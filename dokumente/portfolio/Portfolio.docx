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D00E4" w14:textId="312500DE" w:rsidR="00A071AB" w:rsidRDefault="00595816" w:rsidP="007D29BA">
      <w:pPr>
        <w:jc w:val="both"/>
      </w:pPr>
      <w:r>
        <w:rPr>
          <w:noProof/>
        </w:rPr>
        <mc:AlternateContent>
          <mc:Choice Requires="wps">
            <w:drawing>
              <wp:anchor distT="0" distB="0" distL="114300" distR="114300" simplePos="0" relativeHeight="251636739" behindDoc="0" locked="0" layoutInCell="1" allowOverlap="1" wp14:anchorId="2E783D47" wp14:editId="43B3C38C">
                <wp:simplePos x="0" y="0"/>
                <wp:positionH relativeFrom="column">
                  <wp:posOffset>-367975</wp:posOffset>
                </wp:positionH>
                <wp:positionV relativeFrom="paragraph">
                  <wp:posOffset>280359</wp:posOffset>
                </wp:positionV>
                <wp:extent cx="3306725" cy="669851"/>
                <wp:effectExtent l="0" t="0" r="8255" b="0"/>
                <wp:wrapNone/>
                <wp:docPr id="487646784" name="Textfeld 7"/>
                <wp:cNvGraphicFramePr/>
                <a:graphic xmlns:a="http://schemas.openxmlformats.org/drawingml/2006/main">
                  <a:graphicData uri="http://schemas.microsoft.com/office/word/2010/wordprocessingShape">
                    <wps:wsp>
                      <wps:cNvSpPr txBox="1"/>
                      <wps:spPr>
                        <a:xfrm>
                          <a:off x="0" y="0"/>
                          <a:ext cx="3306725" cy="669851"/>
                        </a:xfrm>
                        <a:prstGeom prst="rect">
                          <a:avLst/>
                        </a:prstGeom>
                        <a:solidFill>
                          <a:srgbClr val="E4E7EC"/>
                        </a:solidFill>
                        <a:ln w="6350">
                          <a:noFill/>
                        </a:ln>
                      </wps:spPr>
                      <wps:txbx>
                        <w:txbxContent>
                          <w:sdt>
                            <w:sdtPr>
                              <w:rPr>
                                <w:b/>
                                <w:bCs/>
                                <w:sz w:val="72"/>
                                <w:szCs w:val="72"/>
                              </w:rPr>
                              <w:alias w:val="Titel"/>
                              <w:tag w:val=""/>
                              <w:id w:val="-371768888"/>
                              <w:placeholder>
                                <w:docPart w:val="C6DF409D95F6447A88B98BAFBDBCAA9D"/>
                              </w:placeholder>
                              <w:dataBinding w:prefixMappings="xmlns:ns0='http://purl.org/dc/elements/1.1/' xmlns:ns1='http://schemas.openxmlformats.org/package/2006/metadata/core-properties' " w:xpath="/ns1:coreProperties[1]/ns0:title[1]" w:storeItemID="{6C3C8BC8-F283-45AE-878A-BAB7291924A1}"/>
                              <w:text/>
                            </w:sdtPr>
                            <w:sdtContent>
                              <w:p w14:paraId="013549BB" w14:textId="16D00082" w:rsidR="00595816" w:rsidRPr="00595816" w:rsidRDefault="00DB6393" w:rsidP="00DB6393">
                                <w:pPr>
                                  <w:pStyle w:val="Titel"/>
                                  <w:jc w:val="center"/>
                                  <w:rPr>
                                    <w:sz w:val="72"/>
                                    <w:szCs w:val="72"/>
                                  </w:rPr>
                                </w:pPr>
                                <w:r>
                                  <w:rPr>
                                    <w:b/>
                                    <w:bCs/>
                                    <w:sz w:val="72"/>
                                    <w:szCs w:val="72"/>
                                  </w:rPr>
                                  <w:t>Portfolio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783D47" id="_x0000_t202" coordsize="21600,21600" o:spt="202" path="m,l,21600r21600,l21600,xe">
                <v:stroke joinstyle="miter"/>
                <v:path gradientshapeok="t" o:connecttype="rect"/>
              </v:shapetype>
              <v:shape id="Textfeld 7" o:spid="_x0000_s1026" type="#_x0000_t202" style="position:absolute;left:0;text-align:left;margin-left:-28.95pt;margin-top:22.1pt;width:260.35pt;height:52.75pt;z-index:251636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" fillcolor="#e4e7ec" stroked="f" strokeweight=".5pt">
                <v:textbox>
                  <w:txbxContent>
                    <w:sdt>
                      <w:sdtPr>
                        <w:rPr>
                          <w:b/>
                          <w:bCs/>
                          <w:sz w:val="72"/>
                          <w:szCs w:val="72"/>
                        </w:rPr>
                        <w:alias w:val="Titel"/>
                        <w:tag w:val=""/>
                        <w:id w:val="-371768888"/>
                        <w:placeholder>
                          <w:docPart w:val="C6DF409D95F6447A88B98BAFBDBCAA9D"/>
                        </w:placeholder>
                        <w:dataBinding w:prefixMappings="xmlns:ns0='http://purl.org/dc/elements/1.1/' xmlns:ns1='http://schemas.openxmlformats.org/package/2006/metadata/core-properties' " w:xpath="/ns1:coreProperties[1]/ns0:title[1]" w:storeItemID="{6C3C8BC8-F283-45AE-878A-BAB7291924A1}"/>
                        <w:text/>
                      </w:sdtPr>
                      <w:sdtContent>
                        <w:p w14:paraId="013549BB" w14:textId="16D00082" w:rsidR="00595816" w:rsidRPr="00595816" w:rsidRDefault="00DB6393" w:rsidP="00DB6393">
                          <w:pPr>
                            <w:pStyle w:val="Titel"/>
                            <w:jc w:val="center"/>
                            <w:rPr>
                              <w:sz w:val="72"/>
                              <w:szCs w:val="72"/>
                            </w:rPr>
                          </w:pPr>
                          <w:r>
                            <w:rPr>
                              <w:b/>
                              <w:bCs/>
                              <w:sz w:val="72"/>
                              <w:szCs w:val="72"/>
                            </w:rPr>
                            <w:t>Portfolio</w:t>
                          </w:r>
                        </w:p>
                      </w:sdtContent>
                    </w:sdt>
                  </w:txbxContent>
                </v:textbox>
              </v:shape>
            </w:pict>
          </mc:Fallback>
        </mc:AlternateContent>
      </w:r>
      <w:r>
        <w:rPr>
          <w:noProof/>
        </w:rPr>
        <mc:AlternateContent>
          <mc:Choice Requires="wps">
            <w:drawing>
              <wp:anchor distT="0" distB="0" distL="114300" distR="114300" simplePos="0" relativeHeight="251636738" behindDoc="0" locked="0" layoutInCell="1" allowOverlap="1" wp14:anchorId="2F961599" wp14:editId="0E433779">
                <wp:simplePos x="0" y="0"/>
                <wp:positionH relativeFrom="page">
                  <wp:posOffset>-382772</wp:posOffset>
                </wp:positionH>
                <wp:positionV relativeFrom="paragraph">
                  <wp:posOffset>12390</wp:posOffset>
                </wp:positionV>
                <wp:extent cx="4782052" cy="1158875"/>
                <wp:effectExtent l="19050" t="19050" r="19050" b="22225"/>
                <wp:wrapNone/>
                <wp:docPr id="1715088200" name="Rechteck: eine Ecke abgerundet 6"/>
                <wp:cNvGraphicFramePr/>
                <a:graphic xmlns:a="http://schemas.openxmlformats.org/drawingml/2006/main">
                  <a:graphicData uri="http://schemas.microsoft.com/office/word/2010/wordprocessingShape">
                    <wps:wsp>
                      <wps:cNvSpPr/>
                      <wps:spPr>
                        <a:xfrm>
                          <a:off x="0" y="0"/>
                          <a:ext cx="4782052" cy="1158875"/>
                        </a:xfrm>
                        <a:prstGeom prst="round1Rect">
                          <a:avLst>
                            <a:gd name="adj" fmla="val 50000"/>
                          </a:avLst>
                        </a:prstGeom>
                        <a:solidFill>
                          <a:srgbClr val="E4E7EC"/>
                        </a:solidFill>
                        <a:ln w="38100"/>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AA4CB1" id="Rechteck: eine Ecke abgerundet 6" o:spid="_x0000_s1026" style="position:absolute;margin-left:-30.15pt;margin-top:1pt;width:376.55pt;height:91.25pt;z-index:25163673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4782052,1158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" path="m,l4202615,v320015,,579438,259423,579438,579438c4782053,772584,4782052,965729,4782052,1158875l,1158875,,xe" fillcolor="#e4e7ec" strokecolor="black [480]" strokeweight="3pt">
                <v:stroke joinstyle="miter"/>
                <v:path arrowok="t" o:connecttype="custom" o:connectlocs="0,0;4202615,0;4782053,579438;4782052,1158875;0,1158875;0,0" o:connectangles="0,0,0,0,0,0"/>
                <w10:wrap anchorx="page"/>
              </v:shape>
            </w:pict>
          </mc:Fallback>
        </mc:AlternateContent>
      </w:r>
      <w:r w:rsidRPr="00595816">
        <w:rPr>
          <w:noProof/>
        </w:rPr>
        <w:drawing>
          <wp:anchor distT="0" distB="0" distL="114300" distR="114300" simplePos="0" relativeHeight="251636737" behindDoc="1" locked="0" layoutInCell="1" allowOverlap="1" wp14:anchorId="1C8202F6" wp14:editId="080A4D46">
            <wp:simplePos x="0" y="0"/>
            <wp:positionH relativeFrom="margin">
              <wp:align>center</wp:align>
            </wp:positionH>
            <wp:positionV relativeFrom="paragraph">
              <wp:posOffset>-447347</wp:posOffset>
            </wp:positionV>
            <wp:extent cx="6585267" cy="9754412"/>
            <wp:effectExtent l="0" t="0" r="6350" b="0"/>
            <wp:wrapNone/>
            <wp:docPr id="1065319855" name="Grafik 5" descr="Ein Bild, das Wasser, Spiegelung, Muster,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19855" name="Grafik 5" descr="Ein Bild, das Wasser, Spiegelung, Muster, Kunst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85267" cy="97544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7FA41" w14:textId="77777777" w:rsidR="00595816" w:rsidRPr="00595816" w:rsidRDefault="00595816" w:rsidP="007D29BA">
      <w:pPr>
        <w:jc w:val="both"/>
      </w:pPr>
    </w:p>
    <w:p w14:paraId="213857C5" w14:textId="77777777" w:rsidR="00DA0874" w:rsidRDefault="00F246CB" w:rsidP="007D29BA">
      <w:pPr>
        <w:jc w:val="both"/>
      </w:pPr>
      <w:r>
        <w:rPr>
          <w:noProof/>
        </w:rPr>
        <mc:AlternateContent>
          <mc:Choice Requires="wps">
            <w:drawing>
              <wp:anchor distT="0" distB="0" distL="114300" distR="114300" simplePos="0" relativeHeight="251636736" behindDoc="0" locked="0" layoutInCell="1" allowOverlap="1" wp14:anchorId="33610F0A" wp14:editId="0E665CFF">
                <wp:simplePos x="0" y="0"/>
                <wp:positionH relativeFrom="margin">
                  <wp:posOffset>1743817</wp:posOffset>
                </wp:positionH>
                <wp:positionV relativeFrom="paragraph">
                  <wp:posOffset>7336891</wp:posOffset>
                </wp:positionV>
                <wp:extent cx="2275368" cy="1170776"/>
                <wp:effectExtent l="0" t="0" r="0" b="0"/>
                <wp:wrapNone/>
                <wp:docPr id="1204920266" name="Textfeld 3"/>
                <wp:cNvGraphicFramePr/>
                <a:graphic xmlns:a="http://schemas.openxmlformats.org/drawingml/2006/main">
                  <a:graphicData uri="http://schemas.microsoft.com/office/word/2010/wordprocessingShape">
                    <wps:wsp>
                      <wps:cNvSpPr txBox="1"/>
                      <wps:spPr>
                        <a:xfrm>
                          <a:off x="0" y="0"/>
                          <a:ext cx="2275368" cy="1170776"/>
                        </a:xfrm>
                        <a:prstGeom prst="rect">
                          <a:avLst/>
                        </a:prstGeom>
                        <a:solidFill>
                          <a:srgbClr val="E4E7EC"/>
                        </a:solidFill>
                        <a:ln w="6350">
                          <a:noFill/>
                        </a:ln>
                      </wps:spPr>
                      <wps:txbx>
                        <w:txbxContent>
                          <w:p w14:paraId="45FF0979" w14:textId="41977BDC" w:rsidR="000F344D" w:rsidRPr="007A2D47" w:rsidRDefault="003832CA" w:rsidP="00F246CB">
                            <w:pPr>
                              <w:jc w:val="center"/>
                              <w:rPr>
                                <w:rFonts w:asciiTheme="majorHAnsi" w:hAnsiTheme="majorHAnsi"/>
                                <w:b/>
                                <w:bCs/>
                                <w:sz w:val="36"/>
                                <w:szCs w:val="44"/>
                                <w:lang w:val="en-GB"/>
                              </w:rPr>
                            </w:pPr>
                            <w:r w:rsidRPr="00F246CB">
                              <w:rPr>
                                <w:rFonts w:asciiTheme="majorHAnsi" w:hAnsiTheme="majorHAnsi"/>
                                <w:b/>
                                <w:bCs/>
                                <w:sz w:val="36"/>
                                <w:szCs w:val="44"/>
                              </w:rPr>
                              <w:fldChar w:fldCharType="begin"/>
                            </w:r>
                            <w:r w:rsidRPr="007A2D47">
                              <w:rPr>
                                <w:rFonts w:asciiTheme="majorHAnsi" w:hAnsiTheme="majorHAnsi"/>
                                <w:b/>
                                <w:bCs/>
                                <w:sz w:val="36"/>
                                <w:szCs w:val="44"/>
                                <w:lang w:val="en-GB"/>
                              </w:rPr>
                              <w:instrText xml:space="preserve"> SUBJECT   \* MERGEFORMAT </w:instrText>
                            </w:r>
                            <w:r w:rsidRPr="00F246CB">
                              <w:rPr>
                                <w:rFonts w:asciiTheme="majorHAnsi" w:hAnsiTheme="majorHAnsi"/>
                                <w:b/>
                                <w:bCs/>
                                <w:sz w:val="36"/>
                                <w:szCs w:val="44"/>
                              </w:rPr>
                              <w:fldChar w:fldCharType="separate"/>
                            </w:r>
                            <w:r w:rsidR="004C0B24">
                              <w:rPr>
                                <w:rFonts w:asciiTheme="majorHAnsi" w:hAnsiTheme="majorHAnsi"/>
                                <w:b/>
                                <w:bCs/>
                                <w:sz w:val="36"/>
                                <w:szCs w:val="44"/>
                                <w:lang w:val="en-GB"/>
                              </w:rPr>
                              <w:t>Modul 431/Portfolio</w:t>
                            </w:r>
                            <w:r w:rsidRPr="00F246CB">
                              <w:rPr>
                                <w:rFonts w:asciiTheme="majorHAnsi" w:hAnsiTheme="majorHAnsi"/>
                                <w:b/>
                                <w:bCs/>
                                <w:sz w:val="36"/>
                                <w:szCs w:val="44"/>
                              </w:rPr>
                              <w:fldChar w:fldCharType="end"/>
                            </w:r>
                          </w:p>
                          <w:sdt>
                            <w:sdtPr>
                              <w:rPr>
                                <w:rFonts w:asciiTheme="majorHAnsi" w:hAnsiTheme="majorHAnsi"/>
                                <w:b/>
                                <w:bCs/>
                                <w:sz w:val="36"/>
                                <w:szCs w:val="44"/>
                              </w:rPr>
                              <w:alias w:val="Autor"/>
                              <w:tag w:val=""/>
                              <w:id w:val="-999503798"/>
                              <w:dataBinding w:prefixMappings="xmlns:ns0='http://purl.org/dc/elements/1.1/' xmlns:ns1='http://schemas.openxmlformats.org/package/2006/metadata/core-properties' " w:xpath="/ns1:coreProperties[1]/ns0:creator[1]" w:storeItemID="{6C3C8BC8-F283-45AE-878A-BAB7291924A1}"/>
                              <w:text/>
                            </w:sdtPr>
                            <w:sdtContent>
                              <w:p w14:paraId="48D41ADE" w14:textId="11FC6BE1" w:rsidR="007A2D47" w:rsidRDefault="007A2D47" w:rsidP="00F246CB">
                                <w:pPr>
                                  <w:jc w:val="center"/>
                                  <w:rPr>
                                    <w:rFonts w:asciiTheme="majorHAnsi" w:hAnsiTheme="majorHAnsi"/>
                                    <w:b/>
                                    <w:bCs/>
                                    <w:sz w:val="36"/>
                                    <w:szCs w:val="44"/>
                                  </w:rPr>
                                </w:pPr>
                                <w:r>
                                  <w:rPr>
                                    <w:rFonts w:asciiTheme="majorHAnsi" w:hAnsiTheme="majorHAnsi"/>
                                    <w:b/>
                                    <w:bCs/>
                                    <w:sz w:val="36"/>
                                    <w:szCs w:val="44"/>
                                  </w:rPr>
                                  <w:t>Oliver Hagenbrock</w:t>
                                </w:r>
                              </w:p>
                            </w:sdtContent>
                          </w:sdt>
                          <w:sdt>
                            <w:sdtPr>
                              <w:rPr>
                                <w:rFonts w:asciiTheme="majorHAnsi" w:hAnsiTheme="majorHAnsi"/>
                                <w:b/>
                                <w:bCs/>
                                <w:sz w:val="36"/>
                                <w:szCs w:val="44"/>
                              </w:rPr>
                              <w:alias w:val="Kategorie"/>
                              <w:tag w:val=""/>
                              <w:id w:val="-2590462"/>
                              <w:dataBinding w:prefixMappings="xmlns:ns0='http://purl.org/dc/elements/1.1/' xmlns:ns1='http://schemas.openxmlformats.org/package/2006/metadata/core-properties' " w:xpath="/ns1:coreProperties[1]/ns1:category[1]" w:storeItemID="{6C3C8BC8-F283-45AE-878A-BAB7291924A1}"/>
                              <w:text/>
                            </w:sdtPr>
                            <w:sdtContent>
                              <w:p w14:paraId="02D137F6" w14:textId="7556C7E0" w:rsidR="008112C3" w:rsidRPr="00F246CB" w:rsidRDefault="004656FD" w:rsidP="00F246CB">
                                <w:pPr>
                                  <w:jc w:val="center"/>
                                  <w:rPr>
                                    <w:rFonts w:asciiTheme="majorHAnsi" w:hAnsiTheme="majorHAnsi"/>
                                    <w:b/>
                                    <w:bCs/>
                                    <w:sz w:val="36"/>
                                    <w:szCs w:val="44"/>
                                  </w:rPr>
                                </w:pPr>
                                <w:r>
                                  <w:rPr>
                                    <w:rFonts w:asciiTheme="majorHAnsi" w:hAnsiTheme="majorHAnsi"/>
                                    <w:b/>
                                    <w:bCs/>
                                    <w:sz w:val="36"/>
                                    <w:szCs w:val="44"/>
                                  </w:rPr>
                                  <w:t>Version 3.0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10F0A" id="Textfeld 3" o:spid="_x0000_s1027" type="#_x0000_t202" style="position:absolute;left:0;text-align:left;margin-left:137.3pt;margin-top:577.7pt;width:179.15pt;height:92.2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" fillcolor="#e4e7ec" stroked="f" strokeweight=".5pt">
                <v:textbox>
                  <w:txbxContent>
                    <w:p w14:paraId="45FF0979" w14:textId="41977BDC" w:rsidR="000F344D" w:rsidRPr="007A2D47" w:rsidRDefault="003832CA" w:rsidP="00F246CB">
                      <w:pPr>
                        <w:jc w:val="center"/>
                        <w:rPr>
                          <w:rFonts w:asciiTheme="majorHAnsi" w:hAnsiTheme="majorHAnsi"/>
                          <w:b/>
                          <w:bCs/>
                          <w:sz w:val="36"/>
                          <w:szCs w:val="44"/>
                          <w:lang w:val="en-GB"/>
                        </w:rPr>
                      </w:pPr>
                      <w:r w:rsidRPr="00F246CB">
                        <w:rPr>
                          <w:rFonts w:asciiTheme="majorHAnsi" w:hAnsiTheme="majorHAnsi"/>
                          <w:b/>
                          <w:bCs/>
                          <w:sz w:val="36"/>
                          <w:szCs w:val="44"/>
                        </w:rPr>
                        <w:fldChar w:fldCharType="begin"/>
                      </w:r>
                      <w:r w:rsidRPr="007A2D47">
                        <w:rPr>
                          <w:rFonts w:asciiTheme="majorHAnsi" w:hAnsiTheme="majorHAnsi"/>
                          <w:b/>
                          <w:bCs/>
                          <w:sz w:val="36"/>
                          <w:szCs w:val="44"/>
                          <w:lang w:val="en-GB"/>
                        </w:rPr>
                        <w:instrText xml:space="preserve"> SUBJECT   \* MERGEFORMAT </w:instrText>
                      </w:r>
                      <w:r w:rsidRPr="00F246CB">
                        <w:rPr>
                          <w:rFonts w:asciiTheme="majorHAnsi" w:hAnsiTheme="majorHAnsi"/>
                          <w:b/>
                          <w:bCs/>
                          <w:sz w:val="36"/>
                          <w:szCs w:val="44"/>
                        </w:rPr>
                        <w:fldChar w:fldCharType="separate"/>
                      </w:r>
                      <w:r w:rsidR="004C0B24">
                        <w:rPr>
                          <w:rFonts w:asciiTheme="majorHAnsi" w:hAnsiTheme="majorHAnsi"/>
                          <w:b/>
                          <w:bCs/>
                          <w:sz w:val="36"/>
                          <w:szCs w:val="44"/>
                          <w:lang w:val="en-GB"/>
                        </w:rPr>
                        <w:t>Modul 431/Portfolio</w:t>
                      </w:r>
                      <w:r w:rsidRPr="00F246CB">
                        <w:rPr>
                          <w:rFonts w:asciiTheme="majorHAnsi" w:hAnsiTheme="majorHAnsi"/>
                          <w:b/>
                          <w:bCs/>
                          <w:sz w:val="36"/>
                          <w:szCs w:val="44"/>
                        </w:rPr>
                        <w:fldChar w:fldCharType="end"/>
                      </w:r>
                    </w:p>
                    <w:sdt>
                      <w:sdtPr>
                        <w:rPr>
                          <w:rFonts w:asciiTheme="majorHAnsi" w:hAnsiTheme="majorHAnsi"/>
                          <w:b/>
                          <w:bCs/>
                          <w:sz w:val="36"/>
                          <w:szCs w:val="44"/>
                        </w:rPr>
                        <w:alias w:val="Autor"/>
                        <w:tag w:val=""/>
                        <w:id w:val="-999503798"/>
                        <w:dataBinding w:prefixMappings="xmlns:ns0='http://purl.org/dc/elements/1.1/' xmlns:ns1='http://schemas.openxmlformats.org/package/2006/metadata/core-properties' " w:xpath="/ns1:coreProperties[1]/ns0:creator[1]" w:storeItemID="{6C3C8BC8-F283-45AE-878A-BAB7291924A1}"/>
                        <w:text/>
                      </w:sdtPr>
                      <w:sdtContent>
                        <w:p w14:paraId="48D41ADE" w14:textId="11FC6BE1" w:rsidR="007A2D47" w:rsidRDefault="007A2D47" w:rsidP="00F246CB">
                          <w:pPr>
                            <w:jc w:val="center"/>
                            <w:rPr>
                              <w:rFonts w:asciiTheme="majorHAnsi" w:hAnsiTheme="majorHAnsi"/>
                              <w:b/>
                              <w:bCs/>
                              <w:sz w:val="36"/>
                              <w:szCs w:val="44"/>
                            </w:rPr>
                          </w:pPr>
                          <w:r>
                            <w:rPr>
                              <w:rFonts w:asciiTheme="majorHAnsi" w:hAnsiTheme="majorHAnsi"/>
                              <w:b/>
                              <w:bCs/>
                              <w:sz w:val="36"/>
                              <w:szCs w:val="44"/>
                            </w:rPr>
                            <w:t>Oliver Hagenbrock</w:t>
                          </w:r>
                        </w:p>
                      </w:sdtContent>
                    </w:sdt>
                    <w:sdt>
                      <w:sdtPr>
                        <w:rPr>
                          <w:rFonts w:asciiTheme="majorHAnsi" w:hAnsiTheme="majorHAnsi"/>
                          <w:b/>
                          <w:bCs/>
                          <w:sz w:val="36"/>
                          <w:szCs w:val="44"/>
                        </w:rPr>
                        <w:alias w:val="Kategorie"/>
                        <w:tag w:val=""/>
                        <w:id w:val="-2590462"/>
                        <w:dataBinding w:prefixMappings="xmlns:ns0='http://purl.org/dc/elements/1.1/' xmlns:ns1='http://schemas.openxmlformats.org/package/2006/metadata/core-properties' " w:xpath="/ns1:coreProperties[1]/ns1:category[1]" w:storeItemID="{6C3C8BC8-F283-45AE-878A-BAB7291924A1}"/>
                        <w:text/>
                      </w:sdtPr>
                      <w:sdtContent>
                        <w:p w14:paraId="02D137F6" w14:textId="7556C7E0" w:rsidR="008112C3" w:rsidRPr="00F246CB" w:rsidRDefault="004656FD" w:rsidP="00F246CB">
                          <w:pPr>
                            <w:jc w:val="center"/>
                            <w:rPr>
                              <w:rFonts w:asciiTheme="majorHAnsi" w:hAnsiTheme="majorHAnsi"/>
                              <w:b/>
                              <w:bCs/>
                              <w:sz w:val="36"/>
                              <w:szCs w:val="44"/>
                            </w:rPr>
                          </w:pPr>
                          <w:r>
                            <w:rPr>
                              <w:rFonts w:asciiTheme="majorHAnsi" w:hAnsiTheme="majorHAnsi"/>
                              <w:b/>
                              <w:bCs/>
                              <w:sz w:val="36"/>
                              <w:szCs w:val="44"/>
                            </w:rPr>
                            <w:t>Version 3.0</w:t>
                          </w:r>
                        </w:p>
                      </w:sdtContent>
                    </w:sdt>
                  </w:txbxContent>
                </v:textbox>
                <w10:wrap anchorx="margin"/>
              </v:shape>
            </w:pict>
          </mc:Fallback>
        </mc:AlternateContent>
      </w:r>
      <w:r>
        <w:rPr>
          <w:noProof/>
        </w:rPr>
        <mc:AlternateContent>
          <mc:Choice Requires="wps">
            <w:drawing>
              <wp:anchor distT="0" distB="0" distL="114300" distR="114300" simplePos="0" relativeHeight="251636740" behindDoc="1" locked="0" layoutInCell="1" allowOverlap="1" wp14:anchorId="3D6EF6B0" wp14:editId="62619A3D">
                <wp:simplePos x="0" y="0"/>
                <wp:positionH relativeFrom="margin">
                  <wp:posOffset>1075055</wp:posOffset>
                </wp:positionH>
                <wp:positionV relativeFrom="paragraph">
                  <wp:posOffset>7304405</wp:posOffset>
                </wp:positionV>
                <wp:extent cx="3604260" cy="1233170"/>
                <wp:effectExtent l="19050" t="19050" r="15240" b="24130"/>
                <wp:wrapNone/>
                <wp:docPr id="2002503468" name="Rechteck: abgerundete Ecken 8"/>
                <wp:cNvGraphicFramePr/>
                <a:graphic xmlns:a="http://schemas.openxmlformats.org/drawingml/2006/main">
                  <a:graphicData uri="http://schemas.microsoft.com/office/word/2010/wordprocessingShape">
                    <wps:wsp>
                      <wps:cNvSpPr/>
                      <wps:spPr>
                        <a:xfrm>
                          <a:off x="0" y="0"/>
                          <a:ext cx="3604260" cy="1233170"/>
                        </a:xfrm>
                        <a:prstGeom prst="roundRect">
                          <a:avLst>
                            <a:gd name="adj" fmla="val 17236"/>
                          </a:avLst>
                        </a:prstGeom>
                        <a:solidFill>
                          <a:srgbClr val="E4E7EC"/>
                        </a:solid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987A9C" id="Rechteck: abgerundete Ecken 8" o:spid="_x0000_s1026" style="position:absolute;margin-left:84.65pt;margin-top:575.15pt;width:283.8pt;height:97.1pt;z-index:-251679740;visibility:visible;mso-wrap-style:square;mso-wrap-distance-left:9pt;mso-wrap-distance-top:0;mso-wrap-distance-right:9pt;mso-wrap-distance-bottom:0;mso-position-horizontal:absolute;mso-position-horizontal-relative:margin;mso-position-vertical:absolute;mso-position-vertical-relative:text;v-text-anchor:middle" arcsize="112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" fillcolor="#e4e7ec" strokecolor="black [3213]" strokeweight="3pt">
                <v:stroke joinstyle="miter"/>
                <w10:wrap anchorx="margin"/>
              </v:roundrect>
            </w:pict>
          </mc:Fallback>
        </mc:AlternateContent>
      </w:r>
      <w:r w:rsidR="00DA0874">
        <w:br w:type="page"/>
      </w:r>
    </w:p>
    <w:sdt>
      <w:sdtPr>
        <w:rPr>
          <w:rFonts w:eastAsiaTheme="minorHAnsi" w:cstheme="minorBidi"/>
          <w:color w:val="000000" w:themeColor="text1"/>
          <w:kern w:val="2"/>
          <w:sz w:val="20"/>
          <w:szCs w:val="24"/>
          <w:lang w:val="de-DE" w:eastAsia="en-US"/>
          <w14:ligatures w14:val="standardContextual"/>
        </w:rPr>
        <w:id w:val="-622458798"/>
        <w:docPartObj>
          <w:docPartGallery w:val="Table of Contents"/>
          <w:docPartUnique/>
        </w:docPartObj>
      </w:sdtPr>
      <w:sdtEndPr>
        <w:rPr>
          <w:b/>
          <w:bCs/>
        </w:rPr>
      </w:sdtEndPr>
      <w:sdtContent>
        <w:p w14:paraId="098BF756" w14:textId="77777777" w:rsidR="008112C3" w:rsidRPr="00061EFF" w:rsidRDefault="008112C3" w:rsidP="007D29BA">
          <w:pPr>
            <w:pStyle w:val="Inhaltsverzeichnisberschrift"/>
            <w:numPr>
              <w:ilvl w:val="0"/>
              <w:numId w:val="0"/>
            </w:numPr>
            <w:ind w:left="432" w:hanging="432"/>
            <w:jc w:val="both"/>
            <w:rPr>
              <w:rStyle w:val="berschrift1Zchn"/>
            </w:rPr>
          </w:pPr>
          <w:r w:rsidRPr="00061EFF">
            <w:rPr>
              <w:rStyle w:val="berschrift1Zchn"/>
            </w:rPr>
            <w:t>Inhaltsverzeichnis</w:t>
          </w:r>
        </w:p>
        <w:p w14:paraId="3D9E9453" w14:textId="2703BB4E" w:rsidR="00E206D6" w:rsidRDefault="008112C3">
          <w:pPr>
            <w:pStyle w:val="Verzeichnis1"/>
            <w:tabs>
              <w:tab w:val="left" w:pos="400"/>
              <w:tab w:val="right" w:leader="dot" w:pos="9628"/>
            </w:tabs>
            <w:rPr>
              <w:rFonts w:asciiTheme="minorHAnsi" w:eastAsiaTheme="minorEastAsia" w:hAnsiTheme="minorHAnsi"/>
              <w:noProof/>
              <w:color w:val="auto"/>
              <w:sz w:val="24"/>
              <w:lang w:eastAsia="de-CH"/>
            </w:rPr>
          </w:pPr>
          <w:r>
            <w:fldChar w:fldCharType="begin"/>
          </w:r>
          <w:r>
            <w:instrText xml:space="preserve"> TOC \o "1-3" \h \z \u </w:instrText>
          </w:r>
          <w:r>
            <w:fldChar w:fldCharType="separate"/>
          </w:r>
          <w:hyperlink w:anchor="_Toc199272378" w:history="1">
            <w:r w:rsidR="00E206D6" w:rsidRPr="00C6275E">
              <w:rPr>
                <w:rStyle w:val="Hyperlink"/>
                <w:noProof/>
              </w:rPr>
              <w:t>1</w:t>
            </w:r>
            <w:r w:rsidR="00E206D6">
              <w:rPr>
                <w:rFonts w:asciiTheme="minorHAnsi" w:eastAsiaTheme="minorEastAsia" w:hAnsiTheme="minorHAnsi"/>
                <w:noProof/>
                <w:color w:val="auto"/>
                <w:sz w:val="24"/>
                <w:lang w:eastAsia="de-CH"/>
              </w:rPr>
              <w:tab/>
            </w:r>
            <w:r w:rsidR="00E206D6" w:rsidRPr="00C6275E">
              <w:rPr>
                <w:rStyle w:val="Hyperlink"/>
                <w:noProof/>
              </w:rPr>
              <w:t>Organisation</w:t>
            </w:r>
            <w:r w:rsidR="00E206D6">
              <w:rPr>
                <w:noProof/>
                <w:webHidden/>
              </w:rPr>
              <w:tab/>
            </w:r>
            <w:r w:rsidR="00E206D6">
              <w:rPr>
                <w:noProof/>
                <w:webHidden/>
              </w:rPr>
              <w:fldChar w:fldCharType="begin"/>
            </w:r>
            <w:r w:rsidR="00E206D6">
              <w:rPr>
                <w:noProof/>
                <w:webHidden/>
              </w:rPr>
              <w:instrText xml:space="preserve"> PAGEREF _Toc199272378 \h </w:instrText>
            </w:r>
            <w:r w:rsidR="00E206D6">
              <w:rPr>
                <w:noProof/>
                <w:webHidden/>
              </w:rPr>
            </w:r>
            <w:r w:rsidR="00E206D6">
              <w:rPr>
                <w:noProof/>
                <w:webHidden/>
              </w:rPr>
              <w:fldChar w:fldCharType="separate"/>
            </w:r>
            <w:r w:rsidR="00E206D6">
              <w:rPr>
                <w:noProof/>
                <w:webHidden/>
              </w:rPr>
              <w:t>3</w:t>
            </w:r>
            <w:r w:rsidR="00E206D6">
              <w:rPr>
                <w:noProof/>
                <w:webHidden/>
              </w:rPr>
              <w:fldChar w:fldCharType="end"/>
            </w:r>
          </w:hyperlink>
        </w:p>
        <w:p w14:paraId="07AD1736" w14:textId="448E0C0D"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379" w:history="1">
            <w:r w:rsidRPr="00C6275E">
              <w:rPr>
                <w:rStyle w:val="Hyperlink"/>
                <w:noProof/>
              </w:rPr>
              <w:t>1.1</w:t>
            </w:r>
            <w:r>
              <w:rPr>
                <w:rFonts w:asciiTheme="minorHAnsi" w:eastAsiaTheme="minorEastAsia" w:hAnsiTheme="minorHAnsi"/>
                <w:noProof/>
                <w:color w:val="auto"/>
                <w:sz w:val="24"/>
                <w:lang w:eastAsia="de-CH"/>
              </w:rPr>
              <w:tab/>
            </w:r>
            <w:r w:rsidRPr="00C6275E">
              <w:rPr>
                <w:rStyle w:val="Hyperlink"/>
                <w:noProof/>
              </w:rPr>
              <w:t>Arbeitsauftrag: Aufgaben und Aufträge in ihrem Lehrbetrieb</w:t>
            </w:r>
            <w:r>
              <w:rPr>
                <w:noProof/>
                <w:webHidden/>
              </w:rPr>
              <w:tab/>
            </w:r>
            <w:r>
              <w:rPr>
                <w:noProof/>
                <w:webHidden/>
              </w:rPr>
              <w:fldChar w:fldCharType="begin"/>
            </w:r>
            <w:r>
              <w:rPr>
                <w:noProof/>
                <w:webHidden/>
              </w:rPr>
              <w:instrText xml:space="preserve"> PAGEREF _Toc199272379 \h </w:instrText>
            </w:r>
            <w:r>
              <w:rPr>
                <w:noProof/>
                <w:webHidden/>
              </w:rPr>
            </w:r>
            <w:r>
              <w:rPr>
                <w:noProof/>
                <w:webHidden/>
              </w:rPr>
              <w:fldChar w:fldCharType="separate"/>
            </w:r>
            <w:r>
              <w:rPr>
                <w:noProof/>
                <w:webHidden/>
              </w:rPr>
              <w:t>3</w:t>
            </w:r>
            <w:r>
              <w:rPr>
                <w:noProof/>
                <w:webHidden/>
              </w:rPr>
              <w:fldChar w:fldCharType="end"/>
            </w:r>
          </w:hyperlink>
        </w:p>
        <w:p w14:paraId="16602B0B" w14:textId="6641622E"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0" w:history="1">
            <w:r w:rsidRPr="00C6275E">
              <w:rPr>
                <w:rStyle w:val="Hyperlink"/>
                <w:noProof/>
              </w:rPr>
              <w:t>1.1.1</w:t>
            </w:r>
            <w:r>
              <w:rPr>
                <w:rFonts w:asciiTheme="minorHAnsi" w:eastAsiaTheme="minorEastAsia" w:hAnsiTheme="minorHAnsi"/>
                <w:noProof/>
                <w:color w:val="auto"/>
                <w:sz w:val="24"/>
                <w:lang w:eastAsia="de-CH"/>
              </w:rPr>
              <w:tab/>
            </w:r>
            <w:r w:rsidRPr="00C6275E">
              <w:rPr>
                <w:rStyle w:val="Hyperlink"/>
                <w:noProof/>
              </w:rPr>
              <w:t>Unterschied zwischen Aufgabe und Auftrag</w:t>
            </w:r>
            <w:r>
              <w:rPr>
                <w:noProof/>
                <w:webHidden/>
              </w:rPr>
              <w:tab/>
            </w:r>
            <w:r>
              <w:rPr>
                <w:noProof/>
                <w:webHidden/>
              </w:rPr>
              <w:fldChar w:fldCharType="begin"/>
            </w:r>
            <w:r>
              <w:rPr>
                <w:noProof/>
                <w:webHidden/>
              </w:rPr>
              <w:instrText xml:space="preserve"> PAGEREF _Toc199272380 \h </w:instrText>
            </w:r>
            <w:r>
              <w:rPr>
                <w:noProof/>
                <w:webHidden/>
              </w:rPr>
            </w:r>
            <w:r>
              <w:rPr>
                <w:noProof/>
                <w:webHidden/>
              </w:rPr>
              <w:fldChar w:fldCharType="separate"/>
            </w:r>
            <w:r>
              <w:rPr>
                <w:noProof/>
                <w:webHidden/>
              </w:rPr>
              <w:t>3</w:t>
            </w:r>
            <w:r>
              <w:rPr>
                <w:noProof/>
                <w:webHidden/>
              </w:rPr>
              <w:fldChar w:fldCharType="end"/>
            </w:r>
          </w:hyperlink>
        </w:p>
        <w:p w14:paraId="025FEFDC" w14:textId="0D0AFCE0"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1" w:history="1">
            <w:r w:rsidRPr="00C6275E">
              <w:rPr>
                <w:rStyle w:val="Hyperlink"/>
                <w:noProof/>
              </w:rPr>
              <w:t>1.1.2</w:t>
            </w:r>
            <w:r>
              <w:rPr>
                <w:rFonts w:asciiTheme="minorHAnsi" w:eastAsiaTheme="minorEastAsia" w:hAnsiTheme="minorHAnsi"/>
                <w:noProof/>
                <w:color w:val="auto"/>
                <w:sz w:val="24"/>
                <w:lang w:eastAsia="de-CH"/>
              </w:rPr>
              <w:tab/>
            </w:r>
            <w:r w:rsidRPr="00C6275E">
              <w:rPr>
                <w:rStyle w:val="Hyperlink"/>
                <w:noProof/>
              </w:rPr>
              <w:t>Meine Aufgaben im Lehrbetrieb</w:t>
            </w:r>
            <w:r>
              <w:rPr>
                <w:noProof/>
                <w:webHidden/>
              </w:rPr>
              <w:tab/>
            </w:r>
            <w:r>
              <w:rPr>
                <w:noProof/>
                <w:webHidden/>
              </w:rPr>
              <w:fldChar w:fldCharType="begin"/>
            </w:r>
            <w:r>
              <w:rPr>
                <w:noProof/>
                <w:webHidden/>
              </w:rPr>
              <w:instrText xml:space="preserve"> PAGEREF _Toc199272381 \h </w:instrText>
            </w:r>
            <w:r>
              <w:rPr>
                <w:noProof/>
                <w:webHidden/>
              </w:rPr>
            </w:r>
            <w:r>
              <w:rPr>
                <w:noProof/>
                <w:webHidden/>
              </w:rPr>
              <w:fldChar w:fldCharType="separate"/>
            </w:r>
            <w:r>
              <w:rPr>
                <w:noProof/>
                <w:webHidden/>
              </w:rPr>
              <w:t>3</w:t>
            </w:r>
            <w:r>
              <w:rPr>
                <w:noProof/>
                <w:webHidden/>
              </w:rPr>
              <w:fldChar w:fldCharType="end"/>
            </w:r>
          </w:hyperlink>
        </w:p>
        <w:p w14:paraId="35817A81" w14:textId="2C268DE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2" w:history="1">
            <w:r w:rsidRPr="00C6275E">
              <w:rPr>
                <w:rStyle w:val="Hyperlink"/>
                <w:noProof/>
              </w:rPr>
              <w:t>1.1.3</w:t>
            </w:r>
            <w:r>
              <w:rPr>
                <w:rFonts w:asciiTheme="minorHAnsi" w:eastAsiaTheme="minorEastAsia" w:hAnsiTheme="minorHAnsi"/>
                <w:noProof/>
                <w:color w:val="auto"/>
                <w:sz w:val="24"/>
                <w:lang w:eastAsia="de-CH"/>
              </w:rPr>
              <w:tab/>
            </w:r>
            <w:r w:rsidRPr="00C6275E">
              <w:rPr>
                <w:rStyle w:val="Hyperlink"/>
                <w:noProof/>
              </w:rPr>
              <w:t>Ein ausgeführter Auftrag – Ein Praxisbeispiel</w:t>
            </w:r>
            <w:r>
              <w:rPr>
                <w:noProof/>
                <w:webHidden/>
              </w:rPr>
              <w:tab/>
            </w:r>
            <w:r>
              <w:rPr>
                <w:noProof/>
                <w:webHidden/>
              </w:rPr>
              <w:fldChar w:fldCharType="begin"/>
            </w:r>
            <w:r>
              <w:rPr>
                <w:noProof/>
                <w:webHidden/>
              </w:rPr>
              <w:instrText xml:space="preserve"> PAGEREF _Toc199272382 \h </w:instrText>
            </w:r>
            <w:r>
              <w:rPr>
                <w:noProof/>
                <w:webHidden/>
              </w:rPr>
            </w:r>
            <w:r>
              <w:rPr>
                <w:noProof/>
                <w:webHidden/>
              </w:rPr>
              <w:fldChar w:fldCharType="separate"/>
            </w:r>
            <w:r>
              <w:rPr>
                <w:noProof/>
                <w:webHidden/>
              </w:rPr>
              <w:t>4</w:t>
            </w:r>
            <w:r>
              <w:rPr>
                <w:noProof/>
                <w:webHidden/>
              </w:rPr>
              <w:fldChar w:fldCharType="end"/>
            </w:r>
          </w:hyperlink>
        </w:p>
        <w:p w14:paraId="43456774" w14:textId="4CE0DCFC"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3" w:history="1">
            <w:r w:rsidRPr="00C6275E">
              <w:rPr>
                <w:rStyle w:val="Hyperlink"/>
                <w:noProof/>
              </w:rPr>
              <w:t>1.1.4</w:t>
            </w:r>
            <w:r>
              <w:rPr>
                <w:rFonts w:asciiTheme="minorHAnsi" w:eastAsiaTheme="minorEastAsia" w:hAnsiTheme="minorHAnsi"/>
                <w:noProof/>
                <w:color w:val="auto"/>
                <w:sz w:val="24"/>
                <w:lang w:eastAsia="de-CH"/>
              </w:rPr>
              <w:tab/>
            </w:r>
            <w:r w:rsidRPr="00C6275E">
              <w:rPr>
                <w:rStyle w:val="Hyperlink"/>
                <w:noProof/>
              </w:rPr>
              <w:t>Aufgaben oder Aufträge – Wo liegt mein Schwerpunkt?</w:t>
            </w:r>
            <w:r>
              <w:rPr>
                <w:noProof/>
                <w:webHidden/>
              </w:rPr>
              <w:tab/>
            </w:r>
            <w:r>
              <w:rPr>
                <w:noProof/>
                <w:webHidden/>
              </w:rPr>
              <w:fldChar w:fldCharType="begin"/>
            </w:r>
            <w:r>
              <w:rPr>
                <w:noProof/>
                <w:webHidden/>
              </w:rPr>
              <w:instrText xml:space="preserve"> PAGEREF _Toc199272383 \h </w:instrText>
            </w:r>
            <w:r>
              <w:rPr>
                <w:noProof/>
                <w:webHidden/>
              </w:rPr>
            </w:r>
            <w:r>
              <w:rPr>
                <w:noProof/>
                <w:webHidden/>
              </w:rPr>
              <w:fldChar w:fldCharType="separate"/>
            </w:r>
            <w:r>
              <w:rPr>
                <w:noProof/>
                <w:webHidden/>
              </w:rPr>
              <w:t>4</w:t>
            </w:r>
            <w:r>
              <w:rPr>
                <w:noProof/>
                <w:webHidden/>
              </w:rPr>
              <w:fldChar w:fldCharType="end"/>
            </w:r>
          </w:hyperlink>
        </w:p>
        <w:p w14:paraId="589EADA6" w14:textId="0DDC3A66"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384" w:history="1">
            <w:r w:rsidRPr="00C6275E">
              <w:rPr>
                <w:rStyle w:val="Hyperlink"/>
                <w:noProof/>
              </w:rPr>
              <w:t>1.2</w:t>
            </w:r>
            <w:r>
              <w:rPr>
                <w:rFonts w:asciiTheme="minorHAnsi" w:eastAsiaTheme="minorEastAsia" w:hAnsiTheme="minorHAnsi"/>
                <w:noProof/>
                <w:color w:val="auto"/>
                <w:sz w:val="24"/>
                <w:lang w:eastAsia="de-CH"/>
              </w:rPr>
              <w:tab/>
            </w:r>
            <w:r w:rsidRPr="00C6275E">
              <w:rPr>
                <w:rStyle w:val="Hyperlink"/>
                <w:noProof/>
              </w:rPr>
              <w:t>Arbeitsauftrag: Unterscheidung Aufbau- und Ablauforganisation</w:t>
            </w:r>
            <w:r>
              <w:rPr>
                <w:noProof/>
                <w:webHidden/>
              </w:rPr>
              <w:tab/>
            </w:r>
            <w:r>
              <w:rPr>
                <w:noProof/>
                <w:webHidden/>
              </w:rPr>
              <w:fldChar w:fldCharType="begin"/>
            </w:r>
            <w:r>
              <w:rPr>
                <w:noProof/>
                <w:webHidden/>
              </w:rPr>
              <w:instrText xml:space="preserve"> PAGEREF _Toc199272384 \h </w:instrText>
            </w:r>
            <w:r>
              <w:rPr>
                <w:noProof/>
                <w:webHidden/>
              </w:rPr>
            </w:r>
            <w:r>
              <w:rPr>
                <w:noProof/>
                <w:webHidden/>
              </w:rPr>
              <w:fldChar w:fldCharType="separate"/>
            </w:r>
            <w:r>
              <w:rPr>
                <w:noProof/>
                <w:webHidden/>
              </w:rPr>
              <w:t>5</w:t>
            </w:r>
            <w:r>
              <w:rPr>
                <w:noProof/>
                <w:webHidden/>
              </w:rPr>
              <w:fldChar w:fldCharType="end"/>
            </w:r>
          </w:hyperlink>
        </w:p>
        <w:p w14:paraId="5A789158" w14:textId="4ADB4785"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5" w:history="1">
            <w:r w:rsidRPr="00C6275E">
              <w:rPr>
                <w:rStyle w:val="Hyperlink"/>
                <w:noProof/>
              </w:rPr>
              <w:t>1.2.1</w:t>
            </w:r>
            <w:r>
              <w:rPr>
                <w:rFonts w:asciiTheme="minorHAnsi" w:eastAsiaTheme="minorEastAsia" w:hAnsiTheme="minorHAnsi"/>
                <w:noProof/>
                <w:color w:val="auto"/>
                <w:sz w:val="24"/>
                <w:lang w:eastAsia="de-CH"/>
              </w:rPr>
              <w:tab/>
            </w:r>
            <w:r w:rsidRPr="00C6275E">
              <w:rPr>
                <w:rStyle w:val="Hyperlink"/>
                <w:noProof/>
              </w:rPr>
              <w:t>Unterschied zwischen Aufbau- und Ablauforganisation</w:t>
            </w:r>
            <w:r>
              <w:rPr>
                <w:noProof/>
                <w:webHidden/>
              </w:rPr>
              <w:tab/>
            </w:r>
            <w:r>
              <w:rPr>
                <w:noProof/>
                <w:webHidden/>
              </w:rPr>
              <w:fldChar w:fldCharType="begin"/>
            </w:r>
            <w:r>
              <w:rPr>
                <w:noProof/>
                <w:webHidden/>
              </w:rPr>
              <w:instrText xml:space="preserve"> PAGEREF _Toc199272385 \h </w:instrText>
            </w:r>
            <w:r>
              <w:rPr>
                <w:noProof/>
                <w:webHidden/>
              </w:rPr>
            </w:r>
            <w:r>
              <w:rPr>
                <w:noProof/>
                <w:webHidden/>
              </w:rPr>
              <w:fldChar w:fldCharType="separate"/>
            </w:r>
            <w:r>
              <w:rPr>
                <w:noProof/>
                <w:webHidden/>
              </w:rPr>
              <w:t>5</w:t>
            </w:r>
            <w:r>
              <w:rPr>
                <w:noProof/>
                <w:webHidden/>
              </w:rPr>
              <w:fldChar w:fldCharType="end"/>
            </w:r>
          </w:hyperlink>
        </w:p>
        <w:p w14:paraId="5E6CC737" w14:textId="00214B88"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6" w:history="1">
            <w:r w:rsidRPr="00C6275E">
              <w:rPr>
                <w:rStyle w:val="Hyperlink"/>
                <w:noProof/>
              </w:rPr>
              <w:t>1.2.2</w:t>
            </w:r>
            <w:r>
              <w:rPr>
                <w:rFonts w:asciiTheme="minorHAnsi" w:eastAsiaTheme="minorEastAsia" w:hAnsiTheme="minorHAnsi"/>
                <w:noProof/>
                <w:color w:val="auto"/>
                <w:sz w:val="24"/>
                <w:lang w:eastAsia="de-CH"/>
              </w:rPr>
              <w:tab/>
            </w:r>
            <w:r w:rsidRPr="00C6275E">
              <w:rPr>
                <w:rStyle w:val="Hyperlink"/>
                <w:noProof/>
              </w:rPr>
              <w:t>Beispiele aus meinem Lehrbetrieb</w:t>
            </w:r>
            <w:r>
              <w:rPr>
                <w:noProof/>
                <w:webHidden/>
              </w:rPr>
              <w:tab/>
            </w:r>
            <w:r>
              <w:rPr>
                <w:noProof/>
                <w:webHidden/>
              </w:rPr>
              <w:fldChar w:fldCharType="begin"/>
            </w:r>
            <w:r>
              <w:rPr>
                <w:noProof/>
                <w:webHidden/>
              </w:rPr>
              <w:instrText xml:space="preserve"> PAGEREF _Toc199272386 \h </w:instrText>
            </w:r>
            <w:r>
              <w:rPr>
                <w:noProof/>
                <w:webHidden/>
              </w:rPr>
            </w:r>
            <w:r>
              <w:rPr>
                <w:noProof/>
                <w:webHidden/>
              </w:rPr>
              <w:fldChar w:fldCharType="separate"/>
            </w:r>
            <w:r>
              <w:rPr>
                <w:noProof/>
                <w:webHidden/>
              </w:rPr>
              <w:t>6</w:t>
            </w:r>
            <w:r>
              <w:rPr>
                <w:noProof/>
                <w:webHidden/>
              </w:rPr>
              <w:fldChar w:fldCharType="end"/>
            </w:r>
          </w:hyperlink>
        </w:p>
        <w:p w14:paraId="0E23788D" w14:textId="5E85C3C5"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7" w:history="1">
            <w:r w:rsidRPr="00C6275E">
              <w:rPr>
                <w:rStyle w:val="Hyperlink"/>
                <w:noProof/>
              </w:rPr>
              <w:t>1.2.3</w:t>
            </w:r>
            <w:r>
              <w:rPr>
                <w:rFonts w:asciiTheme="minorHAnsi" w:eastAsiaTheme="minorEastAsia" w:hAnsiTheme="minorHAnsi"/>
                <w:noProof/>
                <w:color w:val="auto"/>
                <w:sz w:val="24"/>
                <w:lang w:eastAsia="de-CH"/>
              </w:rPr>
              <w:tab/>
            </w:r>
            <w:r w:rsidRPr="00C6275E">
              <w:rPr>
                <w:rStyle w:val="Hyperlink"/>
                <w:noProof/>
              </w:rPr>
              <w:t>Erfolgsfaktoren in Bezug auf Aufbau- und Ablauforganisation</w:t>
            </w:r>
            <w:r>
              <w:rPr>
                <w:noProof/>
                <w:webHidden/>
              </w:rPr>
              <w:tab/>
            </w:r>
            <w:r>
              <w:rPr>
                <w:noProof/>
                <w:webHidden/>
              </w:rPr>
              <w:fldChar w:fldCharType="begin"/>
            </w:r>
            <w:r>
              <w:rPr>
                <w:noProof/>
                <w:webHidden/>
              </w:rPr>
              <w:instrText xml:space="preserve"> PAGEREF _Toc199272387 \h </w:instrText>
            </w:r>
            <w:r>
              <w:rPr>
                <w:noProof/>
                <w:webHidden/>
              </w:rPr>
            </w:r>
            <w:r>
              <w:rPr>
                <w:noProof/>
                <w:webHidden/>
              </w:rPr>
              <w:fldChar w:fldCharType="separate"/>
            </w:r>
            <w:r>
              <w:rPr>
                <w:noProof/>
                <w:webHidden/>
              </w:rPr>
              <w:t>7</w:t>
            </w:r>
            <w:r>
              <w:rPr>
                <w:noProof/>
                <w:webHidden/>
              </w:rPr>
              <w:fldChar w:fldCharType="end"/>
            </w:r>
          </w:hyperlink>
        </w:p>
        <w:p w14:paraId="01D47E76" w14:textId="1AFF7C26"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388" w:history="1">
            <w:r w:rsidRPr="00C6275E">
              <w:rPr>
                <w:rStyle w:val="Hyperlink"/>
                <w:noProof/>
              </w:rPr>
              <w:t>1.3</w:t>
            </w:r>
            <w:r>
              <w:rPr>
                <w:rFonts w:asciiTheme="minorHAnsi" w:eastAsiaTheme="minorEastAsia" w:hAnsiTheme="minorHAnsi"/>
                <w:noProof/>
                <w:color w:val="auto"/>
                <w:sz w:val="24"/>
                <w:lang w:eastAsia="de-CH"/>
              </w:rPr>
              <w:tab/>
            </w:r>
            <w:r w:rsidRPr="00C6275E">
              <w:rPr>
                <w:rStyle w:val="Hyperlink"/>
                <w:noProof/>
              </w:rPr>
              <w:t>Arbeitsauftrag: Projektantrag</w:t>
            </w:r>
            <w:r>
              <w:rPr>
                <w:noProof/>
                <w:webHidden/>
              </w:rPr>
              <w:tab/>
            </w:r>
            <w:r>
              <w:rPr>
                <w:noProof/>
                <w:webHidden/>
              </w:rPr>
              <w:fldChar w:fldCharType="begin"/>
            </w:r>
            <w:r>
              <w:rPr>
                <w:noProof/>
                <w:webHidden/>
              </w:rPr>
              <w:instrText xml:space="preserve"> PAGEREF _Toc199272388 \h </w:instrText>
            </w:r>
            <w:r>
              <w:rPr>
                <w:noProof/>
                <w:webHidden/>
              </w:rPr>
            </w:r>
            <w:r>
              <w:rPr>
                <w:noProof/>
                <w:webHidden/>
              </w:rPr>
              <w:fldChar w:fldCharType="separate"/>
            </w:r>
            <w:r>
              <w:rPr>
                <w:noProof/>
                <w:webHidden/>
              </w:rPr>
              <w:t>7</w:t>
            </w:r>
            <w:r>
              <w:rPr>
                <w:noProof/>
                <w:webHidden/>
              </w:rPr>
              <w:fldChar w:fldCharType="end"/>
            </w:r>
          </w:hyperlink>
        </w:p>
        <w:p w14:paraId="5004220C" w14:textId="079A8CB5"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89" w:history="1">
            <w:r w:rsidRPr="00C6275E">
              <w:rPr>
                <w:rStyle w:val="Hyperlink"/>
                <w:noProof/>
              </w:rPr>
              <w:t>1.3.1</w:t>
            </w:r>
            <w:r>
              <w:rPr>
                <w:rFonts w:asciiTheme="minorHAnsi" w:eastAsiaTheme="minorEastAsia" w:hAnsiTheme="minorHAnsi"/>
                <w:noProof/>
                <w:color w:val="auto"/>
                <w:sz w:val="24"/>
                <w:lang w:eastAsia="de-CH"/>
              </w:rPr>
              <w:tab/>
            </w:r>
            <w:r w:rsidRPr="00C6275E">
              <w:rPr>
                <w:rStyle w:val="Hyperlink"/>
                <w:noProof/>
              </w:rPr>
              <w:t>Ist-Prozess</w:t>
            </w:r>
            <w:r>
              <w:rPr>
                <w:noProof/>
                <w:webHidden/>
              </w:rPr>
              <w:tab/>
            </w:r>
            <w:r>
              <w:rPr>
                <w:noProof/>
                <w:webHidden/>
              </w:rPr>
              <w:fldChar w:fldCharType="begin"/>
            </w:r>
            <w:r>
              <w:rPr>
                <w:noProof/>
                <w:webHidden/>
              </w:rPr>
              <w:instrText xml:space="preserve"> PAGEREF _Toc199272389 \h </w:instrText>
            </w:r>
            <w:r>
              <w:rPr>
                <w:noProof/>
                <w:webHidden/>
              </w:rPr>
            </w:r>
            <w:r>
              <w:rPr>
                <w:noProof/>
                <w:webHidden/>
              </w:rPr>
              <w:fldChar w:fldCharType="separate"/>
            </w:r>
            <w:r>
              <w:rPr>
                <w:noProof/>
                <w:webHidden/>
              </w:rPr>
              <w:t>7</w:t>
            </w:r>
            <w:r>
              <w:rPr>
                <w:noProof/>
                <w:webHidden/>
              </w:rPr>
              <w:fldChar w:fldCharType="end"/>
            </w:r>
          </w:hyperlink>
        </w:p>
        <w:p w14:paraId="499B1482" w14:textId="6960F38D"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90" w:history="1">
            <w:r w:rsidRPr="00C6275E">
              <w:rPr>
                <w:rStyle w:val="Hyperlink"/>
                <w:noProof/>
              </w:rPr>
              <w:t>1.3.2</w:t>
            </w:r>
            <w:r>
              <w:rPr>
                <w:rFonts w:asciiTheme="minorHAnsi" w:eastAsiaTheme="minorEastAsia" w:hAnsiTheme="minorHAnsi"/>
                <w:noProof/>
                <w:color w:val="auto"/>
                <w:sz w:val="24"/>
                <w:lang w:eastAsia="de-CH"/>
              </w:rPr>
              <w:tab/>
            </w:r>
            <w:r w:rsidRPr="00C6275E">
              <w:rPr>
                <w:rStyle w:val="Hyperlink"/>
                <w:noProof/>
              </w:rPr>
              <w:t>Projektantrag</w:t>
            </w:r>
            <w:r>
              <w:rPr>
                <w:noProof/>
                <w:webHidden/>
              </w:rPr>
              <w:tab/>
            </w:r>
            <w:r>
              <w:rPr>
                <w:noProof/>
                <w:webHidden/>
              </w:rPr>
              <w:fldChar w:fldCharType="begin"/>
            </w:r>
            <w:r>
              <w:rPr>
                <w:noProof/>
                <w:webHidden/>
              </w:rPr>
              <w:instrText xml:space="preserve"> PAGEREF _Toc199272390 \h </w:instrText>
            </w:r>
            <w:r>
              <w:rPr>
                <w:noProof/>
                <w:webHidden/>
              </w:rPr>
            </w:r>
            <w:r>
              <w:rPr>
                <w:noProof/>
                <w:webHidden/>
              </w:rPr>
              <w:fldChar w:fldCharType="separate"/>
            </w:r>
            <w:r>
              <w:rPr>
                <w:noProof/>
                <w:webHidden/>
              </w:rPr>
              <w:t>8</w:t>
            </w:r>
            <w:r>
              <w:rPr>
                <w:noProof/>
                <w:webHidden/>
              </w:rPr>
              <w:fldChar w:fldCharType="end"/>
            </w:r>
          </w:hyperlink>
        </w:p>
        <w:p w14:paraId="5D6E8A27" w14:textId="6427FA32"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391" w:history="1">
            <w:r w:rsidRPr="00C6275E">
              <w:rPr>
                <w:rStyle w:val="Hyperlink"/>
                <w:noProof/>
              </w:rPr>
              <w:t>1.4</w:t>
            </w:r>
            <w:r>
              <w:rPr>
                <w:rFonts w:asciiTheme="minorHAnsi" w:eastAsiaTheme="minorEastAsia" w:hAnsiTheme="minorHAnsi"/>
                <w:noProof/>
                <w:color w:val="auto"/>
                <w:sz w:val="24"/>
                <w:lang w:eastAsia="de-CH"/>
              </w:rPr>
              <w:tab/>
            </w:r>
            <w:r w:rsidRPr="00C6275E">
              <w:rPr>
                <w:rStyle w:val="Hyperlink"/>
                <w:noProof/>
              </w:rPr>
              <w:t>Reflexion</w:t>
            </w:r>
            <w:r>
              <w:rPr>
                <w:noProof/>
                <w:webHidden/>
              </w:rPr>
              <w:tab/>
            </w:r>
            <w:r>
              <w:rPr>
                <w:noProof/>
                <w:webHidden/>
              </w:rPr>
              <w:fldChar w:fldCharType="begin"/>
            </w:r>
            <w:r>
              <w:rPr>
                <w:noProof/>
                <w:webHidden/>
              </w:rPr>
              <w:instrText xml:space="preserve"> PAGEREF _Toc199272391 \h </w:instrText>
            </w:r>
            <w:r>
              <w:rPr>
                <w:noProof/>
                <w:webHidden/>
              </w:rPr>
            </w:r>
            <w:r>
              <w:rPr>
                <w:noProof/>
                <w:webHidden/>
              </w:rPr>
              <w:fldChar w:fldCharType="separate"/>
            </w:r>
            <w:r>
              <w:rPr>
                <w:noProof/>
                <w:webHidden/>
              </w:rPr>
              <w:t>8</w:t>
            </w:r>
            <w:r>
              <w:rPr>
                <w:noProof/>
                <w:webHidden/>
              </w:rPr>
              <w:fldChar w:fldCharType="end"/>
            </w:r>
          </w:hyperlink>
        </w:p>
        <w:p w14:paraId="74B6EC95" w14:textId="6D685173"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392" w:history="1">
            <w:r w:rsidRPr="00C6275E">
              <w:rPr>
                <w:rStyle w:val="Hyperlink"/>
                <w:noProof/>
              </w:rPr>
              <w:t>2</w:t>
            </w:r>
            <w:r>
              <w:rPr>
                <w:rFonts w:asciiTheme="minorHAnsi" w:eastAsiaTheme="minorEastAsia" w:hAnsiTheme="minorHAnsi"/>
                <w:noProof/>
                <w:color w:val="auto"/>
                <w:sz w:val="24"/>
                <w:lang w:eastAsia="de-CH"/>
              </w:rPr>
              <w:tab/>
            </w:r>
            <w:r w:rsidRPr="00C6275E">
              <w:rPr>
                <w:rStyle w:val="Hyperlink"/>
                <w:noProof/>
              </w:rPr>
              <w:t>Projekt</w:t>
            </w:r>
            <w:r>
              <w:rPr>
                <w:noProof/>
                <w:webHidden/>
              </w:rPr>
              <w:tab/>
            </w:r>
            <w:r>
              <w:rPr>
                <w:noProof/>
                <w:webHidden/>
              </w:rPr>
              <w:fldChar w:fldCharType="begin"/>
            </w:r>
            <w:r>
              <w:rPr>
                <w:noProof/>
                <w:webHidden/>
              </w:rPr>
              <w:instrText xml:space="preserve"> PAGEREF _Toc199272392 \h </w:instrText>
            </w:r>
            <w:r>
              <w:rPr>
                <w:noProof/>
                <w:webHidden/>
              </w:rPr>
            </w:r>
            <w:r>
              <w:rPr>
                <w:noProof/>
                <w:webHidden/>
              </w:rPr>
              <w:fldChar w:fldCharType="separate"/>
            </w:r>
            <w:r>
              <w:rPr>
                <w:noProof/>
                <w:webHidden/>
              </w:rPr>
              <w:t>9</w:t>
            </w:r>
            <w:r>
              <w:rPr>
                <w:noProof/>
                <w:webHidden/>
              </w:rPr>
              <w:fldChar w:fldCharType="end"/>
            </w:r>
          </w:hyperlink>
        </w:p>
        <w:p w14:paraId="289EF7FB" w14:textId="0A10C2F9"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393" w:history="1">
            <w:r w:rsidRPr="00C6275E">
              <w:rPr>
                <w:rStyle w:val="Hyperlink"/>
                <w:noProof/>
              </w:rPr>
              <w:t>2.1</w:t>
            </w:r>
            <w:r>
              <w:rPr>
                <w:rFonts w:asciiTheme="minorHAnsi" w:eastAsiaTheme="minorEastAsia" w:hAnsiTheme="minorHAnsi"/>
                <w:noProof/>
                <w:color w:val="auto"/>
                <w:sz w:val="24"/>
                <w:lang w:eastAsia="de-CH"/>
              </w:rPr>
              <w:tab/>
            </w:r>
            <w:r w:rsidRPr="00C6275E">
              <w:rPr>
                <w:rStyle w:val="Hyperlink"/>
                <w:noProof/>
              </w:rPr>
              <w:t>Arbeitsauftrag: Phasenablauf IT-Projekt</w:t>
            </w:r>
            <w:r>
              <w:rPr>
                <w:noProof/>
                <w:webHidden/>
              </w:rPr>
              <w:tab/>
            </w:r>
            <w:r>
              <w:rPr>
                <w:noProof/>
                <w:webHidden/>
              </w:rPr>
              <w:fldChar w:fldCharType="begin"/>
            </w:r>
            <w:r>
              <w:rPr>
                <w:noProof/>
                <w:webHidden/>
              </w:rPr>
              <w:instrText xml:space="preserve"> PAGEREF _Toc199272393 \h </w:instrText>
            </w:r>
            <w:r>
              <w:rPr>
                <w:noProof/>
                <w:webHidden/>
              </w:rPr>
            </w:r>
            <w:r>
              <w:rPr>
                <w:noProof/>
                <w:webHidden/>
              </w:rPr>
              <w:fldChar w:fldCharType="separate"/>
            </w:r>
            <w:r>
              <w:rPr>
                <w:noProof/>
                <w:webHidden/>
              </w:rPr>
              <w:t>9</w:t>
            </w:r>
            <w:r>
              <w:rPr>
                <w:noProof/>
                <w:webHidden/>
              </w:rPr>
              <w:fldChar w:fldCharType="end"/>
            </w:r>
          </w:hyperlink>
        </w:p>
        <w:p w14:paraId="759C28BB" w14:textId="35798F02"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94" w:history="1">
            <w:r w:rsidRPr="00C6275E">
              <w:rPr>
                <w:rStyle w:val="Hyperlink"/>
                <w:noProof/>
              </w:rPr>
              <w:t>2.1.1</w:t>
            </w:r>
            <w:r>
              <w:rPr>
                <w:rFonts w:asciiTheme="minorHAnsi" w:eastAsiaTheme="minorEastAsia" w:hAnsiTheme="minorHAnsi"/>
                <w:noProof/>
                <w:color w:val="auto"/>
                <w:sz w:val="24"/>
                <w:lang w:eastAsia="de-CH"/>
              </w:rPr>
              <w:tab/>
            </w:r>
            <w:r w:rsidRPr="00C6275E">
              <w:rPr>
                <w:rStyle w:val="Hyperlink"/>
                <w:noProof/>
              </w:rPr>
              <w:t>Projektphasen im Überblick</w:t>
            </w:r>
            <w:r>
              <w:rPr>
                <w:noProof/>
                <w:webHidden/>
              </w:rPr>
              <w:tab/>
            </w:r>
            <w:r>
              <w:rPr>
                <w:noProof/>
                <w:webHidden/>
              </w:rPr>
              <w:fldChar w:fldCharType="begin"/>
            </w:r>
            <w:r>
              <w:rPr>
                <w:noProof/>
                <w:webHidden/>
              </w:rPr>
              <w:instrText xml:space="preserve"> PAGEREF _Toc199272394 \h </w:instrText>
            </w:r>
            <w:r>
              <w:rPr>
                <w:noProof/>
                <w:webHidden/>
              </w:rPr>
            </w:r>
            <w:r>
              <w:rPr>
                <w:noProof/>
                <w:webHidden/>
              </w:rPr>
              <w:fldChar w:fldCharType="separate"/>
            </w:r>
            <w:r>
              <w:rPr>
                <w:noProof/>
                <w:webHidden/>
              </w:rPr>
              <w:t>9</w:t>
            </w:r>
            <w:r>
              <w:rPr>
                <w:noProof/>
                <w:webHidden/>
              </w:rPr>
              <w:fldChar w:fldCharType="end"/>
            </w:r>
          </w:hyperlink>
        </w:p>
        <w:p w14:paraId="02D371E4" w14:textId="4E6309E5"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95" w:history="1">
            <w:r w:rsidRPr="00C6275E">
              <w:rPr>
                <w:rStyle w:val="Hyperlink"/>
                <w:noProof/>
              </w:rPr>
              <w:t>2.1.2</w:t>
            </w:r>
            <w:r>
              <w:rPr>
                <w:rFonts w:asciiTheme="minorHAnsi" w:eastAsiaTheme="minorEastAsia" w:hAnsiTheme="minorHAnsi"/>
                <w:noProof/>
                <w:color w:val="auto"/>
                <w:sz w:val="24"/>
                <w:lang w:eastAsia="de-CH"/>
              </w:rPr>
              <w:tab/>
            </w:r>
            <w:r w:rsidRPr="00C6275E">
              <w:rPr>
                <w:rStyle w:val="Hyperlink"/>
                <w:noProof/>
              </w:rPr>
              <w:t>5 Aufträge aus dem Lehrbetrieb</w:t>
            </w:r>
            <w:r>
              <w:rPr>
                <w:noProof/>
                <w:webHidden/>
              </w:rPr>
              <w:tab/>
            </w:r>
            <w:r>
              <w:rPr>
                <w:noProof/>
                <w:webHidden/>
              </w:rPr>
              <w:fldChar w:fldCharType="begin"/>
            </w:r>
            <w:r>
              <w:rPr>
                <w:noProof/>
                <w:webHidden/>
              </w:rPr>
              <w:instrText xml:space="preserve"> PAGEREF _Toc199272395 \h </w:instrText>
            </w:r>
            <w:r>
              <w:rPr>
                <w:noProof/>
                <w:webHidden/>
              </w:rPr>
            </w:r>
            <w:r>
              <w:rPr>
                <w:noProof/>
                <w:webHidden/>
              </w:rPr>
              <w:fldChar w:fldCharType="separate"/>
            </w:r>
            <w:r>
              <w:rPr>
                <w:noProof/>
                <w:webHidden/>
              </w:rPr>
              <w:t>10</w:t>
            </w:r>
            <w:r>
              <w:rPr>
                <w:noProof/>
                <w:webHidden/>
              </w:rPr>
              <w:fldChar w:fldCharType="end"/>
            </w:r>
          </w:hyperlink>
        </w:p>
        <w:p w14:paraId="04C4F74C" w14:textId="38A7400E"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96" w:history="1">
            <w:r w:rsidRPr="00C6275E">
              <w:rPr>
                <w:rStyle w:val="Hyperlink"/>
                <w:noProof/>
              </w:rPr>
              <w:t>2.1.3</w:t>
            </w:r>
            <w:r>
              <w:rPr>
                <w:rFonts w:asciiTheme="minorHAnsi" w:eastAsiaTheme="minorEastAsia" w:hAnsiTheme="minorHAnsi"/>
                <w:noProof/>
                <w:color w:val="auto"/>
                <w:sz w:val="24"/>
                <w:lang w:eastAsia="de-CH"/>
              </w:rPr>
              <w:tab/>
            </w:r>
            <w:r w:rsidRPr="00C6275E">
              <w:rPr>
                <w:rStyle w:val="Hyperlink"/>
                <w:noProof/>
              </w:rPr>
              <w:t>Projektarbeit aus der Sekundarschule</w:t>
            </w:r>
            <w:r>
              <w:rPr>
                <w:noProof/>
                <w:webHidden/>
              </w:rPr>
              <w:tab/>
            </w:r>
            <w:r>
              <w:rPr>
                <w:noProof/>
                <w:webHidden/>
              </w:rPr>
              <w:fldChar w:fldCharType="begin"/>
            </w:r>
            <w:r>
              <w:rPr>
                <w:noProof/>
                <w:webHidden/>
              </w:rPr>
              <w:instrText xml:space="preserve"> PAGEREF _Toc199272396 \h </w:instrText>
            </w:r>
            <w:r>
              <w:rPr>
                <w:noProof/>
                <w:webHidden/>
              </w:rPr>
            </w:r>
            <w:r>
              <w:rPr>
                <w:noProof/>
                <w:webHidden/>
              </w:rPr>
              <w:fldChar w:fldCharType="separate"/>
            </w:r>
            <w:r>
              <w:rPr>
                <w:noProof/>
                <w:webHidden/>
              </w:rPr>
              <w:t>11</w:t>
            </w:r>
            <w:r>
              <w:rPr>
                <w:noProof/>
                <w:webHidden/>
              </w:rPr>
              <w:fldChar w:fldCharType="end"/>
            </w:r>
          </w:hyperlink>
        </w:p>
        <w:p w14:paraId="134FCC52" w14:textId="5424FD5B"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397" w:history="1">
            <w:r w:rsidRPr="00C6275E">
              <w:rPr>
                <w:rStyle w:val="Hyperlink"/>
                <w:noProof/>
              </w:rPr>
              <w:t>2.2</w:t>
            </w:r>
            <w:r>
              <w:rPr>
                <w:rFonts w:asciiTheme="minorHAnsi" w:eastAsiaTheme="minorEastAsia" w:hAnsiTheme="minorHAnsi"/>
                <w:noProof/>
                <w:color w:val="auto"/>
                <w:sz w:val="24"/>
                <w:lang w:eastAsia="de-CH"/>
              </w:rPr>
              <w:tab/>
            </w:r>
            <w:r w:rsidRPr="00C6275E">
              <w:rPr>
                <w:rStyle w:val="Hyperlink"/>
                <w:noProof/>
              </w:rPr>
              <w:t>Arbeitsauftrag: Gantt-Diagramm E-Portfolio</w:t>
            </w:r>
            <w:r>
              <w:rPr>
                <w:noProof/>
                <w:webHidden/>
              </w:rPr>
              <w:tab/>
            </w:r>
            <w:r>
              <w:rPr>
                <w:noProof/>
                <w:webHidden/>
              </w:rPr>
              <w:fldChar w:fldCharType="begin"/>
            </w:r>
            <w:r>
              <w:rPr>
                <w:noProof/>
                <w:webHidden/>
              </w:rPr>
              <w:instrText xml:space="preserve"> PAGEREF _Toc199272397 \h </w:instrText>
            </w:r>
            <w:r>
              <w:rPr>
                <w:noProof/>
                <w:webHidden/>
              </w:rPr>
            </w:r>
            <w:r>
              <w:rPr>
                <w:noProof/>
                <w:webHidden/>
              </w:rPr>
              <w:fldChar w:fldCharType="separate"/>
            </w:r>
            <w:r>
              <w:rPr>
                <w:noProof/>
                <w:webHidden/>
              </w:rPr>
              <w:t>12</w:t>
            </w:r>
            <w:r>
              <w:rPr>
                <w:noProof/>
                <w:webHidden/>
              </w:rPr>
              <w:fldChar w:fldCharType="end"/>
            </w:r>
          </w:hyperlink>
        </w:p>
        <w:p w14:paraId="775E289D" w14:textId="13F934E0"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98" w:history="1">
            <w:r w:rsidRPr="00C6275E">
              <w:rPr>
                <w:rStyle w:val="Hyperlink"/>
                <w:noProof/>
              </w:rPr>
              <w:t>2.2.1</w:t>
            </w:r>
            <w:r>
              <w:rPr>
                <w:rFonts w:asciiTheme="minorHAnsi" w:eastAsiaTheme="minorEastAsia" w:hAnsiTheme="minorHAnsi"/>
                <w:noProof/>
                <w:color w:val="auto"/>
                <w:sz w:val="24"/>
                <w:lang w:eastAsia="de-CH"/>
              </w:rPr>
              <w:tab/>
            </w:r>
            <w:r w:rsidRPr="00C6275E">
              <w:rPr>
                <w:rStyle w:val="Hyperlink"/>
                <w:noProof/>
              </w:rPr>
              <w:t>Gantt-Diagramm zum E-Portfolio</w:t>
            </w:r>
            <w:r>
              <w:rPr>
                <w:noProof/>
                <w:webHidden/>
              </w:rPr>
              <w:tab/>
            </w:r>
            <w:r>
              <w:rPr>
                <w:noProof/>
                <w:webHidden/>
              </w:rPr>
              <w:fldChar w:fldCharType="begin"/>
            </w:r>
            <w:r>
              <w:rPr>
                <w:noProof/>
                <w:webHidden/>
              </w:rPr>
              <w:instrText xml:space="preserve"> PAGEREF _Toc199272398 \h </w:instrText>
            </w:r>
            <w:r>
              <w:rPr>
                <w:noProof/>
                <w:webHidden/>
              </w:rPr>
            </w:r>
            <w:r>
              <w:rPr>
                <w:noProof/>
                <w:webHidden/>
              </w:rPr>
              <w:fldChar w:fldCharType="separate"/>
            </w:r>
            <w:r>
              <w:rPr>
                <w:noProof/>
                <w:webHidden/>
              </w:rPr>
              <w:t>12</w:t>
            </w:r>
            <w:r>
              <w:rPr>
                <w:noProof/>
                <w:webHidden/>
              </w:rPr>
              <w:fldChar w:fldCharType="end"/>
            </w:r>
          </w:hyperlink>
        </w:p>
        <w:p w14:paraId="724900E3" w14:textId="6372E704"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399" w:history="1">
            <w:r w:rsidRPr="00C6275E">
              <w:rPr>
                <w:rStyle w:val="Hyperlink"/>
                <w:noProof/>
              </w:rPr>
              <w:t>2.2.2</w:t>
            </w:r>
            <w:r>
              <w:rPr>
                <w:rFonts w:asciiTheme="minorHAnsi" w:eastAsiaTheme="minorEastAsia" w:hAnsiTheme="minorHAnsi"/>
                <w:noProof/>
                <w:color w:val="auto"/>
                <w:sz w:val="24"/>
                <w:lang w:eastAsia="de-CH"/>
              </w:rPr>
              <w:tab/>
            </w:r>
            <w:r w:rsidRPr="00C6275E">
              <w:rPr>
                <w:rStyle w:val="Hyperlink"/>
                <w:noProof/>
              </w:rPr>
              <w:t>Reflexion: Gantt-Diagramm zur Erstellung vom E-Portfolio</w:t>
            </w:r>
            <w:r>
              <w:rPr>
                <w:noProof/>
                <w:webHidden/>
              </w:rPr>
              <w:tab/>
            </w:r>
            <w:r>
              <w:rPr>
                <w:noProof/>
                <w:webHidden/>
              </w:rPr>
              <w:fldChar w:fldCharType="begin"/>
            </w:r>
            <w:r>
              <w:rPr>
                <w:noProof/>
                <w:webHidden/>
              </w:rPr>
              <w:instrText xml:space="preserve"> PAGEREF _Toc199272399 \h </w:instrText>
            </w:r>
            <w:r>
              <w:rPr>
                <w:noProof/>
                <w:webHidden/>
              </w:rPr>
            </w:r>
            <w:r>
              <w:rPr>
                <w:noProof/>
                <w:webHidden/>
              </w:rPr>
              <w:fldChar w:fldCharType="separate"/>
            </w:r>
            <w:r>
              <w:rPr>
                <w:noProof/>
                <w:webHidden/>
              </w:rPr>
              <w:t>12</w:t>
            </w:r>
            <w:r>
              <w:rPr>
                <w:noProof/>
                <w:webHidden/>
              </w:rPr>
              <w:fldChar w:fldCharType="end"/>
            </w:r>
          </w:hyperlink>
        </w:p>
        <w:p w14:paraId="75B3F1A2" w14:textId="5ACA10A4"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00" w:history="1">
            <w:r w:rsidRPr="00C6275E">
              <w:rPr>
                <w:rStyle w:val="Hyperlink"/>
                <w:noProof/>
              </w:rPr>
              <w:t>2.3</w:t>
            </w:r>
            <w:r>
              <w:rPr>
                <w:rFonts w:asciiTheme="minorHAnsi" w:eastAsiaTheme="minorEastAsia" w:hAnsiTheme="minorHAnsi"/>
                <w:noProof/>
                <w:color w:val="auto"/>
                <w:sz w:val="24"/>
                <w:lang w:eastAsia="de-CH"/>
              </w:rPr>
              <w:tab/>
            </w:r>
            <w:r w:rsidRPr="00C6275E">
              <w:rPr>
                <w:rStyle w:val="Hyperlink"/>
                <w:noProof/>
              </w:rPr>
              <w:t>Arbeitsauftrag: Projektrollen und deren Aufgaben, Kompetenzen und Verantwortlichkeiten</w:t>
            </w:r>
            <w:r>
              <w:rPr>
                <w:noProof/>
                <w:webHidden/>
              </w:rPr>
              <w:tab/>
            </w:r>
            <w:r>
              <w:rPr>
                <w:noProof/>
                <w:webHidden/>
              </w:rPr>
              <w:fldChar w:fldCharType="begin"/>
            </w:r>
            <w:r>
              <w:rPr>
                <w:noProof/>
                <w:webHidden/>
              </w:rPr>
              <w:instrText xml:space="preserve"> PAGEREF _Toc199272400 \h </w:instrText>
            </w:r>
            <w:r>
              <w:rPr>
                <w:noProof/>
                <w:webHidden/>
              </w:rPr>
            </w:r>
            <w:r>
              <w:rPr>
                <w:noProof/>
                <w:webHidden/>
              </w:rPr>
              <w:fldChar w:fldCharType="separate"/>
            </w:r>
            <w:r>
              <w:rPr>
                <w:noProof/>
                <w:webHidden/>
              </w:rPr>
              <w:t>13</w:t>
            </w:r>
            <w:r>
              <w:rPr>
                <w:noProof/>
                <w:webHidden/>
              </w:rPr>
              <w:fldChar w:fldCharType="end"/>
            </w:r>
          </w:hyperlink>
        </w:p>
        <w:p w14:paraId="1349C6B8" w14:textId="4FDD6B3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01" w:history="1">
            <w:r w:rsidRPr="00C6275E">
              <w:rPr>
                <w:rStyle w:val="Hyperlink"/>
                <w:noProof/>
              </w:rPr>
              <w:t>2.3.1</w:t>
            </w:r>
            <w:r>
              <w:rPr>
                <w:rFonts w:asciiTheme="minorHAnsi" w:eastAsiaTheme="minorEastAsia" w:hAnsiTheme="minorHAnsi"/>
                <w:noProof/>
                <w:color w:val="auto"/>
                <w:sz w:val="24"/>
                <w:lang w:eastAsia="de-CH"/>
              </w:rPr>
              <w:tab/>
            </w:r>
            <w:r w:rsidRPr="00C6275E">
              <w:rPr>
                <w:rStyle w:val="Hyperlink"/>
                <w:noProof/>
              </w:rPr>
              <w:t>Projektleiter</w:t>
            </w:r>
            <w:r>
              <w:rPr>
                <w:noProof/>
                <w:webHidden/>
              </w:rPr>
              <w:tab/>
            </w:r>
            <w:r>
              <w:rPr>
                <w:noProof/>
                <w:webHidden/>
              </w:rPr>
              <w:fldChar w:fldCharType="begin"/>
            </w:r>
            <w:r>
              <w:rPr>
                <w:noProof/>
                <w:webHidden/>
              </w:rPr>
              <w:instrText xml:space="preserve"> PAGEREF _Toc199272401 \h </w:instrText>
            </w:r>
            <w:r>
              <w:rPr>
                <w:noProof/>
                <w:webHidden/>
              </w:rPr>
            </w:r>
            <w:r>
              <w:rPr>
                <w:noProof/>
                <w:webHidden/>
              </w:rPr>
              <w:fldChar w:fldCharType="separate"/>
            </w:r>
            <w:r>
              <w:rPr>
                <w:noProof/>
                <w:webHidden/>
              </w:rPr>
              <w:t>13</w:t>
            </w:r>
            <w:r>
              <w:rPr>
                <w:noProof/>
                <w:webHidden/>
              </w:rPr>
              <w:fldChar w:fldCharType="end"/>
            </w:r>
          </w:hyperlink>
        </w:p>
        <w:p w14:paraId="105945DB" w14:textId="496F5853"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02" w:history="1">
            <w:r w:rsidRPr="00C6275E">
              <w:rPr>
                <w:rStyle w:val="Hyperlink"/>
                <w:noProof/>
              </w:rPr>
              <w:t>2.3.2</w:t>
            </w:r>
            <w:r>
              <w:rPr>
                <w:rFonts w:asciiTheme="minorHAnsi" w:eastAsiaTheme="minorEastAsia" w:hAnsiTheme="minorHAnsi"/>
                <w:noProof/>
                <w:color w:val="auto"/>
                <w:sz w:val="24"/>
                <w:lang w:eastAsia="de-CH"/>
              </w:rPr>
              <w:tab/>
            </w:r>
            <w:r w:rsidRPr="00C6275E">
              <w:rPr>
                <w:rStyle w:val="Hyperlink"/>
                <w:noProof/>
              </w:rPr>
              <w:t>Projektmitarbeiter</w:t>
            </w:r>
            <w:r>
              <w:rPr>
                <w:noProof/>
                <w:webHidden/>
              </w:rPr>
              <w:tab/>
            </w:r>
            <w:r>
              <w:rPr>
                <w:noProof/>
                <w:webHidden/>
              </w:rPr>
              <w:fldChar w:fldCharType="begin"/>
            </w:r>
            <w:r>
              <w:rPr>
                <w:noProof/>
                <w:webHidden/>
              </w:rPr>
              <w:instrText xml:space="preserve"> PAGEREF _Toc199272402 \h </w:instrText>
            </w:r>
            <w:r>
              <w:rPr>
                <w:noProof/>
                <w:webHidden/>
              </w:rPr>
            </w:r>
            <w:r>
              <w:rPr>
                <w:noProof/>
                <w:webHidden/>
              </w:rPr>
              <w:fldChar w:fldCharType="separate"/>
            </w:r>
            <w:r>
              <w:rPr>
                <w:noProof/>
                <w:webHidden/>
              </w:rPr>
              <w:t>13</w:t>
            </w:r>
            <w:r>
              <w:rPr>
                <w:noProof/>
                <w:webHidden/>
              </w:rPr>
              <w:fldChar w:fldCharType="end"/>
            </w:r>
          </w:hyperlink>
        </w:p>
        <w:p w14:paraId="4BD9A133" w14:textId="3D77EDC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03" w:history="1">
            <w:r w:rsidRPr="00C6275E">
              <w:rPr>
                <w:rStyle w:val="Hyperlink"/>
                <w:noProof/>
              </w:rPr>
              <w:t>2.3.3</w:t>
            </w:r>
            <w:r>
              <w:rPr>
                <w:rFonts w:asciiTheme="minorHAnsi" w:eastAsiaTheme="minorEastAsia" w:hAnsiTheme="minorHAnsi"/>
                <w:noProof/>
                <w:color w:val="auto"/>
                <w:sz w:val="24"/>
                <w:lang w:eastAsia="de-CH"/>
              </w:rPr>
              <w:tab/>
            </w:r>
            <w:r w:rsidRPr="00C6275E">
              <w:rPr>
                <w:rStyle w:val="Hyperlink"/>
                <w:noProof/>
              </w:rPr>
              <w:t>Auftragsgeber</w:t>
            </w:r>
            <w:r>
              <w:rPr>
                <w:noProof/>
                <w:webHidden/>
              </w:rPr>
              <w:tab/>
            </w:r>
            <w:r>
              <w:rPr>
                <w:noProof/>
                <w:webHidden/>
              </w:rPr>
              <w:fldChar w:fldCharType="begin"/>
            </w:r>
            <w:r>
              <w:rPr>
                <w:noProof/>
                <w:webHidden/>
              </w:rPr>
              <w:instrText xml:space="preserve"> PAGEREF _Toc199272403 \h </w:instrText>
            </w:r>
            <w:r>
              <w:rPr>
                <w:noProof/>
                <w:webHidden/>
              </w:rPr>
            </w:r>
            <w:r>
              <w:rPr>
                <w:noProof/>
                <w:webHidden/>
              </w:rPr>
              <w:fldChar w:fldCharType="separate"/>
            </w:r>
            <w:r>
              <w:rPr>
                <w:noProof/>
                <w:webHidden/>
              </w:rPr>
              <w:t>14</w:t>
            </w:r>
            <w:r>
              <w:rPr>
                <w:noProof/>
                <w:webHidden/>
              </w:rPr>
              <w:fldChar w:fldCharType="end"/>
            </w:r>
          </w:hyperlink>
        </w:p>
        <w:p w14:paraId="7709F5AB" w14:textId="11BEDDFE"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04" w:history="1">
            <w:r w:rsidRPr="00C6275E">
              <w:rPr>
                <w:rStyle w:val="Hyperlink"/>
                <w:noProof/>
              </w:rPr>
              <w:t>2.4</w:t>
            </w:r>
            <w:r>
              <w:rPr>
                <w:rFonts w:asciiTheme="minorHAnsi" w:eastAsiaTheme="minorEastAsia" w:hAnsiTheme="minorHAnsi"/>
                <w:noProof/>
                <w:color w:val="auto"/>
                <w:sz w:val="24"/>
                <w:lang w:eastAsia="de-CH"/>
              </w:rPr>
              <w:tab/>
            </w:r>
            <w:r w:rsidRPr="00C6275E">
              <w:rPr>
                <w:rStyle w:val="Hyperlink"/>
                <w:noProof/>
              </w:rPr>
              <w:t>Reflexion</w:t>
            </w:r>
            <w:r>
              <w:rPr>
                <w:noProof/>
                <w:webHidden/>
              </w:rPr>
              <w:tab/>
            </w:r>
            <w:r>
              <w:rPr>
                <w:noProof/>
                <w:webHidden/>
              </w:rPr>
              <w:fldChar w:fldCharType="begin"/>
            </w:r>
            <w:r>
              <w:rPr>
                <w:noProof/>
                <w:webHidden/>
              </w:rPr>
              <w:instrText xml:space="preserve"> PAGEREF _Toc199272404 \h </w:instrText>
            </w:r>
            <w:r>
              <w:rPr>
                <w:noProof/>
                <w:webHidden/>
              </w:rPr>
            </w:r>
            <w:r>
              <w:rPr>
                <w:noProof/>
                <w:webHidden/>
              </w:rPr>
              <w:fldChar w:fldCharType="separate"/>
            </w:r>
            <w:r>
              <w:rPr>
                <w:noProof/>
                <w:webHidden/>
              </w:rPr>
              <w:t>14</w:t>
            </w:r>
            <w:r>
              <w:rPr>
                <w:noProof/>
                <w:webHidden/>
              </w:rPr>
              <w:fldChar w:fldCharType="end"/>
            </w:r>
          </w:hyperlink>
        </w:p>
        <w:p w14:paraId="5422A0A6" w14:textId="11B23159"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05" w:history="1">
            <w:r w:rsidRPr="00C6275E">
              <w:rPr>
                <w:rStyle w:val="Hyperlink"/>
                <w:noProof/>
              </w:rPr>
              <w:t>3</w:t>
            </w:r>
            <w:r>
              <w:rPr>
                <w:rFonts w:asciiTheme="minorHAnsi" w:eastAsiaTheme="minorEastAsia" w:hAnsiTheme="minorHAnsi"/>
                <w:noProof/>
                <w:color w:val="auto"/>
                <w:sz w:val="24"/>
                <w:lang w:eastAsia="de-CH"/>
              </w:rPr>
              <w:tab/>
            </w:r>
            <w:r w:rsidRPr="00C6275E">
              <w:rPr>
                <w:rStyle w:val="Hyperlink"/>
                <w:noProof/>
              </w:rPr>
              <w:t>IPERKA</w:t>
            </w:r>
            <w:r>
              <w:rPr>
                <w:noProof/>
                <w:webHidden/>
              </w:rPr>
              <w:tab/>
            </w:r>
            <w:r>
              <w:rPr>
                <w:noProof/>
                <w:webHidden/>
              </w:rPr>
              <w:fldChar w:fldCharType="begin"/>
            </w:r>
            <w:r>
              <w:rPr>
                <w:noProof/>
                <w:webHidden/>
              </w:rPr>
              <w:instrText xml:space="preserve"> PAGEREF _Toc199272405 \h </w:instrText>
            </w:r>
            <w:r>
              <w:rPr>
                <w:noProof/>
                <w:webHidden/>
              </w:rPr>
            </w:r>
            <w:r>
              <w:rPr>
                <w:noProof/>
                <w:webHidden/>
              </w:rPr>
              <w:fldChar w:fldCharType="separate"/>
            </w:r>
            <w:r>
              <w:rPr>
                <w:noProof/>
                <w:webHidden/>
              </w:rPr>
              <w:t>15</w:t>
            </w:r>
            <w:r>
              <w:rPr>
                <w:noProof/>
                <w:webHidden/>
              </w:rPr>
              <w:fldChar w:fldCharType="end"/>
            </w:r>
          </w:hyperlink>
        </w:p>
        <w:p w14:paraId="4F79E023" w14:textId="555C5409"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06" w:history="1">
            <w:r w:rsidRPr="00C6275E">
              <w:rPr>
                <w:rStyle w:val="Hyperlink"/>
                <w:noProof/>
              </w:rPr>
              <w:t>3.1</w:t>
            </w:r>
            <w:r>
              <w:rPr>
                <w:rFonts w:asciiTheme="minorHAnsi" w:eastAsiaTheme="minorEastAsia" w:hAnsiTheme="minorHAnsi"/>
                <w:noProof/>
                <w:color w:val="auto"/>
                <w:sz w:val="24"/>
                <w:lang w:eastAsia="de-CH"/>
              </w:rPr>
              <w:tab/>
            </w:r>
            <w:r w:rsidRPr="00C6275E">
              <w:rPr>
                <w:rStyle w:val="Hyperlink"/>
                <w:noProof/>
              </w:rPr>
              <w:t>Arbeitsauftrag: IPERKA im Detail</w:t>
            </w:r>
            <w:r>
              <w:rPr>
                <w:noProof/>
                <w:webHidden/>
              </w:rPr>
              <w:tab/>
            </w:r>
            <w:r>
              <w:rPr>
                <w:noProof/>
                <w:webHidden/>
              </w:rPr>
              <w:fldChar w:fldCharType="begin"/>
            </w:r>
            <w:r>
              <w:rPr>
                <w:noProof/>
                <w:webHidden/>
              </w:rPr>
              <w:instrText xml:space="preserve"> PAGEREF _Toc199272406 \h </w:instrText>
            </w:r>
            <w:r>
              <w:rPr>
                <w:noProof/>
                <w:webHidden/>
              </w:rPr>
            </w:r>
            <w:r>
              <w:rPr>
                <w:noProof/>
                <w:webHidden/>
              </w:rPr>
              <w:fldChar w:fldCharType="separate"/>
            </w:r>
            <w:r>
              <w:rPr>
                <w:noProof/>
                <w:webHidden/>
              </w:rPr>
              <w:t>15</w:t>
            </w:r>
            <w:r>
              <w:rPr>
                <w:noProof/>
                <w:webHidden/>
              </w:rPr>
              <w:fldChar w:fldCharType="end"/>
            </w:r>
          </w:hyperlink>
        </w:p>
        <w:p w14:paraId="119884C5" w14:textId="5DB47A5F"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07" w:history="1">
            <w:r w:rsidRPr="00C6275E">
              <w:rPr>
                <w:rStyle w:val="Hyperlink"/>
                <w:noProof/>
              </w:rPr>
              <w:t>3.1.1</w:t>
            </w:r>
            <w:r>
              <w:rPr>
                <w:rFonts w:asciiTheme="minorHAnsi" w:eastAsiaTheme="minorEastAsia" w:hAnsiTheme="minorHAnsi"/>
                <w:noProof/>
                <w:color w:val="auto"/>
                <w:sz w:val="24"/>
                <w:lang w:eastAsia="de-CH"/>
              </w:rPr>
              <w:tab/>
            </w:r>
            <w:r w:rsidRPr="00C6275E">
              <w:rPr>
                <w:rStyle w:val="Hyperlink"/>
                <w:noProof/>
              </w:rPr>
              <w:t>Verkettete Listen nach dem IPERKA-Modell</w:t>
            </w:r>
            <w:r>
              <w:rPr>
                <w:noProof/>
                <w:webHidden/>
              </w:rPr>
              <w:tab/>
            </w:r>
            <w:r>
              <w:rPr>
                <w:noProof/>
                <w:webHidden/>
              </w:rPr>
              <w:fldChar w:fldCharType="begin"/>
            </w:r>
            <w:r>
              <w:rPr>
                <w:noProof/>
                <w:webHidden/>
              </w:rPr>
              <w:instrText xml:space="preserve"> PAGEREF _Toc199272407 \h </w:instrText>
            </w:r>
            <w:r>
              <w:rPr>
                <w:noProof/>
                <w:webHidden/>
              </w:rPr>
            </w:r>
            <w:r>
              <w:rPr>
                <w:noProof/>
                <w:webHidden/>
              </w:rPr>
              <w:fldChar w:fldCharType="separate"/>
            </w:r>
            <w:r>
              <w:rPr>
                <w:noProof/>
                <w:webHidden/>
              </w:rPr>
              <w:t>15</w:t>
            </w:r>
            <w:r>
              <w:rPr>
                <w:noProof/>
                <w:webHidden/>
              </w:rPr>
              <w:fldChar w:fldCharType="end"/>
            </w:r>
          </w:hyperlink>
        </w:p>
        <w:p w14:paraId="232A3C2E" w14:textId="2D260714"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08" w:history="1">
            <w:r w:rsidRPr="00C6275E">
              <w:rPr>
                <w:rStyle w:val="Hyperlink"/>
                <w:noProof/>
              </w:rPr>
              <w:t>3.1.2</w:t>
            </w:r>
            <w:r>
              <w:rPr>
                <w:rFonts w:asciiTheme="minorHAnsi" w:eastAsiaTheme="minorEastAsia" w:hAnsiTheme="minorHAnsi"/>
                <w:noProof/>
                <w:color w:val="auto"/>
                <w:sz w:val="24"/>
                <w:lang w:eastAsia="de-CH"/>
              </w:rPr>
              <w:tab/>
            </w:r>
            <w:r w:rsidRPr="00C6275E">
              <w:rPr>
                <w:rStyle w:val="Hyperlink"/>
                <w:noProof/>
              </w:rPr>
              <w:t>Schwierige Schritte und mein persönlicher Fokus</w:t>
            </w:r>
            <w:r>
              <w:rPr>
                <w:noProof/>
                <w:webHidden/>
              </w:rPr>
              <w:tab/>
            </w:r>
            <w:r>
              <w:rPr>
                <w:noProof/>
                <w:webHidden/>
              </w:rPr>
              <w:fldChar w:fldCharType="begin"/>
            </w:r>
            <w:r>
              <w:rPr>
                <w:noProof/>
                <w:webHidden/>
              </w:rPr>
              <w:instrText xml:space="preserve"> PAGEREF _Toc199272408 \h </w:instrText>
            </w:r>
            <w:r>
              <w:rPr>
                <w:noProof/>
                <w:webHidden/>
              </w:rPr>
            </w:r>
            <w:r>
              <w:rPr>
                <w:noProof/>
                <w:webHidden/>
              </w:rPr>
              <w:fldChar w:fldCharType="separate"/>
            </w:r>
            <w:r>
              <w:rPr>
                <w:noProof/>
                <w:webHidden/>
              </w:rPr>
              <w:t>16</w:t>
            </w:r>
            <w:r>
              <w:rPr>
                <w:noProof/>
                <w:webHidden/>
              </w:rPr>
              <w:fldChar w:fldCharType="end"/>
            </w:r>
          </w:hyperlink>
        </w:p>
        <w:p w14:paraId="2653768C" w14:textId="0170E7B0"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09" w:history="1">
            <w:r w:rsidRPr="00C6275E">
              <w:rPr>
                <w:rStyle w:val="Hyperlink"/>
                <w:noProof/>
              </w:rPr>
              <w:t>3.2</w:t>
            </w:r>
            <w:r>
              <w:rPr>
                <w:rFonts w:asciiTheme="minorHAnsi" w:eastAsiaTheme="minorEastAsia" w:hAnsiTheme="minorHAnsi"/>
                <w:noProof/>
                <w:color w:val="auto"/>
                <w:sz w:val="24"/>
                <w:lang w:eastAsia="de-CH"/>
              </w:rPr>
              <w:tab/>
            </w:r>
            <w:r w:rsidRPr="00C6275E">
              <w:rPr>
                <w:rStyle w:val="Hyperlink"/>
                <w:noProof/>
              </w:rPr>
              <w:t>Reflexion</w:t>
            </w:r>
            <w:r>
              <w:rPr>
                <w:noProof/>
                <w:webHidden/>
              </w:rPr>
              <w:tab/>
            </w:r>
            <w:r>
              <w:rPr>
                <w:noProof/>
                <w:webHidden/>
              </w:rPr>
              <w:fldChar w:fldCharType="begin"/>
            </w:r>
            <w:r>
              <w:rPr>
                <w:noProof/>
                <w:webHidden/>
              </w:rPr>
              <w:instrText xml:space="preserve"> PAGEREF _Toc199272409 \h </w:instrText>
            </w:r>
            <w:r>
              <w:rPr>
                <w:noProof/>
                <w:webHidden/>
              </w:rPr>
            </w:r>
            <w:r>
              <w:rPr>
                <w:noProof/>
                <w:webHidden/>
              </w:rPr>
              <w:fldChar w:fldCharType="separate"/>
            </w:r>
            <w:r>
              <w:rPr>
                <w:noProof/>
                <w:webHidden/>
              </w:rPr>
              <w:t>16</w:t>
            </w:r>
            <w:r>
              <w:rPr>
                <w:noProof/>
                <w:webHidden/>
              </w:rPr>
              <w:fldChar w:fldCharType="end"/>
            </w:r>
          </w:hyperlink>
        </w:p>
        <w:p w14:paraId="6AF7976C" w14:textId="2F9A9B91"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10" w:history="1">
            <w:r w:rsidRPr="00C6275E">
              <w:rPr>
                <w:rStyle w:val="Hyperlink"/>
                <w:noProof/>
              </w:rPr>
              <w:t>4</w:t>
            </w:r>
            <w:r>
              <w:rPr>
                <w:rFonts w:asciiTheme="minorHAnsi" w:eastAsiaTheme="minorEastAsia" w:hAnsiTheme="minorHAnsi"/>
                <w:noProof/>
                <w:color w:val="auto"/>
                <w:sz w:val="24"/>
                <w:lang w:eastAsia="de-CH"/>
              </w:rPr>
              <w:tab/>
            </w:r>
            <w:r w:rsidRPr="00C6275E">
              <w:rPr>
                <w:rStyle w:val="Hyperlink"/>
                <w:noProof/>
              </w:rPr>
              <w:t>Informationsbeschaffung</w:t>
            </w:r>
            <w:r>
              <w:rPr>
                <w:noProof/>
                <w:webHidden/>
              </w:rPr>
              <w:tab/>
            </w:r>
            <w:r>
              <w:rPr>
                <w:noProof/>
                <w:webHidden/>
              </w:rPr>
              <w:fldChar w:fldCharType="begin"/>
            </w:r>
            <w:r>
              <w:rPr>
                <w:noProof/>
                <w:webHidden/>
              </w:rPr>
              <w:instrText xml:space="preserve"> PAGEREF _Toc199272410 \h </w:instrText>
            </w:r>
            <w:r>
              <w:rPr>
                <w:noProof/>
                <w:webHidden/>
              </w:rPr>
            </w:r>
            <w:r>
              <w:rPr>
                <w:noProof/>
                <w:webHidden/>
              </w:rPr>
              <w:fldChar w:fldCharType="separate"/>
            </w:r>
            <w:r>
              <w:rPr>
                <w:noProof/>
                <w:webHidden/>
              </w:rPr>
              <w:t>17</w:t>
            </w:r>
            <w:r>
              <w:rPr>
                <w:noProof/>
                <w:webHidden/>
              </w:rPr>
              <w:fldChar w:fldCharType="end"/>
            </w:r>
          </w:hyperlink>
        </w:p>
        <w:p w14:paraId="3778FDC6" w14:textId="2A29442A"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11" w:history="1">
            <w:r w:rsidRPr="00C6275E">
              <w:rPr>
                <w:rStyle w:val="Hyperlink"/>
                <w:noProof/>
              </w:rPr>
              <w:t>4.1</w:t>
            </w:r>
            <w:r>
              <w:rPr>
                <w:rFonts w:asciiTheme="minorHAnsi" w:eastAsiaTheme="minorEastAsia" w:hAnsiTheme="minorHAnsi"/>
                <w:noProof/>
                <w:color w:val="auto"/>
                <w:sz w:val="24"/>
                <w:lang w:eastAsia="de-CH"/>
              </w:rPr>
              <w:tab/>
            </w:r>
            <w:r w:rsidRPr="00C6275E">
              <w:rPr>
                <w:rStyle w:val="Hyperlink"/>
                <w:noProof/>
              </w:rPr>
              <w:t>Arbeitsauftrag: Notizen machen</w:t>
            </w:r>
            <w:r>
              <w:rPr>
                <w:noProof/>
                <w:webHidden/>
              </w:rPr>
              <w:tab/>
            </w:r>
            <w:r>
              <w:rPr>
                <w:noProof/>
                <w:webHidden/>
              </w:rPr>
              <w:fldChar w:fldCharType="begin"/>
            </w:r>
            <w:r>
              <w:rPr>
                <w:noProof/>
                <w:webHidden/>
              </w:rPr>
              <w:instrText xml:space="preserve"> PAGEREF _Toc199272411 \h </w:instrText>
            </w:r>
            <w:r>
              <w:rPr>
                <w:noProof/>
                <w:webHidden/>
              </w:rPr>
            </w:r>
            <w:r>
              <w:rPr>
                <w:noProof/>
                <w:webHidden/>
              </w:rPr>
              <w:fldChar w:fldCharType="separate"/>
            </w:r>
            <w:r>
              <w:rPr>
                <w:noProof/>
                <w:webHidden/>
              </w:rPr>
              <w:t>17</w:t>
            </w:r>
            <w:r>
              <w:rPr>
                <w:noProof/>
                <w:webHidden/>
              </w:rPr>
              <w:fldChar w:fldCharType="end"/>
            </w:r>
          </w:hyperlink>
        </w:p>
        <w:p w14:paraId="37AC725E" w14:textId="09890CB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12" w:history="1">
            <w:r w:rsidRPr="00C6275E">
              <w:rPr>
                <w:rStyle w:val="Hyperlink"/>
                <w:noProof/>
              </w:rPr>
              <w:t>4.1.1</w:t>
            </w:r>
            <w:r>
              <w:rPr>
                <w:rFonts w:asciiTheme="minorHAnsi" w:eastAsiaTheme="minorEastAsia" w:hAnsiTheme="minorHAnsi"/>
                <w:noProof/>
                <w:color w:val="auto"/>
                <w:sz w:val="24"/>
                <w:lang w:eastAsia="de-CH"/>
              </w:rPr>
              <w:tab/>
            </w:r>
            <w:r w:rsidRPr="00C6275E">
              <w:rPr>
                <w:rStyle w:val="Hyperlink"/>
                <w:noProof/>
              </w:rPr>
              <w:t>So mache ich mir Notizen</w:t>
            </w:r>
            <w:r>
              <w:rPr>
                <w:noProof/>
                <w:webHidden/>
              </w:rPr>
              <w:tab/>
            </w:r>
            <w:r>
              <w:rPr>
                <w:noProof/>
                <w:webHidden/>
              </w:rPr>
              <w:fldChar w:fldCharType="begin"/>
            </w:r>
            <w:r>
              <w:rPr>
                <w:noProof/>
                <w:webHidden/>
              </w:rPr>
              <w:instrText xml:space="preserve"> PAGEREF _Toc199272412 \h </w:instrText>
            </w:r>
            <w:r>
              <w:rPr>
                <w:noProof/>
                <w:webHidden/>
              </w:rPr>
            </w:r>
            <w:r>
              <w:rPr>
                <w:noProof/>
                <w:webHidden/>
              </w:rPr>
              <w:fldChar w:fldCharType="separate"/>
            </w:r>
            <w:r>
              <w:rPr>
                <w:noProof/>
                <w:webHidden/>
              </w:rPr>
              <w:t>17</w:t>
            </w:r>
            <w:r>
              <w:rPr>
                <w:noProof/>
                <w:webHidden/>
              </w:rPr>
              <w:fldChar w:fldCharType="end"/>
            </w:r>
          </w:hyperlink>
        </w:p>
        <w:p w14:paraId="6DAC4707" w14:textId="4E700B6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13" w:history="1">
            <w:r w:rsidRPr="00C6275E">
              <w:rPr>
                <w:rStyle w:val="Hyperlink"/>
                <w:noProof/>
              </w:rPr>
              <w:t>4.1.2</w:t>
            </w:r>
            <w:r>
              <w:rPr>
                <w:rFonts w:asciiTheme="minorHAnsi" w:eastAsiaTheme="minorEastAsia" w:hAnsiTheme="minorHAnsi"/>
                <w:noProof/>
                <w:color w:val="auto"/>
                <w:sz w:val="24"/>
                <w:lang w:eastAsia="de-CH"/>
              </w:rPr>
              <w:tab/>
            </w:r>
            <w:r w:rsidRPr="00C6275E">
              <w:rPr>
                <w:rStyle w:val="Hyperlink"/>
                <w:noProof/>
              </w:rPr>
              <w:t>Was macht gute Notizen aus?</w:t>
            </w:r>
            <w:r>
              <w:rPr>
                <w:noProof/>
                <w:webHidden/>
              </w:rPr>
              <w:tab/>
            </w:r>
            <w:r>
              <w:rPr>
                <w:noProof/>
                <w:webHidden/>
              </w:rPr>
              <w:fldChar w:fldCharType="begin"/>
            </w:r>
            <w:r>
              <w:rPr>
                <w:noProof/>
                <w:webHidden/>
              </w:rPr>
              <w:instrText xml:space="preserve"> PAGEREF _Toc199272413 \h </w:instrText>
            </w:r>
            <w:r>
              <w:rPr>
                <w:noProof/>
                <w:webHidden/>
              </w:rPr>
            </w:r>
            <w:r>
              <w:rPr>
                <w:noProof/>
                <w:webHidden/>
              </w:rPr>
              <w:fldChar w:fldCharType="separate"/>
            </w:r>
            <w:r>
              <w:rPr>
                <w:noProof/>
                <w:webHidden/>
              </w:rPr>
              <w:t>17</w:t>
            </w:r>
            <w:r>
              <w:rPr>
                <w:noProof/>
                <w:webHidden/>
              </w:rPr>
              <w:fldChar w:fldCharType="end"/>
            </w:r>
          </w:hyperlink>
        </w:p>
        <w:p w14:paraId="052DD14E" w14:textId="1391884F"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14" w:history="1">
            <w:r w:rsidRPr="00C6275E">
              <w:rPr>
                <w:rStyle w:val="Hyperlink"/>
                <w:noProof/>
              </w:rPr>
              <w:t>4.1.3</w:t>
            </w:r>
            <w:r>
              <w:rPr>
                <w:rFonts w:asciiTheme="minorHAnsi" w:eastAsiaTheme="minorEastAsia" w:hAnsiTheme="minorHAnsi"/>
                <w:noProof/>
                <w:color w:val="auto"/>
                <w:sz w:val="24"/>
                <w:lang w:eastAsia="de-CH"/>
              </w:rPr>
              <w:tab/>
            </w:r>
            <w:r w:rsidRPr="00C6275E">
              <w:rPr>
                <w:rStyle w:val="Hyperlink"/>
                <w:noProof/>
              </w:rPr>
              <w:t>Reflexion: Meine Notiztechnik in Vergleich</w:t>
            </w:r>
            <w:r>
              <w:rPr>
                <w:noProof/>
                <w:webHidden/>
              </w:rPr>
              <w:tab/>
            </w:r>
            <w:r>
              <w:rPr>
                <w:noProof/>
                <w:webHidden/>
              </w:rPr>
              <w:fldChar w:fldCharType="begin"/>
            </w:r>
            <w:r>
              <w:rPr>
                <w:noProof/>
                <w:webHidden/>
              </w:rPr>
              <w:instrText xml:space="preserve"> PAGEREF _Toc199272414 \h </w:instrText>
            </w:r>
            <w:r>
              <w:rPr>
                <w:noProof/>
                <w:webHidden/>
              </w:rPr>
            </w:r>
            <w:r>
              <w:rPr>
                <w:noProof/>
                <w:webHidden/>
              </w:rPr>
              <w:fldChar w:fldCharType="separate"/>
            </w:r>
            <w:r>
              <w:rPr>
                <w:noProof/>
                <w:webHidden/>
              </w:rPr>
              <w:t>18</w:t>
            </w:r>
            <w:r>
              <w:rPr>
                <w:noProof/>
                <w:webHidden/>
              </w:rPr>
              <w:fldChar w:fldCharType="end"/>
            </w:r>
          </w:hyperlink>
        </w:p>
        <w:p w14:paraId="49C35741" w14:textId="2BA02A0D"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15" w:history="1">
            <w:r w:rsidRPr="00C6275E">
              <w:rPr>
                <w:rStyle w:val="Hyperlink"/>
                <w:noProof/>
              </w:rPr>
              <w:t>4.2</w:t>
            </w:r>
            <w:r>
              <w:rPr>
                <w:rFonts w:asciiTheme="minorHAnsi" w:eastAsiaTheme="minorEastAsia" w:hAnsiTheme="minorHAnsi"/>
                <w:noProof/>
                <w:color w:val="auto"/>
                <w:sz w:val="24"/>
                <w:lang w:eastAsia="de-CH"/>
              </w:rPr>
              <w:tab/>
            </w:r>
            <w:r w:rsidRPr="00C6275E">
              <w:rPr>
                <w:rStyle w:val="Hyperlink"/>
                <w:noProof/>
              </w:rPr>
              <w:t>Arbeitsauftrag: Informationen strukturieren</w:t>
            </w:r>
            <w:r>
              <w:rPr>
                <w:noProof/>
                <w:webHidden/>
              </w:rPr>
              <w:tab/>
            </w:r>
            <w:r>
              <w:rPr>
                <w:noProof/>
                <w:webHidden/>
              </w:rPr>
              <w:fldChar w:fldCharType="begin"/>
            </w:r>
            <w:r>
              <w:rPr>
                <w:noProof/>
                <w:webHidden/>
              </w:rPr>
              <w:instrText xml:space="preserve"> PAGEREF _Toc199272415 \h </w:instrText>
            </w:r>
            <w:r>
              <w:rPr>
                <w:noProof/>
                <w:webHidden/>
              </w:rPr>
            </w:r>
            <w:r>
              <w:rPr>
                <w:noProof/>
                <w:webHidden/>
              </w:rPr>
              <w:fldChar w:fldCharType="separate"/>
            </w:r>
            <w:r>
              <w:rPr>
                <w:noProof/>
                <w:webHidden/>
              </w:rPr>
              <w:t>18</w:t>
            </w:r>
            <w:r>
              <w:rPr>
                <w:noProof/>
                <w:webHidden/>
              </w:rPr>
              <w:fldChar w:fldCharType="end"/>
            </w:r>
          </w:hyperlink>
        </w:p>
        <w:p w14:paraId="65F7421C" w14:textId="4576691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16" w:history="1">
            <w:r w:rsidRPr="00C6275E">
              <w:rPr>
                <w:rStyle w:val="Hyperlink"/>
                <w:noProof/>
              </w:rPr>
              <w:t>4.2.1</w:t>
            </w:r>
            <w:r>
              <w:rPr>
                <w:rFonts w:asciiTheme="minorHAnsi" w:eastAsiaTheme="minorEastAsia" w:hAnsiTheme="minorHAnsi"/>
                <w:noProof/>
                <w:color w:val="auto"/>
                <w:sz w:val="24"/>
                <w:lang w:eastAsia="de-CH"/>
              </w:rPr>
              <w:tab/>
            </w:r>
            <w:r w:rsidRPr="00C6275E">
              <w:rPr>
                <w:rStyle w:val="Hyperlink"/>
                <w:noProof/>
              </w:rPr>
              <w:t>Wie ich Informationen strukturiere</w:t>
            </w:r>
            <w:r>
              <w:rPr>
                <w:noProof/>
                <w:webHidden/>
              </w:rPr>
              <w:tab/>
            </w:r>
            <w:r>
              <w:rPr>
                <w:noProof/>
                <w:webHidden/>
              </w:rPr>
              <w:fldChar w:fldCharType="begin"/>
            </w:r>
            <w:r>
              <w:rPr>
                <w:noProof/>
                <w:webHidden/>
              </w:rPr>
              <w:instrText xml:space="preserve"> PAGEREF _Toc199272416 \h </w:instrText>
            </w:r>
            <w:r>
              <w:rPr>
                <w:noProof/>
                <w:webHidden/>
              </w:rPr>
            </w:r>
            <w:r>
              <w:rPr>
                <w:noProof/>
                <w:webHidden/>
              </w:rPr>
              <w:fldChar w:fldCharType="separate"/>
            </w:r>
            <w:r>
              <w:rPr>
                <w:noProof/>
                <w:webHidden/>
              </w:rPr>
              <w:t>18</w:t>
            </w:r>
            <w:r>
              <w:rPr>
                <w:noProof/>
                <w:webHidden/>
              </w:rPr>
              <w:fldChar w:fldCharType="end"/>
            </w:r>
          </w:hyperlink>
        </w:p>
        <w:p w14:paraId="59B022C8" w14:textId="7F14B3FA"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17" w:history="1">
            <w:r w:rsidRPr="00C6275E">
              <w:rPr>
                <w:rStyle w:val="Hyperlink"/>
                <w:noProof/>
              </w:rPr>
              <w:t>4.2.2</w:t>
            </w:r>
            <w:r>
              <w:rPr>
                <w:rFonts w:asciiTheme="minorHAnsi" w:eastAsiaTheme="minorEastAsia" w:hAnsiTheme="minorHAnsi"/>
                <w:noProof/>
                <w:color w:val="auto"/>
                <w:sz w:val="24"/>
                <w:lang w:eastAsia="de-CH"/>
              </w:rPr>
              <w:tab/>
            </w:r>
            <w:r w:rsidRPr="00C6275E">
              <w:rPr>
                <w:rStyle w:val="Hyperlink"/>
                <w:noProof/>
              </w:rPr>
              <w:t>Informationen strukturieren mit OneNote</w:t>
            </w:r>
            <w:r>
              <w:rPr>
                <w:noProof/>
                <w:webHidden/>
              </w:rPr>
              <w:tab/>
            </w:r>
            <w:r>
              <w:rPr>
                <w:noProof/>
                <w:webHidden/>
              </w:rPr>
              <w:fldChar w:fldCharType="begin"/>
            </w:r>
            <w:r>
              <w:rPr>
                <w:noProof/>
                <w:webHidden/>
              </w:rPr>
              <w:instrText xml:space="preserve"> PAGEREF _Toc199272417 \h </w:instrText>
            </w:r>
            <w:r>
              <w:rPr>
                <w:noProof/>
                <w:webHidden/>
              </w:rPr>
            </w:r>
            <w:r>
              <w:rPr>
                <w:noProof/>
                <w:webHidden/>
              </w:rPr>
              <w:fldChar w:fldCharType="separate"/>
            </w:r>
            <w:r>
              <w:rPr>
                <w:noProof/>
                <w:webHidden/>
              </w:rPr>
              <w:t>19</w:t>
            </w:r>
            <w:r>
              <w:rPr>
                <w:noProof/>
                <w:webHidden/>
              </w:rPr>
              <w:fldChar w:fldCharType="end"/>
            </w:r>
          </w:hyperlink>
        </w:p>
        <w:p w14:paraId="55334119" w14:textId="11BB989C"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18" w:history="1">
            <w:r w:rsidRPr="00C6275E">
              <w:rPr>
                <w:rStyle w:val="Hyperlink"/>
                <w:noProof/>
              </w:rPr>
              <w:t>4.3</w:t>
            </w:r>
            <w:r>
              <w:rPr>
                <w:rFonts w:asciiTheme="minorHAnsi" w:eastAsiaTheme="minorEastAsia" w:hAnsiTheme="minorHAnsi"/>
                <w:noProof/>
                <w:color w:val="auto"/>
                <w:sz w:val="24"/>
                <w:lang w:eastAsia="de-CH"/>
              </w:rPr>
              <w:tab/>
            </w:r>
            <w:r w:rsidRPr="00C6275E">
              <w:rPr>
                <w:rStyle w:val="Hyperlink"/>
                <w:noProof/>
              </w:rPr>
              <w:t>Reflexion</w:t>
            </w:r>
            <w:r>
              <w:rPr>
                <w:noProof/>
                <w:webHidden/>
              </w:rPr>
              <w:tab/>
            </w:r>
            <w:r>
              <w:rPr>
                <w:noProof/>
                <w:webHidden/>
              </w:rPr>
              <w:fldChar w:fldCharType="begin"/>
            </w:r>
            <w:r>
              <w:rPr>
                <w:noProof/>
                <w:webHidden/>
              </w:rPr>
              <w:instrText xml:space="preserve"> PAGEREF _Toc199272418 \h </w:instrText>
            </w:r>
            <w:r>
              <w:rPr>
                <w:noProof/>
                <w:webHidden/>
              </w:rPr>
            </w:r>
            <w:r>
              <w:rPr>
                <w:noProof/>
                <w:webHidden/>
              </w:rPr>
              <w:fldChar w:fldCharType="separate"/>
            </w:r>
            <w:r>
              <w:rPr>
                <w:noProof/>
                <w:webHidden/>
              </w:rPr>
              <w:t>19</w:t>
            </w:r>
            <w:r>
              <w:rPr>
                <w:noProof/>
                <w:webHidden/>
              </w:rPr>
              <w:fldChar w:fldCharType="end"/>
            </w:r>
          </w:hyperlink>
        </w:p>
        <w:p w14:paraId="2A55523F" w14:textId="7EBFD6BD"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19" w:history="1">
            <w:r w:rsidRPr="00C6275E">
              <w:rPr>
                <w:rStyle w:val="Hyperlink"/>
                <w:noProof/>
              </w:rPr>
              <w:t>5</w:t>
            </w:r>
            <w:r>
              <w:rPr>
                <w:rFonts w:asciiTheme="minorHAnsi" w:eastAsiaTheme="minorEastAsia" w:hAnsiTheme="minorHAnsi"/>
                <w:noProof/>
                <w:color w:val="auto"/>
                <w:sz w:val="24"/>
                <w:lang w:eastAsia="de-CH"/>
              </w:rPr>
              <w:tab/>
            </w:r>
            <w:r w:rsidRPr="00C6275E">
              <w:rPr>
                <w:rStyle w:val="Hyperlink"/>
                <w:noProof/>
              </w:rPr>
              <w:t>Planung</w:t>
            </w:r>
            <w:r>
              <w:rPr>
                <w:noProof/>
                <w:webHidden/>
              </w:rPr>
              <w:tab/>
            </w:r>
            <w:r>
              <w:rPr>
                <w:noProof/>
                <w:webHidden/>
              </w:rPr>
              <w:fldChar w:fldCharType="begin"/>
            </w:r>
            <w:r>
              <w:rPr>
                <w:noProof/>
                <w:webHidden/>
              </w:rPr>
              <w:instrText xml:space="preserve"> PAGEREF _Toc199272419 \h </w:instrText>
            </w:r>
            <w:r>
              <w:rPr>
                <w:noProof/>
                <w:webHidden/>
              </w:rPr>
            </w:r>
            <w:r>
              <w:rPr>
                <w:noProof/>
                <w:webHidden/>
              </w:rPr>
              <w:fldChar w:fldCharType="separate"/>
            </w:r>
            <w:r>
              <w:rPr>
                <w:noProof/>
                <w:webHidden/>
              </w:rPr>
              <w:t>20</w:t>
            </w:r>
            <w:r>
              <w:rPr>
                <w:noProof/>
                <w:webHidden/>
              </w:rPr>
              <w:fldChar w:fldCharType="end"/>
            </w:r>
          </w:hyperlink>
        </w:p>
        <w:p w14:paraId="2640FF86" w14:textId="0A6AD03F"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20" w:history="1">
            <w:r w:rsidRPr="00C6275E">
              <w:rPr>
                <w:rStyle w:val="Hyperlink"/>
                <w:noProof/>
              </w:rPr>
              <w:t>5.1</w:t>
            </w:r>
            <w:r>
              <w:rPr>
                <w:rFonts w:asciiTheme="minorHAnsi" w:eastAsiaTheme="minorEastAsia" w:hAnsiTheme="minorHAnsi"/>
                <w:noProof/>
                <w:color w:val="auto"/>
                <w:sz w:val="24"/>
                <w:lang w:eastAsia="de-CH"/>
              </w:rPr>
              <w:tab/>
            </w:r>
            <w:r w:rsidRPr="00C6275E">
              <w:rPr>
                <w:rStyle w:val="Hyperlink"/>
                <w:noProof/>
              </w:rPr>
              <w:t>Arbeitsauftrag: Eigene Planung</w:t>
            </w:r>
            <w:r>
              <w:rPr>
                <w:noProof/>
                <w:webHidden/>
              </w:rPr>
              <w:tab/>
            </w:r>
            <w:r>
              <w:rPr>
                <w:noProof/>
                <w:webHidden/>
              </w:rPr>
              <w:fldChar w:fldCharType="begin"/>
            </w:r>
            <w:r>
              <w:rPr>
                <w:noProof/>
                <w:webHidden/>
              </w:rPr>
              <w:instrText xml:space="preserve"> PAGEREF _Toc199272420 \h </w:instrText>
            </w:r>
            <w:r>
              <w:rPr>
                <w:noProof/>
                <w:webHidden/>
              </w:rPr>
            </w:r>
            <w:r>
              <w:rPr>
                <w:noProof/>
                <w:webHidden/>
              </w:rPr>
              <w:fldChar w:fldCharType="separate"/>
            </w:r>
            <w:r>
              <w:rPr>
                <w:noProof/>
                <w:webHidden/>
              </w:rPr>
              <w:t>20</w:t>
            </w:r>
            <w:r>
              <w:rPr>
                <w:noProof/>
                <w:webHidden/>
              </w:rPr>
              <w:fldChar w:fldCharType="end"/>
            </w:r>
          </w:hyperlink>
        </w:p>
        <w:p w14:paraId="269779D8" w14:textId="62948F6B"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21" w:history="1">
            <w:r w:rsidRPr="00C6275E">
              <w:rPr>
                <w:rStyle w:val="Hyperlink"/>
                <w:noProof/>
              </w:rPr>
              <w:t>5.1.1</w:t>
            </w:r>
            <w:r>
              <w:rPr>
                <w:rFonts w:asciiTheme="minorHAnsi" w:eastAsiaTheme="minorEastAsia" w:hAnsiTheme="minorHAnsi"/>
                <w:noProof/>
                <w:color w:val="auto"/>
                <w:sz w:val="24"/>
                <w:lang w:eastAsia="de-CH"/>
              </w:rPr>
              <w:tab/>
            </w:r>
            <w:r w:rsidRPr="00C6275E">
              <w:rPr>
                <w:rStyle w:val="Hyperlink"/>
                <w:noProof/>
              </w:rPr>
              <w:t>Tagesplanung vom 16. April</w:t>
            </w:r>
            <w:r>
              <w:rPr>
                <w:noProof/>
                <w:webHidden/>
              </w:rPr>
              <w:tab/>
            </w:r>
            <w:r>
              <w:rPr>
                <w:noProof/>
                <w:webHidden/>
              </w:rPr>
              <w:fldChar w:fldCharType="begin"/>
            </w:r>
            <w:r>
              <w:rPr>
                <w:noProof/>
                <w:webHidden/>
              </w:rPr>
              <w:instrText xml:space="preserve"> PAGEREF _Toc199272421 \h </w:instrText>
            </w:r>
            <w:r>
              <w:rPr>
                <w:noProof/>
                <w:webHidden/>
              </w:rPr>
            </w:r>
            <w:r>
              <w:rPr>
                <w:noProof/>
                <w:webHidden/>
              </w:rPr>
              <w:fldChar w:fldCharType="separate"/>
            </w:r>
            <w:r>
              <w:rPr>
                <w:noProof/>
                <w:webHidden/>
              </w:rPr>
              <w:t>20</w:t>
            </w:r>
            <w:r>
              <w:rPr>
                <w:noProof/>
                <w:webHidden/>
              </w:rPr>
              <w:fldChar w:fldCharType="end"/>
            </w:r>
          </w:hyperlink>
        </w:p>
        <w:p w14:paraId="1C2A15DC" w14:textId="44524271"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22" w:history="1">
            <w:r w:rsidRPr="00C6275E">
              <w:rPr>
                <w:rStyle w:val="Hyperlink"/>
                <w:noProof/>
              </w:rPr>
              <w:t>5.1.2</w:t>
            </w:r>
            <w:r>
              <w:rPr>
                <w:rFonts w:asciiTheme="minorHAnsi" w:eastAsiaTheme="minorEastAsia" w:hAnsiTheme="minorHAnsi"/>
                <w:noProof/>
                <w:color w:val="auto"/>
                <w:sz w:val="24"/>
                <w:lang w:eastAsia="de-CH"/>
              </w:rPr>
              <w:tab/>
            </w:r>
            <w:r w:rsidRPr="00C6275E">
              <w:rPr>
                <w:rStyle w:val="Hyperlink"/>
                <w:noProof/>
              </w:rPr>
              <w:t>Tagesplanung vom 17. April</w:t>
            </w:r>
            <w:r>
              <w:rPr>
                <w:noProof/>
                <w:webHidden/>
              </w:rPr>
              <w:tab/>
            </w:r>
            <w:r>
              <w:rPr>
                <w:noProof/>
                <w:webHidden/>
              </w:rPr>
              <w:fldChar w:fldCharType="begin"/>
            </w:r>
            <w:r>
              <w:rPr>
                <w:noProof/>
                <w:webHidden/>
              </w:rPr>
              <w:instrText xml:space="preserve"> PAGEREF _Toc199272422 \h </w:instrText>
            </w:r>
            <w:r>
              <w:rPr>
                <w:noProof/>
                <w:webHidden/>
              </w:rPr>
            </w:r>
            <w:r>
              <w:rPr>
                <w:noProof/>
                <w:webHidden/>
              </w:rPr>
              <w:fldChar w:fldCharType="separate"/>
            </w:r>
            <w:r>
              <w:rPr>
                <w:noProof/>
                <w:webHidden/>
              </w:rPr>
              <w:t>21</w:t>
            </w:r>
            <w:r>
              <w:rPr>
                <w:noProof/>
                <w:webHidden/>
              </w:rPr>
              <w:fldChar w:fldCharType="end"/>
            </w:r>
          </w:hyperlink>
        </w:p>
        <w:p w14:paraId="159549DA" w14:textId="615389FE"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23" w:history="1">
            <w:r w:rsidRPr="00C6275E">
              <w:rPr>
                <w:rStyle w:val="Hyperlink"/>
                <w:noProof/>
              </w:rPr>
              <w:t>5.1.3</w:t>
            </w:r>
            <w:r>
              <w:rPr>
                <w:rFonts w:asciiTheme="minorHAnsi" w:eastAsiaTheme="minorEastAsia" w:hAnsiTheme="minorHAnsi"/>
                <w:noProof/>
                <w:color w:val="auto"/>
                <w:sz w:val="24"/>
                <w:lang w:eastAsia="de-CH"/>
              </w:rPr>
              <w:tab/>
            </w:r>
            <w:r w:rsidRPr="00C6275E">
              <w:rPr>
                <w:rStyle w:val="Hyperlink"/>
                <w:noProof/>
              </w:rPr>
              <w:t>Reflexion: Meine Erfahrungen mit der ALPEN-Methode</w:t>
            </w:r>
            <w:r>
              <w:rPr>
                <w:noProof/>
                <w:webHidden/>
              </w:rPr>
              <w:tab/>
            </w:r>
            <w:r>
              <w:rPr>
                <w:noProof/>
                <w:webHidden/>
              </w:rPr>
              <w:fldChar w:fldCharType="begin"/>
            </w:r>
            <w:r>
              <w:rPr>
                <w:noProof/>
                <w:webHidden/>
              </w:rPr>
              <w:instrText xml:space="preserve"> PAGEREF _Toc199272423 \h </w:instrText>
            </w:r>
            <w:r>
              <w:rPr>
                <w:noProof/>
                <w:webHidden/>
              </w:rPr>
            </w:r>
            <w:r>
              <w:rPr>
                <w:noProof/>
                <w:webHidden/>
              </w:rPr>
              <w:fldChar w:fldCharType="separate"/>
            </w:r>
            <w:r>
              <w:rPr>
                <w:noProof/>
                <w:webHidden/>
              </w:rPr>
              <w:t>21</w:t>
            </w:r>
            <w:r>
              <w:rPr>
                <w:noProof/>
                <w:webHidden/>
              </w:rPr>
              <w:fldChar w:fldCharType="end"/>
            </w:r>
          </w:hyperlink>
        </w:p>
        <w:p w14:paraId="1B3EFB20" w14:textId="168F1B28"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24" w:history="1">
            <w:r w:rsidRPr="00C6275E">
              <w:rPr>
                <w:rStyle w:val="Hyperlink"/>
                <w:noProof/>
              </w:rPr>
              <w:t>5.2</w:t>
            </w:r>
            <w:r>
              <w:rPr>
                <w:rFonts w:asciiTheme="minorHAnsi" w:eastAsiaTheme="minorEastAsia" w:hAnsiTheme="minorHAnsi"/>
                <w:noProof/>
                <w:color w:val="auto"/>
                <w:sz w:val="24"/>
                <w:lang w:eastAsia="de-CH"/>
              </w:rPr>
              <w:tab/>
            </w:r>
            <w:r w:rsidRPr="00C6275E">
              <w:rPr>
                <w:rStyle w:val="Hyperlink"/>
                <w:noProof/>
              </w:rPr>
              <w:t>Arbeitsauftrag: Reflexion Arbeitsplanung</w:t>
            </w:r>
            <w:r>
              <w:rPr>
                <w:noProof/>
                <w:webHidden/>
              </w:rPr>
              <w:tab/>
            </w:r>
            <w:r>
              <w:rPr>
                <w:noProof/>
                <w:webHidden/>
              </w:rPr>
              <w:fldChar w:fldCharType="begin"/>
            </w:r>
            <w:r>
              <w:rPr>
                <w:noProof/>
                <w:webHidden/>
              </w:rPr>
              <w:instrText xml:space="preserve"> PAGEREF _Toc199272424 \h </w:instrText>
            </w:r>
            <w:r>
              <w:rPr>
                <w:noProof/>
                <w:webHidden/>
              </w:rPr>
            </w:r>
            <w:r>
              <w:rPr>
                <w:noProof/>
                <w:webHidden/>
              </w:rPr>
              <w:fldChar w:fldCharType="separate"/>
            </w:r>
            <w:r>
              <w:rPr>
                <w:noProof/>
                <w:webHidden/>
              </w:rPr>
              <w:t>21</w:t>
            </w:r>
            <w:r>
              <w:rPr>
                <w:noProof/>
                <w:webHidden/>
              </w:rPr>
              <w:fldChar w:fldCharType="end"/>
            </w:r>
          </w:hyperlink>
        </w:p>
        <w:p w14:paraId="5A34C6AD" w14:textId="5314E9E5"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25" w:history="1">
            <w:r w:rsidRPr="00C6275E">
              <w:rPr>
                <w:rStyle w:val="Hyperlink"/>
                <w:noProof/>
              </w:rPr>
              <w:t>5.2.1</w:t>
            </w:r>
            <w:r>
              <w:rPr>
                <w:rFonts w:asciiTheme="minorHAnsi" w:eastAsiaTheme="minorEastAsia" w:hAnsiTheme="minorHAnsi"/>
                <w:noProof/>
                <w:color w:val="auto"/>
                <w:sz w:val="24"/>
                <w:lang w:eastAsia="de-CH"/>
              </w:rPr>
              <w:tab/>
            </w:r>
            <w:r w:rsidRPr="00C6275E">
              <w:rPr>
                <w:rStyle w:val="Hyperlink"/>
                <w:noProof/>
              </w:rPr>
              <w:t>Beschreibung meiner Arbeitsplanung im Lehrbetrieb</w:t>
            </w:r>
            <w:r>
              <w:rPr>
                <w:noProof/>
                <w:webHidden/>
              </w:rPr>
              <w:tab/>
            </w:r>
            <w:r>
              <w:rPr>
                <w:noProof/>
                <w:webHidden/>
              </w:rPr>
              <w:fldChar w:fldCharType="begin"/>
            </w:r>
            <w:r>
              <w:rPr>
                <w:noProof/>
                <w:webHidden/>
              </w:rPr>
              <w:instrText xml:space="preserve"> PAGEREF _Toc199272425 \h </w:instrText>
            </w:r>
            <w:r>
              <w:rPr>
                <w:noProof/>
                <w:webHidden/>
              </w:rPr>
            </w:r>
            <w:r>
              <w:rPr>
                <w:noProof/>
                <w:webHidden/>
              </w:rPr>
              <w:fldChar w:fldCharType="separate"/>
            </w:r>
            <w:r>
              <w:rPr>
                <w:noProof/>
                <w:webHidden/>
              </w:rPr>
              <w:t>21</w:t>
            </w:r>
            <w:r>
              <w:rPr>
                <w:noProof/>
                <w:webHidden/>
              </w:rPr>
              <w:fldChar w:fldCharType="end"/>
            </w:r>
          </w:hyperlink>
        </w:p>
        <w:p w14:paraId="35B6C2B3" w14:textId="7918705F"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26" w:history="1">
            <w:r w:rsidRPr="00C6275E">
              <w:rPr>
                <w:rStyle w:val="Hyperlink"/>
                <w:noProof/>
              </w:rPr>
              <w:t>5.2.2</w:t>
            </w:r>
            <w:r>
              <w:rPr>
                <w:rFonts w:asciiTheme="minorHAnsi" w:eastAsiaTheme="minorEastAsia" w:hAnsiTheme="minorHAnsi"/>
                <w:noProof/>
                <w:color w:val="auto"/>
                <w:sz w:val="24"/>
                <w:lang w:eastAsia="de-CH"/>
              </w:rPr>
              <w:tab/>
            </w:r>
            <w:r w:rsidRPr="00C6275E">
              <w:rPr>
                <w:rStyle w:val="Hyperlink"/>
                <w:noProof/>
              </w:rPr>
              <w:t>System zur Arbeitsplanung meiner sonstigen Aktivitäten</w:t>
            </w:r>
            <w:r>
              <w:rPr>
                <w:noProof/>
                <w:webHidden/>
              </w:rPr>
              <w:tab/>
            </w:r>
            <w:r>
              <w:rPr>
                <w:noProof/>
                <w:webHidden/>
              </w:rPr>
              <w:fldChar w:fldCharType="begin"/>
            </w:r>
            <w:r>
              <w:rPr>
                <w:noProof/>
                <w:webHidden/>
              </w:rPr>
              <w:instrText xml:space="preserve"> PAGEREF _Toc199272426 \h </w:instrText>
            </w:r>
            <w:r>
              <w:rPr>
                <w:noProof/>
                <w:webHidden/>
              </w:rPr>
            </w:r>
            <w:r>
              <w:rPr>
                <w:noProof/>
                <w:webHidden/>
              </w:rPr>
              <w:fldChar w:fldCharType="separate"/>
            </w:r>
            <w:r>
              <w:rPr>
                <w:noProof/>
                <w:webHidden/>
              </w:rPr>
              <w:t>22</w:t>
            </w:r>
            <w:r>
              <w:rPr>
                <w:noProof/>
                <w:webHidden/>
              </w:rPr>
              <w:fldChar w:fldCharType="end"/>
            </w:r>
          </w:hyperlink>
        </w:p>
        <w:p w14:paraId="3F581D6D" w14:textId="1178EA60"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27" w:history="1">
            <w:r w:rsidRPr="00C6275E">
              <w:rPr>
                <w:rStyle w:val="Hyperlink"/>
                <w:noProof/>
              </w:rPr>
              <w:t>5.2.3</w:t>
            </w:r>
            <w:r>
              <w:rPr>
                <w:rFonts w:asciiTheme="minorHAnsi" w:eastAsiaTheme="minorEastAsia" w:hAnsiTheme="minorHAnsi"/>
                <w:noProof/>
                <w:color w:val="auto"/>
                <w:sz w:val="24"/>
                <w:lang w:eastAsia="de-CH"/>
              </w:rPr>
              <w:tab/>
            </w:r>
            <w:r w:rsidRPr="00C6275E">
              <w:rPr>
                <w:rStyle w:val="Hyperlink"/>
                <w:noProof/>
              </w:rPr>
              <w:t>Was gelingt mir gut / wo habe ich Optimierungspotential?</w:t>
            </w:r>
            <w:r>
              <w:rPr>
                <w:noProof/>
                <w:webHidden/>
              </w:rPr>
              <w:tab/>
            </w:r>
            <w:r>
              <w:rPr>
                <w:noProof/>
                <w:webHidden/>
              </w:rPr>
              <w:fldChar w:fldCharType="begin"/>
            </w:r>
            <w:r>
              <w:rPr>
                <w:noProof/>
                <w:webHidden/>
              </w:rPr>
              <w:instrText xml:space="preserve"> PAGEREF _Toc199272427 \h </w:instrText>
            </w:r>
            <w:r>
              <w:rPr>
                <w:noProof/>
                <w:webHidden/>
              </w:rPr>
            </w:r>
            <w:r>
              <w:rPr>
                <w:noProof/>
                <w:webHidden/>
              </w:rPr>
              <w:fldChar w:fldCharType="separate"/>
            </w:r>
            <w:r>
              <w:rPr>
                <w:noProof/>
                <w:webHidden/>
              </w:rPr>
              <w:t>22</w:t>
            </w:r>
            <w:r>
              <w:rPr>
                <w:noProof/>
                <w:webHidden/>
              </w:rPr>
              <w:fldChar w:fldCharType="end"/>
            </w:r>
          </w:hyperlink>
        </w:p>
        <w:p w14:paraId="326DB49E" w14:textId="34E01B33"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28" w:history="1">
            <w:r w:rsidRPr="00C6275E">
              <w:rPr>
                <w:rStyle w:val="Hyperlink"/>
                <w:noProof/>
              </w:rPr>
              <w:t>5.3</w:t>
            </w:r>
            <w:r>
              <w:rPr>
                <w:rFonts w:asciiTheme="minorHAnsi" w:eastAsiaTheme="minorEastAsia" w:hAnsiTheme="minorHAnsi"/>
                <w:noProof/>
                <w:color w:val="auto"/>
                <w:sz w:val="24"/>
                <w:lang w:eastAsia="de-CH"/>
              </w:rPr>
              <w:tab/>
            </w:r>
            <w:r w:rsidRPr="00C6275E">
              <w:rPr>
                <w:rStyle w:val="Hyperlink"/>
                <w:noProof/>
              </w:rPr>
              <w:t>Reflexion</w:t>
            </w:r>
            <w:r>
              <w:rPr>
                <w:noProof/>
                <w:webHidden/>
              </w:rPr>
              <w:tab/>
            </w:r>
            <w:r>
              <w:rPr>
                <w:noProof/>
                <w:webHidden/>
              </w:rPr>
              <w:fldChar w:fldCharType="begin"/>
            </w:r>
            <w:r>
              <w:rPr>
                <w:noProof/>
                <w:webHidden/>
              </w:rPr>
              <w:instrText xml:space="preserve"> PAGEREF _Toc199272428 \h </w:instrText>
            </w:r>
            <w:r>
              <w:rPr>
                <w:noProof/>
                <w:webHidden/>
              </w:rPr>
            </w:r>
            <w:r>
              <w:rPr>
                <w:noProof/>
                <w:webHidden/>
              </w:rPr>
              <w:fldChar w:fldCharType="separate"/>
            </w:r>
            <w:r>
              <w:rPr>
                <w:noProof/>
                <w:webHidden/>
              </w:rPr>
              <w:t>22</w:t>
            </w:r>
            <w:r>
              <w:rPr>
                <w:noProof/>
                <w:webHidden/>
              </w:rPr>
              <w:fldChar w:fldCharType="end"/>
            </w:r>
          </w:hyperlink>
        </w:p>
        <w:p w14:paraId="35B6D8F5" w14:textId="511FC0E6"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29" w:history="1">
            <w:r w:rsidRPr="00C6275E">
              <w:rPr>
                <w:rStyle w:val="Hyperlink"/>
                <w:noProof/>
              </w:rPr>
              <w:t>6</w:t>
            </w:r>
            <w:r>
              <w:rPr>
                <w:rFonts w:asciiTheme="minorHAnsi" w:eastAsiaTheme="minorEastAsia" w:hAnsiTheme="minorHAnsi"/>
                <w:noProof/>
                <w:color w:val="auto"/>
                <w:sz w:val="24"/>
                <w:lang w:eastAsia="de-CH"/>
              </w:rPr>
              <w:tab/>
            </w:r>
            <w:r w:rsidRPr="00C6275E">
              <w:rPr>
                <w:rStyle w:val="Hyperlink"/>
                <w:noProof/>
              </w:rPr>
              <w:t>Vortrag «Problemlöse-, Kreativitäts- und Lerntechnik»</w:t>
            </w:r>
            <w:r>
              <w:rPr>
                <w:noProof/>
                <w:webHidden/>
              </w:rPr>
              <w:tab/>
            </w:r>
            <w:r>
              <w:rPr>
                <w:noProof/>
                <w:webHidden/>
              </w:rPr>
              <w:fldChar w:fldCharType="begin"/>
            </w:r>
            <w:r>
              <w:rPr>
                <w:noProof/>
                <w:webHidden/>
              </w:rPr>
              <w:instrText xml:space="preserve"> PAGEREF _Toc199272429 \h </w:instrText>
            </w:r>
            <w:r>
              <w:rPr>
                <w:noProof/>
                <w:webHidden/>
              </w:rPr>
            </w:r>
            <w:r>
              <w:rPr>
                <w:noProof/>
                <w:webHidden/>
              </w:rPr>
              <w:fldChar w:fldCharType="separate"/>
            </w:r>
            <w:r>
              <w:rPr>
                <w:noProof/>
                <w:webHidden/>
              </w:rPr>
              <w:t>23</w:t>
            </w:r>
            <w:r>
              <w:rPr>
                <w:noProof/>
                <w:webHidden/>
              </w:rPr>
              <w:fldChar w:fldCharType="end"/>
            </w:r>
          </w:hyperlink>
        </w:p>
        <w:p w14:paraId="42ADF463" w14:textId="6640154C"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30" w:history="1">
            <w:r w:rsidRPr="00C6275E">
              <w:rPr>
                <w:rStyle w:val="Hyperlink"/>
                <w:noProof/>
              </w:rPr>
              <w:t>6.1</w:t>
            </w:r>
            <w:r>
              <w:rPr>
                <w:rFonts w:asciiTheme="minorHAnsi" w:eastAsiaTheme="minorEastAsia" w:hAnsiTheme="minorHAnsi"/>
                <w:noProof/>
                <w:color w:val="auto"/>
                <w:sz w:val="24"/>
                <w:lang w:eastAsia="de-CH"/>
              </w:rPr>
              <w:tab/>
            </w:r>
            <w:r w:rsidRPr="00C6275E">
              <w:rPr>
                <w:rStyle w:val="Hyperlink"/>
                <w:noProof/>
              </w:rPr>
              <w:t>Arbeitsauftrag: Checkliste Präsentation</w:t>
            </w:r>
            <w:r>
              <w:rPr>
                <w:noProof/>
                <w:webHidden/>
              </w:rPr>
              <w:tab/>
            </w:r>
            <w:r>
              <w:rPr>
                <w:noProof/>
                <w:webHidden/>
              </w:rPr>
              <w:fldChar w:fldCharType="begin"/>
            </w:r>
            <w:r>
              <w:rPr>
                <w:noProof/>
                <w:webHidden/>
              </w:rPr>
              <w:instrText xml:space="preserve"> PAGEREF _Toc199272430 \h </w:instrText>
            </w:r>
            <w:r>
              <w:rPr>
                <w:noProof/>
                <w:webHidden/>
              </w:rPr>
            </w:r>
            <w:r>
              <w:rPr>
                <w:noProof/>
                <w:webHidden/>
              </w:rPr>
              <w:fldChar w:fldCharType="separate"/>
            </w:r>
            <w:r>
              <w:rPr>
                <w:noProof/>
                <w:webHidden/>
              </w:rPr>
              <w:t>23</w:t>
            </w:r>
            <w:r>
              <w:rPr>
                <w:noProof/>
                <w:webHidden/>
              </w:rPr>
              <w:fldChar w:fldCharType="end"/>
            </w:r>
          </w:hyperlink>
        </w:p>
        <w:p w14:paraId="26855B73" w14:textId="7AE252C2"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1" w:history="1">
            <w:r w:rsidRPr="00C6275E">
              <w:rPr>
                <w:rStyle w:val="Hyperlink"/>
                <w:noProof/>
              </w:rPr>
              <w:t>6.1.1</w:t>
            </w:r>
            <w:r>
              <w:rPr>
                <w:rFonts w:asciiTheme="minorHAnsi" w:eastAsiaTheme="minorEastAsia" w:hAnsiTheme="minorHAnsi"/>
                <w:noProof/>
                <w:color w:val="auto"/>
                <w:sz w:val="24"/>
                <w:lang w:eastAsia="de-CH"/>
              </w:rPr>
              <w:tab/>
            </w:r>
            <w:r w:rsidRPr="00C6275E">
              <w:rPr>
                <w:rStyle w:val="Hyperlink"/>
                <w:noProof/>
              </w:rPr>
              <w:t>Checkliste Präsentation</w:t>
            </w:r>
            <w:r>
              <w:rPr>
                <w:noProof/>
                <w:webHidden/>
              </w:rPr>
              <w:tab/>
            </w:r>
            <w:r>
              <w:rPr>
                <w:noProof/>
                <w:webHidden/>
              </w:rPr>
              <w:fldChar w:fldCharType="begin"/>
            </w:r>
            <w:r>
              <w:rPr>
                <w:noProof/>
                <w:webHidden/>
              </w:rPr>
              <w:instrText xml:space="preserve"> PAGEREF _Toc199272431 \h </w:instrText>
            </w:r>
            <w:r>
              <w:rPr>
                <w:noProof/>
                <w:webHidden/>
              </w:rPr>
            </w:r>
            <w:r>
              <w:rPr>
                <w:noProof/>
                <w:webHidden/>
              </w:rPr>
              <w:fldChar w:fldCharType="separate"/>
            </w:r>
            <w:r>
              <w:rPr>
                <w:noProof/>
                <w:webHidden/>
              </w:rPr>
              <w:t>23</w:t>
            </w:r>
            <w:r>
              <w:rPr>
                <w:noProof/>
                <w:webHidden/>
              </w:rPr>
              <w:fldChar w:fldCharType="end"/>
            </w:r>
          </w:hyperlink>
        </w:p>
        <w:p w14:paraId="65120A51" w14:textId="7401FB32"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2" w:history="1">
            <w:r w:rsidRPr="00C6275E">
              <w:rPr>
                <w:rStyle w:val="Hyperlink"/>
                <w:noProof/>
              </w:rPr>
              <w:t>6.1.2</w:t>
            </w:r>
            <w:r>
              <w:rPr>
                <w:rFonts w:asciiTheme="minorHAnsi" w:eastAsiaTheme="minorEastAsia" w:hAnsiTheme="minorHAnsi"/>
                <w:noProof/>
                <w:color w:val="auto"/>
                <w:sz w:val="24"/>
                <w:lang w:eastAsia="de-CH"/>
              </w:rPr>
              <w:tab/>
            </w:r>
            <w:r w:rsidRPr="00C6275E">
              <w:rPr>
                <w:rStyle w:val="Hyperlink"/>
                <w:noProof/>
              </w:rPr>
              <w:t>Was habe ich bisher bei Präsentationen berücksichtigt, was weniger?</w:t>
            </w:r>
            <w:r>
              <w:rPr>
                <w:noProof/>
                <w:webHidden/>
              </w:rPr>
              <w:tab/>
            </w:r>
            <w:r>
              <w:rPr>
                <w:noProof/>
                <w:webHidden/>
              </w:rPr>
              <w:fldChar w:fldCharType="begin"/>
            </w:r>
            <w:r>
              <w:rPr>
                <w:noProof/>
                <w:webHidden/>
              </w:rPr>
              <w:instrText xml:space="preserve"> PAGEREF _Toc199272432 \h </w:instrText>
            </w:r>
            <w:r>
              <w:rPr>
                <w:noProof/>
                <w:webHidden/>
              </w:rPr>
            </w:r>
            <w:r>
              <w:rPr>
                <w:noProof/>
                <w:webHidden/>
              </w:rPr>
              <w:fldChar w:fldCharType="separate"/>
            </w:r>
            <w:r>
              <w:rPr>
                <w:noProof/>
                <w:webHidden/>
              </w:rPr>
              <w:t>23</w:t>
            </w:r>
            <w:r>
              <w:rPr>
                <w:noProof/>
                <w:webHidden/>
              </w:rPr>
              <w:fldChar w:fldCharType="end"/>
            </w:r>
          </w:hyperlink>
        </w:p>
        <w:p w14:paraId="0022A078" w14:textId="2593C7BA"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3" w:history="1">
            <w:r w:rsidRPr="00C6275E">
              <w:rPr>
                <w:rStyle w:val="Hyperlink"/>
                <w:noProof/>
              </w:rPr>
              <w:t>6.1.3</w:t>
            </w:r>
            <w:r>
              <w:rPr>
                <w:rFonts w:asciiTheme="minorHAnsi" w:eastAsiaTheme="minorEastAsia" w:hAnsiTheme="minorHAnsi"/>
                <w:noProof/>
                <w:color w:val="auto"/>
                <w:sz w:val="24"/>
                <w:lang w:eastAsia="de-CH"/>
              </w:rPr>
              <w:tab/>
            </w:r>
            <w:r w:rsidRPr="00C6275E">
              <w:rPr>
                <w:rStyle w:val="Hyperlink"/>
                <w:noProof/>
              </w:rPr>
              <w:t>Auf welche Punkte möchte ich bei zukünftigen Präsentationen mehr achten?</w:t>
            </w:r>
            <w:r>
              <w:rPr>
                <w:noProof/>
                <w:webHidden/>
              </w:rPr>
              <w:tab/>
            </w:r>
            <w:r>
              <w:rPr>
                <w:noProof/>
                <w:webHidden/>
              </w:rPr>
              <w:fldChar w:fldCharType="begin"/>
            </w:r>
            <w:r>
              <w:rPr>
                <w:noProof/>
                <w:webHidden/>
              </w:rPr>
              <w:instrText xml:space="preserve"> PAGEREF _Toc199272433 \h </w:instrText>
            </w:r>
            <w:r>
              <w:rPr>
                <w:noProof/>
                <w:webHidden/>
              </w:rPr>
            </w:r>
            <w:r>
              <w:rPr>
                <w:noProof/>
                <w:webHidden/>
              </w:rPr>
              <w:fldChar w:fldCharType="separate"/>
            </w:r>
            <w:r>
              <w:rPr>
                <w:noProof/>
                <w:webHidden/>
              </w:rPr>
              <w:t>24</w:t>
            </w:r>
            <w:r>
              <w:rPr>
                <w:noProof/>
                <w:webHidden/>
              </w:rPr>
              <w:fldChar w:fldCharType="end"/>
            </w:r>
          </w:hyperlink>
        </w:p>
        <w:p w14:paraId="4B72C34E" w14:textId="0D883239"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34" w:history="1">
            <w:r w:rsidRPr="00C6275E">
              <w:rPr>
                <w:rStyle w:val="Hyperlink"/>
                <w:noProof/>
              </w:rPr>
              <w:t>6.2</w:t>
            </w:r>
            <w:r>
              <w:rPr>
                <w:rFonts w:asciiTheme="minorHAnsi" w:eastAsiaTheme="minorEastAsia" w:hAnsiTheme="minorHAnsi"/>
                <w:noProof/>
                <w:color w:val="auto"/>
                <w:sz w:val="24"/>
                <w:lang w:eastAsia="de-CH"/>
              </w:rPr>
              <w:tab/>
            </w:r>
            <w:r w:rsidRPr="00C6275E">
              <w:rPr>
                <w:rStyle w:val="Hyperlink"/>
                <w:noProof/>
              </w:rPr>
              <w:t>Arbeitsauftrag: Für alle Lernenden!</w:t>
            </w:r>
            <w:r>
              <w:rPr>
                <w:noProof/>
                <w:webHidden/>
              </w:rPr>
              <w:tab/>
            </w:r>
            <w:r>
              <w:rPr>
                <w:noProof/>
                <w:webHidden/>
              </w:rPr>
              <w:fldChar w:fldCharType="begin"/>
            </w:r>
            <w:r>
              <w:rPr>
                <w:noProof/>
                <w:webHidden/>
              </w:rPr>
              <w:instrText xml:space="preserve"> PAGEREF _Toc199272434 \h </w:instrText>
            </w:r>
            <w:r>
              <w:rPr>
                <w:noProof/>
                <w:webHidden/>
              </w:rPr>
            </w:r>
            <w:r>
              <w:rPr>
                <w:noProof/>
                <w:webHidden/>
              </w:rPr>
              <w:fldChar w:fldCharType="separate"/>
            </w:r>
            <w:r>
              <w:rPr>
                <w:noProof/>
                <w:webHidden/>
              </w:rPr>
              <w:t>24</w:t>
            </w:r>
            <w:r>
              <w:rPr>
                <w:noProof/>
                <w:webHidden/>
              </w:rPr>
              <w:fldChar w:fldCharType="end"/>
            </w:r>
          </w:hyperlink>
        </w:p>
        <w:p w14:paraId="0CBB6B85" w14:textId="73230943"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5" w:history="1">
            <w:r w:rsidRPr="00C6275E">
              <w:rPr>
                <w:rStyle w:val="Hyperlink"/>
                <w:noProof/>
              </w:rPr>
              <w:t>6.2.1</w:t>
            </w:r>
            <w:r>
              <w:rPr>
                <w:rFonts w:asciiTheme="minorHAnsi" w:eastAsiaTheme="minorEastAsia" w:hAnsiTheme="minorHAnsi"/>
                <w:noProof/>
                <w:color w:val="auto"/>
                <w:sz w:val="24"/>
                <w:lang w:eastAsia="de-CH"/>
              </w:rPr>
              <w:tab/>
            </w:r>
            <w:r w:rsidRPr="00C6275E">
              <w:rPr>
                <w:rStyle w:val="Hyperlink"/>
                <w:noProof/>
              </w:rPr>
              <w:t>Verschiedene Lernmethoden</w:t>
            </w:r>
            <w:r>
              <w:rPr>
                <w:noProof/>
                <w:webHidden/>
              </w:rPr>
              <w:tab/>
            </w:r>
            <w:r>
              <w:rPr>
                <w:noProof/>
                <w:webHidden/>
              </w:rPr>
              <w:fldChar w:fldCharType="begin"/>
            </w:r>
            <w:r>
              <w:rPr>
                <w:noProof/>
                <w:webHidden/>
              </w:rPr>
              <w:instrText xml:space="preserve"> PAGEREF _Toc199272435 \h </w:instrText>
            </w:r>
            <w:r>
              <w:rPr>
                <w:noProof/>
                <w:webHidden/>
              </w:rPr>
            </w:r>
            <w:r>
              <w:rPr>
                <w:noProof/>
                <w:webHidden/>
              </w:rPr>
              <w:fldChar w:fldCharType="separate"/>
            </w:r>
            <w:r>
              <w:rPr>
                <w:noProof/>
                <w:webHidden/>
              </w:rPr>
              <w:t>24</w:t>
            </w:r>
            <w:r>
              <w:rPr>
                <w:noProof/>
                <w:webHidden/>
              </w:rPr>
              <w:fldChar w:fldCharType="end"/>
            </w:r>
          </w:hyperlink>
        </w:p>
        <w:p w14:paraId="0D188990" w14:textId="4C53893F"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6" w:history="1">
            <w:r w:rsidRPr="00C6275E">
              <w:rPr>
                <w:rStyle w:val="Hyperlink"/>
                <w:noProof/>
              </w:rPr>
              <w:t>6.2.2</w:t>
            </w:r>
            <w:r>
              <w:rPr>
                <w:rFonts w:asciiTheme="minorHAnsi" w:eastAsiaTheme="minorEastAsia" w:hAnsiTheme="minorHAnsi"/>
                <w:noProof/>
                <w:color w:val="auto"/>
                <w:sz w:val="24"/>
                <w:lang w:eastAsia="de-CH"/>
              </w:rPr>
              <w:tab/>
            </w:r>
            <w:r w:rsidRPr="00C6275E">
              <w:rPr>
                <w:rStyle w:val="Hyperlink"/>
                <w:noProof/>
              </w:rPr>
              <w:t>Brainstorming</w:t>
            </w:r>
            <w:r>
              <w:rPr>
                <w:noProof/>
                <w:webHidden/>
              </w:rPr>
              <w:tab/>
            </w:r>
            <w:r>
              <w:rPr>
                <w:noProof/>
                <w:webHidden/>
              </w:rPr>
              <w:fldChar w:fldCharType="begin"/>
            </w:r>
            <w:r>
              <w:rPr>
                <w:noProof/>
                <w:webHidden/>
              </w:rPr>
              <w:instrText xml:space="preserve"> PAGEREF _Toc199272436 \h </w:instrText>
            </w:r>
            <w:r>
              <w:rPr>
                <w:noProof/>
                <w:webHidden/>
              </w:rPr>
            </w:r>
            <w:r>
              <w:rPr>
                <w:noProof/>
                <w:webHidden/>
              </w:rPr>
              <w:fldChar w:fldCharType="separate"/>
            </w:r>
            <w:r>
              <w:rPr>
                <w:noProof/>
                <w:webHidden/>
              </w:rPr>
              <w:t>26</w:t>
            </w:r>
            <w:r>
              <w:rPr>
                <w:noProof/>
                <w:webHidden/>
              </w:rPr>
              <w:fldChar w:fldCharType="end"/>
            </w:r>
          </w:hyperlink>
        </w:p>
        <w:p w14:paraId="01620E4A" w14:textId="1F98E1C4"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7" w:history="1">
            <w:r w:rsidRPr="00C6275E">
              <w:rPr>
                <w:rStyle w:val="Hyperlink"/>
                <w:noProof/>
              </w:rPr>
              <w:t>6.2.3</w:t>
            </w:r>
            <w:r>
              <w:rPr>
                <w:rFonts w:asciiTheme="minorHAnsi" w:eastAsiaTheme="minorEastAsia" w:hAnsiTheme="minorHAnsi"/>
                <w:noProof/>
                <w:color w:val="auto"/>
                <w:sz w:val="24"/>
                <w:lang w:eastAsia="de-CH"/>
              </w:rPr>
              <w:tab/>
            </w:r>
            <w:r w:rsidRPr="00C6275E">
              <w:rPr>
                <w:rStyle w:val="Hyperlink"/>
                <w:noProof/>
              </w:rPr>
              <w:t>Morphologischer Kasten</w:t>
            </w:r>
            <w:r>
              <w:rPr>
                <w:noProof/>
                <w:webHidden/>
              </w:rPr>
              <w:tab/>
            </w:r>
            <w:r>
              <w:rPr>
                <w:noProof/>
                <w:webHidden/>
              </w:rPr>
              <w:fldChar w:fldCharType="begin"/>
            </w:r>
            <w:r>
              <w:rPr>
                <w:noProof/>
                <w:webHidden/>
              </w:rPr>
              <w:instrText xml:space="preserve"> PAGEREF _Toc199272437 \h </w:instrText>
            </w:r>
            <w:r>
              <w:rPr>
                <w:noProof/>
                <w:webHidden/>
              </w:rPr>
            </w:r>
            <w:r>
              <w:rPr>
                <w:noProof/>
                <w:webHidden/>
              </w:rPr>
              <w:fldChar w:fldCharType="separate"/>
            </w:r>
            <w:r>
              <w:rPr>
                <w:noProof/>
                <w:webHidden/>
              </w:rPr>
              <w:t>27</w:t>
            </w:r>
            <w:r>
              <w:rPr>
                <w:noProof/>
                <w:webHidden/>
              </w:rPr>
              <w:fldChar w:fldCharType="end"/>
            </w:r>
          </w:hyperlink>
        </w:p>
        <w:p w14:paraId="29CAF078" w14:textId="47137EAB"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8" w:history="1">
            <w:r w:rsidRPr="00C6275E">
              <w:rPr>
                <w:rStyle w:val="Hyperlink"/>
                <w:noProof/>
              </w:rPr>
              <w:t>6.2.4</w:t>
            </w:r>
            <w:r>
              <w:rPr>
                <w:rFonts w:asciiTheme="minorHAnsi" w:eastAsiaTheme="minorEastAsia" w:hAnsiTheme="minorHAnsi"/>
                <w:noProof/>
                <w:color w:val="auto"/>
                <w:sz w:val="24"/>
                <w:lang w:eastAsia="de-CH"/>
              </w:rPr>
              <w:tab/>
            </w:r>
            <w:r w:rsidRPr="00C6275E">
              <w:rPr>
                <w:rStyle w:val="Hyperlink"/>
                <w:noProof/>
              </w:rPr>
              <w:t>Problemlösezyklus</w:t>
            </w:r>
            <w:r>
              <w:rPr>
                <w:noProof/>
                <w:webHidden/>
              </w:rPr>
              <w:tab/>
            </w:r>
            <w:r>
              <w:rPr>
                <w:noProof/>
                <w:webHidden/>
              </w:rPr>
              <w:fldChar w:fldCharType="begin"/>
            </w:r>
            <w:r>
              <w:rPr>
                <w:noProof/>
                <w:webHidden/>
              </w:rPr>
              <w:instrText xml:space="preserve"> PAGEREF _Toc199272438 \h </w:instrText>
            </w:r>
            <w:r>
              <w:rPr>
                <w:noProof/>
                <w:webHidden/>
              </w:rPr>
            </w:r>
            <w:r>
              <w:rPr>
                <w:noProof/>
                <w:webHidden/>
              </w:rPr>
              <w:fldChar w:fldCharType="separate"/>
            </w:r>
            <w:r>
              <w:rPr>
                <w:noProof/>
                <w:webHidden/>
              </w:rPr>
              <w:t>28</w:t>
            </w:r>
            <w:r>
              <w:rPr>
                <w:noProof/>
                <w:webHidden/>
              </w:rPr>
              <w:fldChar w:fldCharType="end"/>
            </w:r>
          </w:hyperlink>
        </w:p>
        <w:p w14:paraId="6977FF4A" w14:textId="14259AD8"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39" w:history="1">
            <w:r w:rsidRPr="00C6275E">
              <w:rPr>
                <w:rStyle w:val="Hyperlink"/>
                <w:noProof/>
              </w:rPr>
              <w:t>6.2.5</w:t>
            </w:r>
            <w:r>
              <w:rPr>
                <w:rFonts w:asciiTheme="minorHAnsi" w:eastAsiaTheme="minorEastAsia" w:hAnsiTheme="minorHAnsi"/>
                <w:noProof/>
                <w:color w:val="auto"/>
                <w:sz w:val="24"/>
                <w:lang w:eastAsia="de-CH"/>
              </w:rPr>
              <w:tab/>
            </w:r>
            <w:r w:rsidRPr="00C6275E">
              <w:rPr>
                <w:rStyle w:val="Hyperlink"/>
                <w:noProof/>
              </w:rPr>
              <w:t>Mindmap</w:t>
            </w:r>
            <w:r>
              <w:rPr>
                <w:noProof/>
                <w:webHidden/>
              </w:rPr>
              <w:tab/>
            </w:r>
            <w:r>
              <w:rPr>
                <w:noProof/>
                <w:webHidden/>
              </w:rPr>
              <w:fldChar w:fldCharType="begin"/>
            </w:r>
            <w:r>
              <w:rPr>
                <w:noProof/>
                <w:webHidden/>
              </w:rPr>
              <w:instrText xml:space="preserve"> PAGEREF _Toc199272439 \h </w:instrText>
            </w:r>
            <w:r>
              <w:rPr>
                <w:noProof/>
                <w:webHidden/>
              </w:rPr>
            </w:r>
            <w:r>
              <w:rPr>
                <w:noProof/>
                <w:webHidden/>
              </w:rPr>
              <w:fldChar w:fldCharType="separate"/>
            </w:r>
            <w:r>
              <w:rPr>
                <w:noProof/>
                <w:webHidden/>
              </w:rPr>
              <w:t>29</w:t>
            </w:r>
            <w:r>
              <w:rPr>
                <w:noProof/>
                <w:webHidden/>
              </w:rPr>
              <w:fldChar w:fldCharType="end"/>
            </w:r>
          </w:hyperlink>
        </w:p>
        <w:p w14:paraId="3B899B1A" w14:textId="352581E7"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40" w:history="1">
            <w:r w:rsidRPr="00C6275E">
              <w:rPr>
                <w:rStyle w:val="Hyperlink"/>
                <w:noProof/>
              </w:rPr>
              <w:t>6.2.6</w:t>
            </w:r>
            <w:r>
              <w:rPr>
                <w:rFonts w:asciiTheme="minorHAnsi" w:eastAsiaTheme="minorEastAsia" w:hAnsiTheme="minorHAnsi"/>
                <w:noProof/>
                <w:color w:val="auto"/>
                <w:sz w:val="24"/>
                <w:lang w:eastAsia="de-CH"/>
              </w:rPr>
              <w:tab/>
            </w:r>
            <w:r w:rsidRPr="00C6275E">
              <w:rPr>
                <w:rStyle w:val="Hyperlink"/>
                <w:noProof/>
              </w:rPr>
              <w:t>Brainwriting 6-3-5</w:t>
            </w:r>
            <w:r>
              <w:rPr>
                <w:noProof/>
                <w:webHidden/>
              </w:rPr>
              <w:tab/>
            </w:r>
            <w:r>
              <w:rPr>
                <w:noProof/>
                <w:webHidden/>
              </w:rPr>
              <w:fldChar w:fldCharType="begin"/>
            </w:r>
            <w:r>
              <w:rPr>
                <w:noProof/>
                <w:webHidden/>
              </w:rPr>
              <w:instrText xml:space="preserve"> PAGEREF _Toc199272440 \h </w:instrText>
            </w:r>
            <w:r>
              <w:rPr>
                <w:noProof/>
                <w:webHidden/>
              </w:rPr>
            </w:r>
            <w:r>
              <w:rPr>
                <w:noProof/>
                <w:webHidden/>
              </w:rPr>
              <w:fldChar w:fldCharType="separate"/>
            </w:r>
            <w:r>
              <w:rPr>
                <w:noProof/>
                <w:webHidden/>
              </w:rPr>
              <w:t>30</w:t>
            </w:r>
            <w:r>
              <w:rPr>
                <w:noProof/>
                <w:webHidden/>
              </w:rPr>
              <w:fldChar w:fldCharType="end"/>
            </w:r>
          </w:hyperlink>
        </w:p>
        <w:p w14:paraId="2910151B" w14:textId="2E2564B9" w:rsidR="00E206D6" w:rsidRDefault="00E206D6">
          <w:pPr>
            <w:pStyle w:val="Verzeichnis3"/>
            <w:tabs>
              <w:tab w:val="left" w:pos="1200"/>
              <w:tab w:val="right" w:leader="dot" w:pos="9628"/>
            </w:tabs>
            <w:rPr>
              <w:rFonts w:asciiTheme="minorHAnsi" w:eastAsiaTheme="minorEastAsia" w:hAnsiTheme="minorHAnsi"/>
              <w:noProof/>
              <w:color w:val="auto"/>
              <w:sz w:val="24"/>
              <w:lang w:eastAsia="de-CH"/>
            </w:rPr>
          </w:pPr>
          <w:hyperlink w:anchor="_Toc199272441" w:history="1">
            <w:r w:rsidRPr="00C6275E">
              <w:rPr>
                <w:rStyle w:val="Hyperlink"/>
                <w:noProof/>
              </w:rPr>
              <w:t>6.2.7</w:t>
            </w:r>
            <w:r>
              <w:rPr>
                <w:rFonts w:asciiTheme="minorHAnsi" w:eastAsiaTheme="minorEastAsia" w:hAnsiTheme="minorHAnsi"/>
                <w:noProof/>
                <w:color w:val="auto"/>
                <w:sz w:val="24"/>
                <w:lang w:eastAsia="de-CH"/>
              </w:rPr>
              <w:tab/>
            </w:r>
            <w:r w:rsidRPr="00C6275E">
              <w:rPr>
                <w:rStyle w:val="Hyperlink"/>
                <w:noProof/>
              </w:rPr>
              <w:t>Lernvertrag/Lernjournal</w:t>
            </w:r>
            <w:r>
              <w:rPr>
                <w:noProof/>
                <w:webHidden/>
              </w:rPr>
              <w:tab/>
            </w:r>
            <w:r>
              <w:rPr>
                <w:noProof/>
                <w:webHidden/>
              </w:rPr>
              <w:fldChar w:fldCharType="begin"/>
            </w:r>
            <w:r>
              <w:rPr>
                <w:noProof/>
                <w:webHidden/>
              </w:rPr>
              <w:instrText xml:space="preserve"> PAGEREF _Toc199272441 \h </w:instrText>
            </w:r>
            <w:r>
              <w:rPr>
                <w:noProof/>
                <w:webHidden/>
              </w:rPr>
            </w:r>
            <w:r>
              <w:rPr>
                <w:noProof/>
                <w:webHidden/>
              </w:rPr>
              <w:fldChar w:fldCharType="separate"/>
            </w:r>
            <w:r>
              <w:rPr>
                <w:noProof/>
                <w:webHidden/>
              </w:rPr>
              <w:t>31</w:t>
            </w:r>
            <w:r>
              <w:rPr>
                <w:noProof/>
                <w:webHidden/>
              </w:rPr>
              <w:fldChar w:fldCharType="end"/>
            </w:r>
          </w:hyperlink>
        </w:p>
        <w:p w14:paraId="69066C6C" w14:textId="27E1836B" w:rsidR="00E206D6" w:rsidRDefault="00E206D6">
          <w:pPr>
            <w:pStyle w:val="Verzeichnis2"/>
            <w:tabs>
              <w:tab w:val="left" w:pos="720"/>
              <w:tab w:val="right" w:leader="dot" w:pos="9628"/>
            </w:tabs>
            <w:rPr>
              <w:rFonts w:asciiTheme="minorHAnsi" w:eastAsiaTheme="minorEastAsia" w:hAnsiTheme="minorHAnsi"/>
              <w:noProof/>
              <w:color w:val="auto"/>
              <w:sz w:val="24"/>
              <w:lang w:eastAsia="de-CH"/>
            </w:rPr>
          </w:pPr>
          <w:hyperlink w:anchor="_Toc199272442" w:history="1">
            <w:r w:rsidRPr="00C6275E">
              <w:rPr>
                <w:rStyle w:val="Hyperlink"/>
                <w:noProof/>
              </w:rPr>
              <w:t>6.3</w:t>
            </w:r>
            <w:r>
              <w:rPr>
                <w:rFonts w:asciiTheme="minorHAnsi" w:eastAsiaTheme="minorEastAsia" w:hAnsiTheme="minorHAnsi"/>
                <w:noProof/>
                <w:color w:val="auto"/>
                <w:sz w:val="24"/>
                <w:lang w:eastAsia="de-CH"/>
              </w:rPr>
              <w:tab/>
            </w:r>
            <w:r w:rsidRPr="00C6275E">
              <w:rPr>
                <w:rStyle w:val="Hyperlink"/>
                <w:noProof/>
              </w:rPr>
              <w:t>Reflexion</w:t>
            </w:r>
            <w:r>
              <w:rPr>
                <w:noProof/>
                <w:webHidden/>
              </w:rPr>
              <w:tab/>
            </w:r>
            <w:r>
              <w:rPr>
                <w:noProof/>
                <w:webHidden/>
              </w:rPr>
              <w:fldChar w:fldCharType="begin"/>
            </w:r>
            <w:r>
              <w:rPr>
                <w:noProof/>
                <w:webHidden/>
              </w:rPr>
              <w:instrText xml:space="preserve"> PAGEREF _Toc199272442 \h </w:instrText>
            </w:r>
            <w:r>
              <w:rPr>
                <w:noProof/>
                <w:webHidden/>
              </w:rPr>
            </w:r>
            <w:r>
              <w:rPr>
                <w:noProof/>
                <w:webHidden/>
              </w:rPr>
              <w:fldChar w:fldCharType="separate"/>
            </w:r>
            <w:r>
              <w:rPr>
                <w:noProof/>
                <w:webHidden/>
              </w:rPr>
              <w:t>32</w:t>
            </w:r>
            <w:r>
              <w:rPr>
                <w:noProof/>
                <w:webHidden/>
              </w:rPr>
              <w:fldChar w:fldCharType="end"/>
            </w:r>
          </w:hyperlink>
        </w:p>
        <w:p w14:paraId="367A4D3E" w14:textId="1DC2B9AC"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43" w:history="1">
            <w:r w:rsidRPr="00C6275E">
              <w:rPr>
                <w:rStyle w:val="Hyperlink"/>
                <w:noProof/>
              </w:rPr>
              <w:t>7</w:t>
            </w:r>
            <w:r>
              <w:rPr>
                <w:rFonts w:asciiTheme="minorHAnsi" w:eastAsiaTheme="minorEastAsia" w:hAnsiTheme="minorHAnsi"/>
                <w:noProof/>
                <w:color w:val="auto"/>
                <w:sz w:val="24"/>
                <w:lang w:eastAsia="de-CH"/>
              </w:rPr>
              <w:tab/>
            </w:r>
            <w:r w:rsidRPr="00C6275E">
              <w:rPr>
                <w:rStyle w:val="Hyperlink"/>
                <w:noProof/>
              </w:rPr>
              <w:t>Abbildungsverzeichnis</w:t>
            </w:r>
            <w:r>
              <w:rPr>
                <w:noProof/>
                <w:webHidden/>
              </w:rPr>
              <w:tab/>
            </w:r>
            <w:r>
              <w:rPr>
                <w:noProof/>
                <w:webHidden/>
              </w:rPr>
              <w:fldChar w:fldCharType="begin"/>
            </w:r>
            <w:r>
              <w:rPr>
                <w:noProof/>
                <w:webHidden/>
              </w:rPr>
              <w:instrText xml:space="preserve"> PAGEREF _Toc199272443 \h </w:instrText>
            </w:r>
            <w:r>
              <w:rPr>
                <w:noProof/>
                <w:webHidden/>
              </w:rPr>
            </w:r>
            <w:r>
              <w:rPr>
                <w:noProof/>
                <w:webHidden/>
              </w:rPr>
              <w:fldChar w:fldCharType="separate"/>
            </w:r>
            <w:r>
              <w:rPr>
                <w:noProof/>
                <w:webHidden/>
              </w:rPr>
              <w:t>33</w:t>
            </w:r>
            <w:r>
              <w:rPr>
                <w:noProof/>
                <w:webHidden/>
              </w:rPr>
              <w:fldChar w:fldCharType="end"/>
            </w:r>
          </w:hyperlink>
        </w:p>
        <w:p w14:paraId="0CF20D7B" w14:textId="177CFF84"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44" w:history="1">
            <w:r w:rsidRPr="00C6275E">
              <w:rPr>
                <w:rStyle w:val="Hyperlink"/>
                <w:noProof/>
              </w:rPr>
              <w:t>8</w:t>
            </w:r>
            <w:r>
              <w:rPr>
                <w:rFonts w:asciiTheme="minorHAnsi" w:eastAsiaTheme="minorEastAsia" w:hAnsiTheme="minorHAnsi"/>
                <w:noProof/>
                <w:color w:val="auto"/>
                <w:sz w:val="24"/>
                <w:lang w:eastAsia="de-CH"/>
              </w:rPr>
              <w:tab/>
            </w:r>
            <w:r w:rsidRPr="00C6275E">
              <w:rPr>
                <w:rStyle w:val="Hyperlink"/>
                <w:noProof/>
              </w:rPr>
              <w:t>Tabellenverzeichnis</w:t>
            </w:r>
            <w:r>
              <w:rPr>
                <w:noProof/>
                <w:webHidden/>
              </w:rPr>
              <w:tab/>
            </w:r>
            <w:r>
              <w:rPr>
                <w:noProof/>
                <w:webHidden/>
              </w:rPr>
              <w:fldChar w:fldCharType="begin"/>
            </w:r>
            <w:r>
              <w:rPr>
                <w:noProof/>
                <w:webHidden/>
              </w:rPr>
              <w:instrText xml:space="preserve"> PAGEREF _Toc199272444 \h </w:instrText>
            </w:r>
            <w:r>
              <w:rPr>
                <w:noProof/>
                <w:webHidden/>
              </w:rPr>
            </w:r>
            <w:r>
              <w:rPr>
                <w:noProof/>
                <w:webHidden/>
              </w:rPr>
              <w:fldChar w:fldCharType="separate"/>
            </w:r>
            <w:r>
              <w:rPr>
                <w:noProof/>
                <w:webHidden/>
              </w:rPr>
              <w:t>33</w:t>
            </w:r>
            <w:r>
              <w:rPr>
                <w:noProof/>
                <w:webHidden/>
              </w:rPr>
              <w:fldChar w:fldCharType="end"/>
            </w:r>
          </w:hyperlink>
        </w:p>
        <w:p w14:paraId="3CFBE5E0" w14:textId="0C650D9F" w:rsidR="00E206D6" w:rsidRDefault="00E206D6">
          <w:pPr>
            <w:pStyle w:val="Verzeichnis1"/>
            <w:tabs>
              <w:tab w:val="left" w:pos="400"/>
              <w:tab w:val="right" w:leader="dot" w:pos="9628"/>
            </w:tabs>
            <w:rPr>
              <w:rFonts w:asciiTheme="minorHAnsi" w:eastAsiaTheme="minorEastAsia" w:hAnsiTheme="minorHAnsi"/>
              <w:noProof/>
              <w:color w:val="auto"/>
              <w:sz w:val="24"/>
              <w:lang w:eastAsia="de-CH"/>
            </w:rPr>
          </w:pPr>
          <w:hyperlink w:anchor="_Toc199272445" w:history="1">
            <w:r w:rsidRPr="00C6275E">
              <w:rPr>
                <w:rStyle w:val="Hyperlink"/>
                <w:noProof/>
              </w:rPr>
              <w:t>9</w:t>
            </w:r>
            <w:r>
              <w:rPr>
                <w:rFonts w:asciiTheme="minorHAnsi" w:eastAsiaTheme="minorEastAsia" w:hAnsiTheme="minorHAnsi"/>
                <w:noProof/>
                <w:color w:val="auto"/>
                <w:sz w:val="24"/>
                <w:lang w:eastAsia="de-CH"/>
              </w:rPr>
              <w:tab/>
            </w:r>
            <w:r w:rsidRPr="00C6275E">
              <w:rPr>
                <w:rStyle w:val="Hyperlink"/>
                <w:noProof/>
              </w:rPr>
              <w:t>Quellenverzeichnis</w:t>
            </w:r>
            <w:r>
              <w:rPr>
                <w:noProof/>
                <w:webHidden/>
              </w:rPr>
              <w:tab/>
            </w:r>
            <w:r>
              <w:rPr>
                <w:noProof/>
                <w:webHidden/>
              </w:rPr>
              <w:fldChar w:fldCharType="begin"/>
            </w:r>
            <w:r>
              <w:rPr>
                <w:noProof/>
                <w:webHidden/>
              </w:rPr>
              <w:instrText xml:space="preserve"> PAGEREF _Toc199272445 \h </w:instrText>
            </w:r>
            <w:r>
              <w:rPr>
                <w:noProof/>
                <w:webHidden/>
              </w:rPr>
            </w:r>
            <w:r>
              <w:rPr>
                <w:noProof/>
                <w:webHidden/>
              </w:rPr>
              <w:fldChar w:fldCharType="separate"/>
            </w:r>
            <w:r>
              <w:rPr>
                <w:noProof/>
                <w:webHidden/>
              </w:rPr>
              <w:t>33</w:t>
            </w:r>
            <w:r>
              <w:rPr>
                <w:noProof/>
                <w:webHidden/>
              </w:rPr>
              <w:fldChar w:fldCharType="end"/>
            </w:r>
          </w:hyperlink>
        </w:p>
        <w:p w14:paraId="2B31FDF7" w14:textId="26AE9313" w:rsidR="008112C3" w:rsidRDefault="008112C3" w:rsidP="007D29BA">
          <w:pPr>
            <w:jc w:val="both"/>
          </w:pPr>
          <w:r>
            <w:rPr>
              <w:b/>
              <w:bCs/>
              <w:lang w:val="de-DE"/>
            </w:rPr>
            <w:fldChar w:fldCharType="end"/>
          </w:r>
        </w:p>
      </w:sdtContent>
    </w:sdt>
    <w:p w14:paraId="37E8B304" w14:textId="77777777" w:rsidR="00681D14" w:rsidRDefault="00681D14" w:rsidP="007D29BA">
      <w:pPr>
        <w:jc w:val="both"/>
      </w:pPr>
      <w:r>
        <w:br w:type="page"/>
      </w:r>
    </w:p>
    <w:p w14:paraId="29E0E6CE" w14:textId="6CF415E0" w:rsidR="00662894" w:rsidRDefault="00565844" w:rsidP="007D29BA">
      <w:pPr>
        <w:pStyle w:val="berschrift1"/>
        <w:jc w:val="both"/>
      </w:pPr>
      <w:bookmarkStart w:id="0" w:name="_Toc199272378"/>
      <w:r>
        <w:lastRenderedPageBreak/>
        <w:t>Organisation</w:t>
      </w:r>
      <w:bookmarkEnd w:id="0"/>
    </w:p>
    <w:p w14:paraId="5179D0D8" w14:textId="4BFEACE9" w:rsidR="00A913C9" w:rsidRDefault="00A913C9" w:rsidP="007D29BA">
      <w:pPr>
        <w:pStyle w:val="berschrift2"/>
        <w:jc w:val="both"/>
      </w:pPr>
      <w:bookmarkStart w:id="1" w:name="_Toc199272379"/>
      <w:r>
        <w:t>Arbeitsauf</w:t>
      </w:r>
      <w:r w:rsidR="00E44BEC">
        <w:t>trag: Aufgaben und Aufträge in ihrem Lehrbetrieb</w:t>
      </w:r>
      <w:bookmarkEnd w:id="1"/>
    </w:p>
    <w:p w14:paraId="5C1B9DEE" w14:textId="15B8434A" w:rsidR="00732E95" w:rsidRDefault="00732E95" w:rsidP="007D29BA">
      <w:pPr>
        <w:jc w:val="both"/>
      </w:pPr>
      <w:r w:rsidRPr="001A36BD">
        <w:t xml:space="preserve">Während meiner Ausbildung übernehme ich verschiedene Aufgaben und Aufträge, die mir helfen, mein Berufsfeld besser zu verstehen und praktische Erfahrungen zu sammeln. Dabei lerne ich den Umgang mit wichtigen Arbeitsmitteln und Abläufen im Betrieb. In diesem </w:t>
      </w:r>
      <w:r>
        <w:t>A</w:t>
      </w:r>
      <w:r w:rsidRPr="001A36BD">
        <w:t>bschnitt beschreibe ich meine regelmä</w:t>
      </w:r>
      <w:r>
        <w:t>ss</w:t>
      </w:r>
      <w:r w:rsidRPr="001A36BD">
        <w:t>igen Aufgaben, stelle einen konkreten Auftrag vor, den ich bereits ausgeführt habe, und reflektiere darüber, ob ich eher Aufgaben oder Aufträge übernehme und warum.</w:t>
      </w:r>
    </w:p>
    <w:p w14:paraId="694407F5" w14:textId="21C354CF" w:rsidR="00AE7DE6" w:rsidRDefault="00A50339" w:rsidP="007D29BA">
      <w:pPr>
        <w:pStyle w:val="berschrift3"/>
        <w:jc w:val="both"/>
      </w:pPr>
      <w:bookmarkStart w:id="2" w:name="_Toc199272380"/>
      <w:r>
        <w:t>Unterschied zwischen Aufgabe und Auftrag</w:t>
      </w:r>
      <w:bookmarkEnd w:id="2"/>
    </w:p>
    <w:p w14:paraId="2A70176F" w14:textId="7C64EAFC" w:rsidR="00A50339" w:rsidRDefault="0029414A" w:rsidP="007D29BA">
      <w:pPr>
        <w:pStyle w:val="berschrift4"/>
        <w:jc w:val="both"/>
      </w:pPr>
      <w:r>
        <w:t>Aufgabe</w:t>
      </w:r>
    </w:p>
    <w:p w14:paraId="688797F5" w14:textId="59037080" w:rsidR="0029414A" w:rsidRDefault="00BA6DEB" w:rsidP="007D29BA">
      <w:pPr>
        <w:jc w:val="both"/>
      </w:pPr>
      <w:r w:rsidRPr="00BA6DEB">
        <w:t>Eine Aufgabe ist eine allgemeine Verpflichtung oder ein Zuständigkeitsbereich, der oft langfristig oder dauerhaft besteht. Sie ergibt sich meist aus einer bestimmten Rolle oder Position und ist nicht unbedingt an eine konkrete Anweisung gebunden. Ein Lehrer hat zum Beispiel die Aufgabe, Wissen zu vermitteln.</w:t>
      </w:r>
    </w:p>
    <w:p w14:paraId="0A7098A4" w14:textId="44F0F504" w:rsidR="0029414A" w:rsidRDefault="0029414A" w:rsidP="007D29BA">
      <w:pPr>
        <w:pStyle w:val="berschrift4"/>
        <w:jc w:val="both"/>
      </w:pPr>
      <w:r>
        <w:t>Auftrag</w:t>
      </w:r>
    </w:p>
    <w:p w14:paraId="57A704EE" w14:textId="62126265" w:rsidR="00D11D45" w:rsidRPr="00D11D45" w:rsidRDefault="00D11D45" w:rsidP="007D29BA">
      <w:pPr>
        <w:jc w:val="both"/>
      </w:pPr>
      <w:r w:rsidRPr="00D11D45">
        <w:t>Ein Auftrag hingegen ist eine spezifische Anweisung oder eine übertragene Tätigkeit, die von einer bestimmten Person oder Organisation erteilt wird. Er hat einen klaren Beginn und ein definiertes Ende und ist oft mit einer vertraglichen oder rechtlichen Verpflichtung verbunden. Ein Maler erhält beispielsweise den Auftrag, eine Fassade zu streichen.</w:t>
      </w:r>
    </w:p>
    <w:p w14:paraId="37D088B7" w14:textId="7895D726" w:rsidR="00B95FB5" w:rsidRPr="00B95FB5" w:rsidRDefault="00662894" w:rsidP="007D29BA">
      <w:pPr>
        <w:pStyle w:val="berschrift3"/>
        <w:jc w:val="both"/>
      </w:pPr>
      <w:bookmarkStart w:id="3" w:name="_Toc199272381"/>
      <w:r>
        <w:t>Meine Aufgaben im Lehrbetrieb</w:t>
      </w:r>
      <w:bookmarkEnd w:id="3"/>
    </w:p>
    <w:p w14:paraId="4AA9651C" w14:textId="109CD01E" w:rsidR="001A348E" w:rsidRPr="00715449" w:rsidRDefault="00F43145" w:rsidP="007D29BA">
      <w:pPr>
        <w:pStyle w:val="berschrift4"/>
        <w:jc w:val="both"/>
        <w:rPr>
          <w:rFonts w:cs="Times New Roman"/>
          <w:lang w:eastAsia="de-CH"/>
        </w:rPr>
      </w:pPr>
      <w:r w:rsidRPr="00715449">
        <w:rPr>
          <w:rFonts w:cs="Times New Roman"/>
          <w:lang w:eastAsia="de-CH"/>
        </w:rPr>
        <w:t xml:space="preserve">Überblick </w:t>
      </w:r>
      <w:r w:rsidR="00006DC4" w:rsidRPr="00715449">
        <w:rPr>
          <w:rFonts w:cs="Times New Roman"/>
          <w:lang w:eastAsia="de-CH"/>
        </w:rPr>
        <w:t xml:space="preserve">über </w:t>
      </w:r>
      <w:r w:rsidR="0089410E" w:rsidRPr="00715449">
        <w:rPr>
          <w:rFonts w:cs="Times New Roman"/>
          <w:lang w:eastAsia="de-CH"/>
        </w:rPr>
        <w:t>meine</w:t>
      </w:r>
      <w:r w:rsidR="00006DC4" w:rsidRPr="00715449">
        <w:rPr>
          <w:rFonts w:cs="Times New Roman"/>
          <w:lang w:eastAsia="de-CH"/>
        </w:rPr>
        <w:t xml:space="preserve"> </w:t>
      </w:r>
      <w:r w:rsidR="0089410E" w:rsidRPr="00715449">
        <w:rPr>
          <w:rFonts w:cs="Times New Roman"/>
          <w:lang w:eastAsia="de-CH"/>
        </w:rPr>
        <w:t>Aufgaben</w:t>
      </w:r>
    </w:p>
    <w:p w14:paraId="00901749" w14:textId="4AB7EC80" w:rsidR="00C9729B" w:rsidRPr="00C9729B" w:rsidRDefault="00934F10" w:rsidP="007D29BA">
      <w:pPr>
        <w:jc w:val="both"/>
        <w:rPr>
          <w:lang w:eastAsia="de-CH"/>
        </w:rPr>
      </w:pPr>
      <w:r>
        <w:rPr>
          <w:noProof/>
          <w:lang w:eastAsia="de-CH"/>
        </w:rPr>
        <mc:AlternateContent>
          <mc:Choice Requires="wpg">
            <w:drawing>
              <wp:anchor distT="0" distB="0" distL="114300" distR="114300" simplePos="0" relativeHeight="251636743" behindDoc="0" locked="0" layoutInCell="1" allowOverlap="1" wp14:anchorId="0CF8C89D" wp14:editId="784D6ED9">
                <wp:simplePos x="0" y="0"/>
                <wp:positionH relativeFrom="margin">
                  <wp:align>right</wp:align>
                </wp:positionH>
                <wp:positionV relativeFrom="paragraph">
                  <wp:posOffset>588857</wp:posOffset>
                </wp:positionV>
                <wp:extent cx="3354070" cy="2194560"/>
                <wp:effectExtent l="0" t="0" r="0" b="0"/>
                <wp:wrapSquare wrapText="bothSides"/>
                <wp:docPr id="1073780859" name="Gruppieren 9"/>
                <wp:cNvGraphicFramePr/>
                <a:graphic xmlns:a="http://schemas.openxmlformats.org/drawingml/2006/main">
                  <a:graphicData uri="http://schemas.microsoft.com/office/word/2010/wordprocessingGroup">
                    <wpg:wgp>
                      <wpg:cNvGrpSpPr/>
                      <wpg:grpSpPr>
                        <a:xfrm>
                          <a:off x="0" y="0"/>
                          <a:ext cx="3354070" cy="2194560"/>
                          <a:chOff x="0" y="0"/>
                          <a:chExt cx="3530600" cy="2486660"/>
                        </a:xfrm>
                      </wpg:grpSpPr>
                      <pic:pic xmlns:pic="http://schemas.openxmlformats.org/drawingml/2006/picture">
                        <pic:nvPicPr>
                          <pic:cNvPr id="473950038" name="Grafik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0600" cy="2174240"/>
                          </a:xfrm>
                          <a:prstGeom prst="rect">
                            <a:avLst/>
                          </a:prstGeom>
                          <a:noFill/>
                          <a:ln>
                            <a:noFill/>
                          </a:ln>
                        </pic:spPr>
                      </pic:pic>
                      <wps:wsp>
                        <wps:cNvPr id="508735519" name="Textfeld 1"/>
                        <wps:cNvSpPr txBox="1"/>
                        <wps:spPr>
                          <a:xfrm>
                            <a:off x="0" y="2228215"/>
                            <a:ext cx="3530600" cy="258445"/>
                          </a:xfrm>
                          <a:prstGeom prst="rect">
                            <a:avLst/>
                          </a:prstGeom>
                          <a:solidFill>
                            <a:prstClr val="white"/>
                          </a:solidFill>
                          <a:ln>
                            <a:noFill/>
                          </a:ln>
                        </wps:spPr>
                        <wps:txbx>
                          <w:txbxContent>
                            <w:p w14:paraId="4001D96C" w14:textId="73C19111" w:rsidR="00C52223" w:rsidRPr="00B471EB" w:rsidRDefault="00C52223" w:rsidP="00C52223">
                              <w:pPr>
                                <w:pStyle w:val="Beschriftung"/>
                                <w:rPr>
                                  <w:noProof/>
                                  <w:sz w:val="20"/>
                                </w:rPr>
                              </w:pPr>
                              <w:bookmarkStart w:id="4" w:name="_Toc199272667"/>
                              <w:r>
                                <w:t xml:space="preserve">Abbildung </w:t>
                              </w:r>
                              <w:r w:rsidR="003C0C7B">
                                <w:fldChar w:fldCharType="begin"/>
                              </w:r>
                              <w:r w:rsidR="003C0C7B">
                                <w:instrText xml:space="preserve"> SEQ Abbildung \* ARABIC </w:instrText>
                              </w:r>
                              <w:r w:rsidR="003C0C7B">
                                <w:fldChar w:fldCharType="separate"/>
                              </w:r>
                              <w:r w:rsidR="00C556EE">
                                <w:rPr>
                                  <w:noProof/>
                                </w:rPr>
                                <w:t>1</w:t>
                              </w:r>
                              <w:r w:rsidR="003C0C7B">
                                <w:rPr>
                                  <w:noProof/>
                                </w:rPr>
                                <w:fldChar w:fldCharType="end"/>
                              </w:r>
                              <w:r>
                                <w:t xml:space="preserve"> Ticketsystem Jira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8C89D" id="Gruppieren 9" o:spid="_x0000_s1028" style="position:absolute;left:0;text-align:left;margin-left:212.9pt;margin-top:46.35pt;width:264.1pt;height:172.8pt;z-index:251636743;mso-position-horizontal:right;mso-position-horizontal-relative:margin;mso-width-relative:margin;mso-height-relative:margin" coordsize="35306,24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29" type="#_x0000_t75" style="position:absolute;width:35306;height:21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">
                  <v:imagedata r:id="rId10" o:title=""/>
                </v:shape>
                <v:shape id="Textfeld 1" o:spid="_x0000_s1030" type="#_x0000_t202" style="position:absolute;top:22282;width:353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" stroked="f">
                  <v:textbox inset="0,0,0,0">
                    <w:txbxContent>
                      <w:p w14:paraId="4001D96C" w14:textId="73C19111" w:rsidR="00C52223" w:rsidRPr="00B471EB" w:rsidRDefault="00C52223" w:rsidP="00C52223">
                        <w:pPr>
                          <w:pStyle w:val="Beschriftung"/>
                          <w:rPr>
                            <w:noProof/>
                            <w:sz w:val="20"/>
                          </w:rPr>
                        </w:pPr>
                        <w:bookmarkStart w:id="5" w:name="_Toc199272667"/>
                        <w:r>
                          <w:t xml:space="preserve">Abbildung </w:t>
                        </w:r>
                        <w:r w:rsidR="003C0C7B">
                          <w:fldChar w:fldCharType="begin"/>
                        </w:r>
                        <w:r w:rsidR="003C0C7B">
                          <w:instrText xml:space="preserve"> SEQ Abbildung \* ARABIC </w:instrText>
                        </w:r>
                        <w:r w:rsidR="003C0C7B">
                          <w:fldChar w:fldCharType="separate"/>
                        </w:r>
                        <w:r w:rsidR="00C556EE">
                          <w:rPr>
                            <w:noProof/>
                          </w:rPr>
                          <w:t>1</w:t>
                        </w:r>
                        <w:r w:rsidR="003C0C7B">
                          <w:rPr>
                            <w:noProof/>
                          </w:rPr>
                          <w:fldChar w:fldCharType="end"/>
                        </w:r>
                        <w:r>
                          <w:t xml:space="preserve"> Ticketsystem Jira</w:t>
                        </w:r>
                        <w:bookmarkEnd w:id="5"/>
                      </w:p>
                    </w:txbxContent>
                  </v:textbox>
                </v:shape>
                <w10:wrap type="square" anchorx="margin"/>
              </v:group>
            </w:pict>
          </mc:Fallback>
        </mc:AlternateContent>
      </w:r>
      <w:r w:rsidR="00C9729B" w:rsidRPr="00C9729B">
        <w:rPr>
          <w:lang w:eastAsia="de-CH"/>
        </w:rPr>
        <w:t>Meine Hauptaufgabe besteht darin, mich mit den Abläufen in unserem Betrieb vertraut zu machen und mich schrittweise in meine Tätigkeiten einzuarbeiten. Ein wichtiger Bestandteil meines Alltags ist das Bearbeiten vo</w:t>
      </w:r>
      <w:r w:rsidR="000B46C0">
        <w:rPr>
          <w:lang w:eastAsia="de-CH"/>
        </w:rPr>
        <w:t>n Aufträgen</w:t>
      </w:r>
      <w:r w:rsidR="00C9729B" w:rsidRPr="00C9729B">
        <w:rPr>
          <w:lang w:eastAsia="de-CH"/>
        </w:rPr>
        <w:t xml:space="preserve">, die mir über das Ticketsystem </w:t>
      </w:r>
      <w:r w:rsidR="00C9729B" w:rsidRPr="000B46C0">
        <w:rPr>
          <w:lang w:eastAsia="de-CH"/>
        </w:rPr>
        <w:t>Jira</w:t>
      </w:r>
      <w:r w:rsidR="00C9729B" w:rsidRPr="00C9729B">
        <w:rPr>
          <w:lang w:eastAsia="de-CH"/>
        </w:rPr>
        <w:t xml:space="preserve"> zugewiesen werden. In diesem System werden alle anfallenden </w:t>
      </w:r>
      <w:r w:rsidR="00685913">
        <w:rPr>
          <w:lang w:eastAsia="de-CH"/>
        </w:rPr>
        <w:t xml:space="preserve">Aufträge </w:t>
      </w:r>
      <w:r w:rsidR="00C9729B" w:rsidRPr="00C9729B">
        <w:rPr>
          <w:lang w:eastAsia="de-CH"/>
        </w:rPr>
        <w:t>erfasst und den zuständigen Mitarbeitenden zugewiesen.</w:t>
      </w:r>
    </w:p>
    <w:p w14:paraId="32DA0AAF" w14:textId="61B47D08" w:rsidR="00C9729B" w:rsidRDefault="00C9729B" w:rsidP="007D29BA">
      <w:pPr>
        <w:jc w:val="both"/>
        <w:rPr>
          <w:lang w:eastAsia="de-CH"/>
        </w:rPr>
      </w:pPr>
      <w:r w:rsidRPr="00C9729B">
        <w:rPr>
          <w:lang w:eastAsia="de-CH"/>
        </w:rPr>
        <w:t xml:space="preserve">Zusätzlich zu diesen Aufträgen habe ich aber auch </w:t>
      </w:r>
      <w:r w:rsidRPr="000B46C0">
        <w:rPr>
          <w:lang w:eastAsia="de-CH"/>
        </w:rPr>
        <w:t>regelmä</w:t>
      </w:r>
      <w:r w:rsidR="00B246A6">
        <w:rPr>
          <w:lang w:eastAsia="de-CH"/>
        </w:rPr>
        <w:t>ss</w:t>
      </w:r>
      <w:r w:rsidRPr="000B46C0">
        <w:rPr>
          <w:lang w:eastAsia="de-CH"/>
        </w:rPr>
        <w:t>ige Aufgaben</w:t>
      </w:r>
      <w:r w:rsidRPr="00C9729B">
        <w:rPr>
          <w:lang w:eastAsia="de-CH"/>
        </w:rPr>
        <w:t>, die unabhängig von einem konkreten Ticket anfallen. Dazu gehören beispielsweise:</w:t>
      </w:r>
    </w:p>
    <w:p w14:paraId="341353D8" w14:textId="36687483" w:rsidR="00C9729B" w:rsidRDefault="0048675A" w:rsidP="007D29BA">
      <w:pPr>
        <w:pStyle w:val="Listenabsatz"/>
        <w:numPr>
          <w:ilvl w:val="0"/>
          <w:numId w:val="4"/>
        </w:numPr>
        <w:jc w:val="both"/>
        <w:rPr>
          <w:lang w:eastAsia="de-CH"/>
        </w:rPr>
      </w:pPr>
      <w:r>
        <w:rPr>
          <w:lang w:eastAsia="de-CH"/>
        </w:rPr>
        <w:t xml:space="preserve">Das </w:t>
      </w:r>
      <w:r w:rsidR="000B46C0">
        <w:rPr>
          <w:lang w:eastAsia="de-CH"/>
        </w:rPr>
        <w:t>Führen meines Wochenjournals</w:t>
      </w:r>
    </w:p>
    <w:p w14:paraId="1A00579E" w14:textId="25790C4A" w:rsidR="000B46C0" w:rsidRDefault="0048675A" w:rsidP="007D29BA">
      <w:pPr>
        <w:pStyle w:val="Listenabsatz"/>
        <w:numPr>
          <w:ilvl w:val="0"/>
          <w:numId w:val="4"/>
        </w:numPr>
        <w:jc w:val="both"/>
        <w:rPr>
          <w:lang w:eastAsia="de-CH"/>
        </w:rPr>
      </w:pPr>
      <w:r>
        <w:rPr>
          <w:lang w:eastAsia="de-CH"/>
        </w:rPr>
        <w:t xml:space="preserve">Das </w:t>
      </w:r>
      <w:r w:rsidR="00685913">
        <w:rPr>
          <w:lang w:eastAsia="de-CH"/>
        </w:rPr>
        <w:t>Lernen neuer Konzepte</w:t>
      </w:r>
    </w:p>
    <w:p w14:paraId="7D553E51" w14:textId="56D21850" w:rsidR="00B53874" w:rsidRDefault="0048675A" w:rsidP="007D29BA">
      <w:pPr>
        <w:pStyle w:val="Listenabsatz"/>
        <w:numPr>
          <w:ilvl w:val="0"/>
          <w:numId w:val="4"/>
        </w:numPr>
        <w:jc w:val="both"/>
        <w:rPr>
          <w:lang w:eastAsia="de-CH"/>
        </w:rPr>
      </w:pPr>
      <w:r>
        <w:rPr>
          <w:lang w:eastAsia="de-CH"/>
        </w:rPr>
        <w:t xml:space="preserve">Das </w:t>
      </w:r>
      <w:r w:rsidR="009348A4">
        <w:rPr>
          <w:lang w:eastAsia="de-CH"/>
        </w:rPr>
        <w:t>Programmieren, Testen und Korrigieren von Code</w:t>
      </w:r>
    </w:p>
    <w:p w14:paraId="62527340" w14:textId="06090B15" w:rsidR="00F43145" w:rsidRPr="00C9729B" w:rsidRDefault="0027016E" w:rsidP="007D29BA">
      <w:pPr>
        <w:pStyle w:val="berschrift4"/>
        <w:jc w:val="both"/>
        <w:rPr>
          <w:lang w:eastAsia="de-CH"/>
        </w:rPr>
      </w:pPr>
      <w:r>
        <w:rPr>
          <w:lang w:eastAsia="de-CH"/>
        </w:rPr>
        <w:t xml:space="preserve">Mein </w:t>
      </w:r>
      <w:r w:rsidR="0089410E">
        <w:rPr>
          <w:lang w:eastAsia="de-CH"/>
        </w:rPr>
        <w:t xml:space="preserve">Ablauf </w:t>
      </w:r>
      <w:r>
        <w:rPr>
          <w:lang w:eastAsia="de-CH"/>
        </w:rPr>
        <w:t xml:space="preserve">bei </w:t>
      </w:r>
      <w:r w:rsidR="0089410E">
        <w:rPr>
          <w:lang w:eastAsia="de-CH"/>
        </w:rPr>
        <w:t>der Auftragsbearbeitung</w:t>
      </w:r>
    </w:p>
    <w:p w14:paraId="07EC6A61" w14:textId="7FCACAC1" w:rsidR="00E40C90" w:rsidRDefault="008D7FBD" w:rsidP="007D29BA">
      <w:pPr>
        <w:jc w:val="both"/>
      </w:pPr>
      <w:r>
        <w:t>Sobald ich einen Auftrag erhalte</w:t>
      </w:r>
      <w:r w:rsidR="00BE73BF">
        <w:t xml:space="preserve">, überprüfe ich die Anforderungen, die mein Programm </w:t>
      </w:r>
      <w:r w:rsidR="00E834F8">
        <w:t>erfüllen soll</w:t>
      </w:r>
      <w:r w:rsidR="008222BB">
        <w:t xml:space="preserve"> </w:t>
      </w:r>
      <w:r w:rsidR="0091376A">
        <w:t>und lese mir die bereitgestellten Informationen</w:t>
      </w:r>
      <w:r w:rsidR="008222BB">
        <w:t xml:space="preserve"> sorgfältig durch</w:t>
      </w:r>
      <w:r w:rsidR="0091376A">
        <w:t xml:space="preserve">. </w:t>
      </w:r>
      <w:r w:rsidR="0025083C">
        <w:t xml:space="preserve">Falls Unklarheiten </w:t>
      </w:r>
      <w:r w:rsidR="00C15FB3">
        <w:t>auftreten</w:t>
      </w:r>
      <w:r w:rsidR="0037744B">
        <w:t>, kläre ich diese mit mein</w:t>
      </w:r>
      <w:r w:rsidR="008E7502">
        <w:t>en Lehrmeistern.</w:t>
      </w:r>
      <w:r w:rsidR="001E3187">
        <w:t xml:space="preserve"> </w:t>
      </w:r>
      <w:r w:rsidR="00DB0A31" w:rsidRPr="00DB0A31">
        <w:t>Nachdem ich einen Auftrag abgeschlossen habe, dokumentiere ich diesen in meine</w:t>
      </w:r>
      <w:r w:rsidR="00DB0A31">
        <w:t xml:space="preserve">n Wochenjournal </w:t>
      </w:r>
      <w:r w:rsidR="00DB0A31" w:rsidRPr="00DB0A31">
        <w:t>und stelle sicher, dass alle notwendigen Informationen vorhanden sind. So bleibt mein Fortschritt für meine Lehrmeister jederzeit nachvollziehbar.</w:t>
      </w:r>
    </w:p>
    <w:p w14:paraId="152AA216" w14:textId="40E69903" w:rsidR="001E3187" w:rsidRDefault="0089410E" w:rsidP="007D29BA">
      <w:pPr>
        <w:pStyle w:val="berschrift4"/>
        <w:jc w:val="both"/>
      </w:pPr>
      <w:r>
        <w:t xml:space="preserve">Werkzeuge und Programme </w:t>
      </w:r>
      <w:r w:rsidR="004D1113">
        <w:t>in meinem Arbeitsalltag</w:t>
      </w:r>
    </w:p>
    <w:p w14:paraId="028FCFD3" w14:textId="77777777" w:rsidR="00EE1F88" w:rsidRDefault="001E3187" w:rsidP="007D29BA">
      <w:pPr>
        <w:jc w:val="both"/>
      </w:pPr>
      <w:r>
        <w:t>Je nach Art des Auftrags nutze ich verschiede</w:t>
      </w:r>
      <w:r w:rsidR="00D05FBA">
        <w:t>ne</w:t>
      </w:r>
      <w:r>
        <w:t xml:space="preserve"> Werkzeuge, Programme, Webseiten, um die Aufgabe gezielt und effizient zu lösen. Zum Beispiel verwenden wir für Leseaufgabe das Rheinwerk-Buch, während wir bei Programmieraufgaben mit der Programmiersprache Java und der Entwicklungsumgebung IntelliJ arbeiten.</w:t>
      </w:r>
    </w:p>
    <w:p w14:paraId="08F1FBAD" w14:textId="3132BD2A" w:rsidR="00B37CCE" w:rsidRDefault="009B6118" w:rsidP="007D29BA">
      <w:pPr>
        <w:jc w:val="both"/>
      </w:pPr>
      <w:r>
        <w:br w:type="page"/>
      </w:r>
    </w:p>
    <w:p w14:paraId="5954D4B9" w14:textId="77777777" w:rsidR="00994646" w:rsidRDefault="00994646" w:rsidP="007D29BA">
      <w:pPr>
        <w:pStyle w:val="berschrift3"/>
        <w:jc w:val="both"/>
      </w:pPr>
      <w:bookmarkStart w:id="6" w:name="_Toc199272382"/>
      <w:r>
        <w:lastRenderedPageBreak/>
        <w:t>Ein ausgeführter Auftrag – Ein Praxisbeispiel</w:t>
      </w:r>
      <w:bookmarkEnd w:id="6"/>
    </w:p>
    <w:p w14:paraId="4FDF5CFF" w14:textId="1CF83162" w:rsidR="00CA3F49" w:rsidRDefault="00E90365" w:rsidP="007D29BA">
      <w:pPr>
        <w:pStyle w:val="berschrift4"/>
        <w:jc w:val="both"/>
      </w:pPr>
      <w:r>
        <w:t>Beschreibung des Auftrags</w:t>
      </w:r>
    </w:p>
    <w:p w14:paraId="7C00E1C6" w14:textId="2D16154B" w:rsidR="00935C2E" w:rsidRDefault="00DA4F54" w:rsidP="007D29BA">
      <w:pPr>
        <w:jc w:val="both"/>
      </w:pPr>
      <w:r w:rsidRPr="00DA4F54">
        <w:t>Der Auftrag, den ich beschreibe, heisst „Verkettete Listen (Java)“. Ziel diese</w:t>
      </w:r>
      <w:r>
        <w:t xml:space="preserve">s Auftrages </w:t>
      </w:r>
      <w:r w:rsidRPr="00DA4F54">
        <w:t xml:space="preserve">war es, </w:t>
      </w:r>
      <w:r>
        <w:t xml:space="preserve">zwei verkettete Listen </w:t>
      </w:r>
      <w:r w:rsidRPr="00DA4F54">
        <w:t xml:space="preserve">zu entwickeln, die eine einfach verkettet und </w:t>
      </w:r>
      <w:r>
        <w:t xml:space="preserve">die andere </w:t>
      </w:r>
      <w:r w:rsidRPr="00DA4F54">
        <w:t>doppelt verkettet. Diese Strukturen ermöglichen es, Daten effizient zu speichern und zu verwalten, indem sie Knoten miteinander verbinden.</w:t>
      </w:r>
      <w:r w:rsidR="004C659F">
        <w:t xml:space="preserve"> </w:t>
      </w:r>
      <w:r w:rsidR="009B462D" w:rsidRPr="002B0FA2">
        <w:t xml:space="preserve">Die </w:t>
      </w:r>
      <w:proofErr w:type="spellStart"/>
      <w:r w:rsidR="009B462D" w:rsidRPr="002B0FA2">
        <w:t>LinkedList</w:t>
      </w:r>
      <w:proofErr w:type="spellEnd"/>
      <w:r w:rsidR="009B462D" w:rsidRPr="002B0FA2">
        <w:t>-Klasse</w:t>
      </w:r>
      <w:r w:rsidR="009B462D" w:rsidRPr="009B462D">
        <w:t xml:space="preserve"> verwaltet die Liste und bietet Methoden wie Hinzufügen, Entfernen</w:t>
      </w:r>
      <w:r w:rsidR="0006235D">
        <w:t xml:space="preserve">, </w:t>
      </w:r>
      <w:r w:rsidR="009B462D" w:rsidRPr="009B462D">
        <w:t>Durchlaufen</w:t>
      </w:r>
      <w:r w:rsidR="0006235D">
        <w:t xml:space="preserve"> und noch mehr</w:t>
      </w:r>
      <w:r w:rsidR="009B462D" w:rsidRPr="009B462D">
        <w:t>.</w:t>
      </w:r>
    </w:p>
    <w:p w14:paraId="2BCC5AA8" w14:textId="4A194410" w:rsidR="005F6736" w:rsidRPr="00BA37DD" w:rsidRDefault="00445538" w:rsidP="007D29BA">
      <w:pPr>
        <w:pStyle w:val="berschrift4"/>
        <w:jc w:val="both"/>
      </w:pPr>
      <w:r w:rsidRPr="00BA37DD">
        <w:rPr>
          <w:noProof/>
        </w:rPr>
        <mc:AlternateContent>
          <mc:Choice Requires="wpg">
            <w:drawing>
              <wp:anchor distT="0" distB="0" distL="114300" distR="114300" simplePos="0" relativeHeight="251636741" behindDoc="0" locked="0" layoutInCell="1" allowOverlap="1" wp14:anchorId="390E033B" wp14:editId="556701D5">
                <wp:simplePos x="0" y="0"/>
                <wp:positionH relativeFrom="margin">
                  <wp:posOffset>2564765</wp:posOffset>
                </wp:positionH>
                <wp:positionV relativeFrom="paragraph">
                  <wp:posOffset>5080</wp:posOffset>
                </wp:positionV>
                <wp:extent cx="3559810" cy="1111250"/>
                <wp:effectExtent l="0" t="0" r="2540" b="0"/>
                <wp:wrapSquare wrapText="bothSides"/>
                <wp:docPr id="18870711" name="Gruppieren 6"/>
                <wp:cNvGraphicFramePr/>
                <a:graphic xmlns:a="http://schemas.openxmlformats.org/drawingml/2006/main">
                  <a:graphicData uri="http://schemas.microsoft.com/office/word/2010/wordprocessingGroup">
                    <wpg:wgp>
                      <wpg:cNvGrpSpPr/>
                      <wpg:grpSpPr>
                        <a:xfrm>
                          <a:off x="0" y="0"/>
                          <a:ext cx="3559810" cy="1111250"/>
                          <a:chOff x="0" y="0"/>
                          <a:chExt cx="3646805" cy="1200785"/>
                        </a:xfrm>
                      </wpg:grpSpPr>
                      <pic:pic xmlns:pic="http://schemas.openxmlformats.org/drawingml/2006/picture">
                        <pic:nvPicPr>
                          <pic:cNvPr id="87094314" name="Grafik 1" descr="Ein Bild, das Text, Screenshot, Schrift, Rechteck enthäl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6805" cy="886460"/>
                          </a:xfrm>
                          <a:prstGeom prst="rect">
                            <a:avLst/>
                          </a:prstGeom>
                        </pic:spPr>
                      </pic:pic>
                      <wps:wsp>
                        <wps:cNvPr id="689048253" name="Textfeld 1"/>
                        <wps:cNvSpPr txBox="1"/>
                        <wps:spPr>
                          <a:xfrm>
                            <a:off x="0" y="942340"/>
                            <a:ext cx="3646805" cy="258445"/>
                          </a:xfrm>
                          <a:prstGeom prst="rect">
                            <a:avLst/>
                          </a:prstGeom>
                          <a:solidFill>
                            <a:prstClr val="white"/>
                          </a:solidFill>
                          <a:ln>
                            <a:noFill/>
                          </a:ln>
                        </wps:spPr>
                        <wps:txbx>
                          <w:txbxContent>
                            <w:p w14:paraId="0F4EB564" w14:textId="7F24C1CD" w:rsidR="00445538" w:rsidRPr="00DD1A64" w:rsidRDefault="00445538" w:rsidP="00445538">
                              <w:pPr>
                                <w:pStyle w:val="Beschriftung"/>
                              </w:pPr>
                              <w:bookmarkStart w:id="7" w:name="_Toc199272668"/>
                              <w:r>
                                <w:t xml:space="preserve">Abbildung </w:t>
                              </w:r>
                              <w:r w:rsidR="003C0C7B">
                                <w:fldChar w:fldCharType="begin"/>
                              </w:r>
                              <w:r w:rsidR="003C0C7B">
                                <w:instrText xml:space="preserve"> SEQ Abbildung \* ARABIC </w:instrText>
                              </w:r>
                              <w:r w:rsidR="003C0C7B">
                                <w:fldChar w:fldCharType="separate"/>
                              </w:r>
                              <w:r w:rsidR="00C556EE">
                                <w:rPr>
                                  <w:noProof/>
                                </w:rPr>
                                <w:t>2</w:t>
                              </w:r>
                              <w:r w:rsidR="003C0C7B">
                                <w:rPr>
                                  <w:noProof/>
                                </w:rPr>
                                <w:fldChar w:fldCharType="end"/>
                              </w:r>
                              <w:r>
                                <w:t xml:space="preserve"> Einfach verkettete Liste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E033B" id="Gruppieren 6" o:spid="_x0000_s1031" style="position:absolute;left:0;text-align:left;margin-left:201.95pt;margin-top:.4pt;width:280.3pt;height:87.5pt;z-index:251636741;mso-position-horizontal-relative:margin;mso-width-relative:margin;mso-height-relative:margin" coordsize="36468,12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">
                <v:shape id="Grafik 1" o:spid="_x0000_s1032" type="#_x0000_t75" alt="Ein Bild, das Text, Screenshot, Schrift, Rechteck enthält." style="position:absolute;width:36468;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">
                  <v:imagedata r:id="rId12" o:title="Ein Bild, das Text, Screenshot, Schrift, Rechteck enthält"/>
                </v:shape>
                <v:shape id="Textfeld 1" o:spid="_x0000_s1033" type="#_x0000_t202" style="position:absolute;top:9423;width:364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" stroked="f">
                  <v:textbox inset="0,0,0,0">
                    <w:txbxContent>
                      <w:p w14:paraId="0F4EB564" w14:textId="7F24C1CD" w:rsidR="00445538" w:rsidRPr="00DD1A64" w:rsidRDefault="00445538" w:rsidP="00445538">
                        <w:pPr>
                          <w:pStyle w:val="Beschriftung"/>
                        </w:pPr>
                        <w:bookmarkStart w:id="8" w:name="_Toc199272668"/>
                        <w:r>
                          <w:t xml:space="preserve">Abbildung </w:t>
                        </w:r>
                        <w:r w:rsidR="003C0C7B">
                          <w:fldChar w:fldCharType="begin"/>
                        </w:r>
                        <w:r w:rsidR="003C0C7B">
                          <w:instrText xml:space="preserve"> SEQ Abbildung \* ARABIC </w:instrText>
                        </w:r>
                        <w:r w:rsidR="003C0C7B">
                          <w:fldChar w:fldCharType="separate"/>
                        </w:r>
                        <w:r w:rsidR="00C556EE">
                          <w:rPr>
                            <w:noProof/>
                          </w:rPr>
                          <w:t>2</w:t>
                        </w:r>
                        <w:r w:rsidR="003C0C7B">
                          <w:rPr>
                            <w:noProof/>
                          </w:rPr>
                          <w:fldChar w:fldCharType="end"/>
                        </w:r>
                        <w:r>
                          <w:t xml:space="preserve"> Einfach verkettete Liste</w:t>
                        </w:r>
                        <w:bookmarkEnd w:id="8"/>
                      </w:p>
                    </w:txbxContent>
                  </v:textbox>
                </v:shape>
                <w10:wrap type="square" anchorx="margin"/>
              </v:group>
            </w:pict>
          </mc:Fallback>
        </mc:AlternateContent>
      </w:r>
      <w:r w:rsidR="00711E3F" w:rsidRPr="00BA37DD">
        <w:t xml:space="preserve">Erklärung </w:t>
      </w:r>
      <w:r w:rsidR="00C31ABB" w:rsidRPr="00BA37DD">
        <w:t xml:space="preserve">einer </w:t>
      </w:r>
      <w:r w:rsidR="0019566C" w:rsidRPr="00BA37DD">
        <w:t>Verketteten Liste</w:t>
      </w:r>
    </w:p>
    <w:p w14:paraId="2E86B108" w14:textId="761D5098" w:rsidR="00AA284F" w:rsidRPr="00935C2E" w:rsidRDefault="00200AE1" w:rsidP="007D29BA">
      <w:pPr>
        <w:jc w:val="both"/>
        <w:rPr>
          <w:lang w:eastAsia="de-CH"/>
        </w:rPr>
      </w:pPr>
      <w:r>
        <w:rPr>
          <w:noProof/>
          <w:lang w:eastAsia="de-CH"/>
        </w:rPr>
        <mc:AlternateContent>
          <mc:Choice Requires="wpg">
            <w:drawing>
              <wp:anchor distT="0" distB="0" distL="114300" distR="114300" simplePos="0" relativeHeight="251636742" behindDoc="0" locked="0" layoutInCell="1" allowOverlap="1" wp14:anchorId="5DA9D300" wp14:editId="6BBE22E4">
                <wp:simplePos x="0" y="0"/>
                <wp:positionH relativeFrom="margin">
                  <wp:align>right</wp:align>
                </wp:positionH>
                <wp:positionV relativeFrom="paragraph">
                  <wp:posOffset>700405</wp:posOffset>
                </wp:positionV>
                <wp:extent cx="3539490" cy="1112520"/>
                <wp:effectExtent l="0" t="0" r="3810" b="0"/>
                <wp:wrapSquare wrapText="bothSides"/>
                <wp:docPr id="1845023568" name="Gruppieren 7"/>
                <wp:cNvGraphicFramePr/>
                <a:graphic xmlns:a="http://schemas.openxmlformats.org/drawingml/2006/main">
                  <a:graphicData uri="http://schemas.microsoft.com/office/word/2010/wordprocessingGroup">
                    <wpg:wgp>
                      <wpg:cNvGrpSpPr/>
                      <wpg:grpSpPr>
                        <a:xfrm>
                          <a:off x="0" y="0"/>
                          <a:ext cx="3539490" cy="1112520"/>
                          <a:chOff x="0" y="0"/>
                          <a:chExt cx="3575050" cy="1186815"/>
                        </a:xfrm>
                      </wpg:grpSpPr>
                      <pic:pic xmlns:pic="http://schemas.openxmlformats.org/drawingml/2006/picture">
                        <pic:nvPicPr>
                          <pic:cNvPr id="1912928985" name="Grafik 1" descr="Ein Bild, das Text, Screenshot, Schrift, Reihe enthält.&#10;&#10;KI-generierte Inhalte können fehlerhaft sein."/>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5050" cy="871855"/>
                          </a:xfrm>
                          <a:prstGeom prst="rect">
                            <a:avLst/>
                          </a:prstGeom>
                        </pic:spPr>
                      </pic:pic>
                      <wps:wsp>
                        <wps:cNvPr id="377790910" name="Textfeld 1"/>
                        <wps:cNvSpPr txBox="1"/>
                        <wps:spPr>
                          <a:xfrm>
                            <a:off x="0" y="928370"/>
                            <a:ext cx="3575050" cy="258445"/>
                          </a:xfrm>
                          <a:prstGeom prst="rect">
                            <a:avLst/>
                          </a:prstGeom>
                          <a:solidFill>
                            <a:prstClr val="white"/>
                          </a:solidFill>
                          <a:ln>
                            <a:noFill/>
                          </a:ln>
                        </wps:spPr>
                        <wps:txbx>
                          <w:txbxContent>
                            <w:p w14:paraId="31AF86DD" w14:textId="64E28B98" w:rsidR="00200AE1" w:rsidRPr="00D136B5" w:rsidRDefault="00200AE1" w:rsidP="00200AE1">
                              <w:pPr>
                                <w:pStyle w:val="Beschriftung"/>
                                <w:rPr>
                                  <w:noProof/>
                                  <w:sz w:val="20"/>
                                </w:rPr>
                              </w:pPr>
                              <w:bookmarkStart w:id="9" w:name="_Toc199272669"/>
                              <w:r>
                                <w:t xml:space="preserve">Abbildung </w:t>
                              </w:r>
                              <w:r w:rsidR="003C0C7B">
                                <w:fldChar w:fldCharType="begin"/>
                              </w:r>
                              <w:r w:rsidR="003C0C7B">
                                <w:instrText xml:space="preserve"> SEQ Abbildung \* ARABIC </w:instrText>
                              </w:r>
                              <w:r w:rsidR="003C0C7B">
                                <w:fldChar w:fldCharType="separate"/>
                              </w:r>
                              <w:r w:rsidR="00C556EE">
                                <w:rPr>
                                  <w:noProof/>
                                </w:rPr>
                                <w:t>3</w:t>
                              </w:r>
                              <w:r w:rsidR="003C0C7B">
                                <w:rPr>
                                  <w:noProof/>
                                </w:rPr>
                                <w:fldChar w:fldCharType="end"/>
                              </w:r>
                              <w:r w:rsidR="000442B6">
                                <w:rPr>
                                  <w:noProof/>
                                </w:rPr>
                                <w:t xml:space="preserve"> </w:t>
                              </w:r>
                              <w:r>
                                <w:t>Doppelt verkettete Liste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9D300" id="Gruppieren 7" o:spid="_x0000_s1034" style="position:absolute;left:0;text-align:left;margin-left:227.5pt;margin-top:55.15pt;width:278.7pt;height:87.6pt;z-index:251636742;mso-position-horizontal:right;mso-position-horizontal-relative:margin;mso-width-relative:margin;mso-height-relative:margin" coordsize="3575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&#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">
                <v:shape id="Grafik 1" o:spid="_x0000_s1035" type="#_x0000_t75" alt="Ein Bild, das Text, Screenshot, Schrift, Reihe enthält.&#10;&#10;KI-generierte Inhalte können fehlerhaft sein." style="position:absolute;width:35750;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">
                  <v:imagedata r:id="rId14" o:title="Ein Bild, das Text, Screenshot, Schrift, Reihe enthält.&#10;&#10;KI-generierte Inhalte können fehlerhaft sein"/>
                </v:shape>
                <v:shape id="Textfeld 1" o:spid="_x0000_s1036" type="#_x0000_t202" style="position:absolute;top:9283;width:3575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" stroked="f">
                  <v:textbox inset="0,0,0,0">
                    <w:txbxContent>
                      <w:p w14:paraId="31AF86DD" w14:textId="64E28B98" w:rsidR="00200AE1" w:rsidRPr="00D136B5" w:rsidRDefault="00200AE1" w:rsidP="00200AE1">
                        <w:pPr>
                          <w:pStyle w:val="Beschriftung"/>
                          <w:rPr>
                            <w:noProof/>
                            <w:sz w:val="20"/>
                          </w:rPr>
                        </w:pPr>
                        <w:bookmarkStart w:id="10" w:name="_Toc199272669"/>
                        <w:r>
                          <w:t xml:space="preserve">Abbildung </w:t>
                        </w:r>
                        <w:r w:rsidR="003C0C7B">
                          <w:fldChar w:fldCharType="begin"/>
                        </w:r>
                        <w:r w:rsidR="003C0C7B">
                          <w:instrText xml:space="preserve"> SEQ Abbildung \* ARABIC </w:instrText>
                        </w:r>
                        <w:r w:rsidR="003C0C7B">
                          <w:fldChar w:fldCharType="separate"/>
                        </w:r>
                        <w:r w:rsidR="00C556EE">
                          <w:rPr>
                            <w:noProof/>
                          </w:rPr>
                          <w:t>3</w:t>
                        </w:r>
                        <w:r w:rsidR="003C0C7B">
                          <w:rPr>
                            <w:noProof/>
                          </w:rPr>
                          <w:fldChar w:fldCharType="end"/>
                        </w:r>
                        <w:r w:rsidR="000442B6">
                          <w:rPr>
                            <w:noProof/>
                          </w:rPr>
                          <w:t xml:space="preserve"> </w:t>
                        </w:r>
                        <w:r>
                          <w:t>Doppelt verkettete Liste</w:t>
                        </w:r>
                        <w:bookmarkEnd w:id="10"/>
                      </w:p>
                    </w:txbxContent>
                  </v:textbox>
                </v:shape>
                <w10:wrap type="square" anchorx="margin"/>
              </v:group>
            </w:pict>
          </mc:Fallback>
        </mc:AlternateContent>
      </w:r>
      <w:r w:rsidR="004127A6" w:rsidRPr="004127A6">
        <w:rPr>
          <w:lang w:eastAsia="de-CH"/>
        </w:rPr>
        <w:t>Bei der einfach verketteten Liste verweist jeder Knoten nur auf den nächsten, während die doppelt verkettete Liste zusätzlich einen Verweis auf den vorherigen Knoten besitzt. Dies erleichtert bestimmte Operationen wie das Rückwärtsdurchlaufen oder das Entfernen von Elementen.</w:t>
      </w:r>
      <w:r w:rsidR="00445538" w:rsidRPr="00445538">
        <w:rPr>
          <w:noProof/>
        </w:rPr>
        <w:t xml:space="preserve"> </w:t>
      </w:r>
    </w:p>
    <w:p w14:paraId="18E391EC" w14:textId="5F7B1770" w:rsidR="00CA3F49" w:rsidRDefault="00E824EE" w:rsidP="007D29BA">
      <w:pPr>
        <w:pStyle w:val="berschrift4"/>
        <w:jc w:val="both"/>
      </w:pPr>
      <w:r>
        <w:t>Mein Vorgehen bei der Umsetzung</w:t>
      </w:r>
    </w:p>
    <w:p w14:paraId="7E4033DA" w14:textId="75602DE2" w:rsidR="00A97F39" w:rsidRPr="00A97F39" w:rsidRDefault="00C63767" w:rsidP="007D29BA">
      <w:pPr>
        <w:jc w:val="both"/>
      </w:pPr>
      <w:r w:rsidRPr="00C63767">
        <w:t xml:space="preserve">Bevor ich mit der eigentlichen Implementierung begann, erstellte ich </w:t>
      </w:r>
      <w:proofErr w:type="spellStart"/>
      <w:r w:rsidRPr="00C63767">
        <w:t>JUnit</w:t>
      </w:r>
      <w:proofErr w:type="spellEnd"/>
      <w:r w:rsidRPr="00C63767">
        <w:t>-Tests, um meine Methoden während der Entwicklung zu überprüfen. Anschlie</w:t>
      </w:r>
      <w:r>
        <w:t>ss</w:t>
      </w:r>
      <w:r w:rsidRPr="00C63767">
        <w:t xml:space="preserve">end begann ich mit der einfach verketteten Liste, indem ich eine Node-Klasse mit den Attributen Wert und nächster Knoten definierte. Danach programmierte ich </w:t>
      </w:r>
      <w:r w:rsidRPr="002B0FA2">
        <w:t xml:space="preserve">eine </w:t>
      </w:r>
      <w:proofErr w:type="spellStart"/>
      <w:r w:rsidRPr="002B0FA2">
        <w:t>LinkedList</w:t>
      </w:r>
      <w:proofErr w:type="spellEnd"/>
      <w:r w:rsidRPr="002B0FA2">
        <w:t>-Klasse,</w:t>
      </w:r>
      <w:r w:rsidRPr="00C63767">
        <w:t xml:space="preserve"> welche die grundlegenden Methoden zum Hinzufügen, Entfernen und Durchlaufen der Liste enthielt. Sobald die einfach verkettete Liste funktionierte, erweiterte ich sie zur doppelt verketteten Liste, indem ich der Node-Klasse eine weitere Referenz auf den vorherigen Knoten hinzufügte.</w:t>
      </w:r>
      <w:r>
        <w:t xml:space="preserve"> Dadurch musste ich auch einige Methoden anpassen, da sie die Aufgabe so nicht mehr richtig erfüllten</w:t>
      </w:r>
      <w:r w:rsidR="00C349A5">
        <w:t>.</w:t>
      </w:r>
    </w:p>
    <w:p w14:paraId="07B8B39E" w14:textId="0EC1E2AA" w:rsidR="00FF7D15" w:rsidRDefault="00A77BDC" w:rsidP="007D29BA">
      <w:pPr>
        <w:pStyle w:val="berschrift4"/>
        <w:jc w:val="both"/>
      </w:pPr>
      <w:r>
        <w:t>Fazit</w:t>
      </w:r>
    </w:p>
    <w:p w14:paraId="33B0439F" w14:textId="43FCBA30" w:rsidR="0017290B" w:rsidRPr="00532AEE" w:rsidRDefault="00A53370" w:rsidP="007D29BA">
      <w:pPr>
        <w:jc w:val="both"/>
      </w:pPr>
      <w:r w:rsidRPr="00A53370">
        <w:rPr>
          <w:lang w:eastAsia="de-CH"/>
        </w:rPr>
        <w:t>Dieser Auftrag hat mir gezeigt, wie wichtig die Wahl der richtigen Datenstruktur ist. Die einfach verkettete Liste ist speichersparend und reicht für viele Anwendungsfälle aus, während die doppelt verkettete Liste mehr Flexibilität bei der Navigation bietet</w:t>
      </w:r>
      <w:r>
        <w:rPr>
          <w:lang w:eastAsia="de-CH"/>
        </w:rPr>
        <w:t>, dafür aber auch langsamer ist.</w:t>
      </w:r>
    </w:p>
    <w:p w14:paraId="56160BB0" w14:textId="77777777" w:rsidR="005D2C7F" w:rsidRDefault="00994646" w:rsidP="007D29BA">
      <w:pPr>
        <w:pStyle w:val="berschrift3"/>
        <w:jc w:val="both"/>
      </w:pPr>
      <w:bookmarkStart w:id="11" w:name="_Toc199272383"/>
      <w:r>
        <w:t>Aufgaben oder Aufträge – Wo liegt mein Schwerpunkt?</w:t>
      </w:r>
      <w:bookmarkEnd w:id="11"/>
    </w:p>
    <w:p w14:paraId="3C716B4B" w14:textId="7DD2E25A" w:rsidR="00C47959" w:rsidRDefault="00E03C01" w:rsidP="007D29BA">
      <w:pPr>
        <w:spacing w:after="160"/>
        <w:jc w:val="both"/>
      </w:pPr>
      <w:r w:rsidRPr="00E03C01">
        <w:t>Ich bearbeite definitiv mehr Aufträge als Aufgaben, da in unserem Betrieb kontinuierlich neue Programmieraufträge im Jira bereitgestellt werden. Diese Aufträge sind oft sehr umfangreich und erfordern eine detaillierte Auseinandersetzung mit den jeweiligen Anforderungen, da sie nicht nur technisches Wissen, sondern auch eine präzise Umsetzung erfordern. Aufgaben hingegen sind eher wiederkehrende Tätigkeiten, die regelmä</w:t>
      </w:r>
      <w:r w:rsidR="007F55EA">
        <w:t>ss</w:t>
      </w:r>
      <w:r w:rsidRPr="00E03C01">
        <w:t>ig erledigt werden müssen</w:t>
      </w:r>
      <w:r w:rsidR="00DC272F">
        <w:t>,</w:t>
      </w:r>
      <w:r w:rsidRPr="00E03C01">
        <w:t xml:space="preserve"> wie etwa das Schreiben des Wochenjournals. Diese sind in der Regel weniger zeitaufwendig und nehmen nur einen kleinen Teil </w:t>
      </w:r>
      <w:r w:rsidR="001A31D0">
        <w:t xml:space="preserve">meines </w:t>
      </w:r>
      <w:r w:rsidRPr="00E03C01">
        <w:t xml:space="preserve">Arbeitstages in Anspruch, vielleicht maximal eine Stunde. Im Gegensatz dazu </w:t>
      </w:r>
      <w:r w:rsidR="00DC272F" w:rsidRPr="00E03C01">
        <w:t>arbeite</w:t>
      </w:r>
      <w:r w:rsidRPr="00E03C01">
        <w:t xml:space="preserve"> </w:t>
      </w:r>
      <w:r w:rsidR="00AE0D8F">
        <w:t xml:space="preserve">ich </w:t>
      </w:r>
      <w:r w:rsidRPr="00E03C01">
        <w:t>an den Aufträgen oft den gesamten Tag über, da sie einen deutlich höheren Arbeitsaufwand und eine tiefere Konzentration erfordern.</w:t>
      </w:r>
    </w:p>
    <w:p w14:paraId="3BF922DB" w14:textId="3F305674" w:rsidR="007178F1" w:rsidRDefault="007178F1" w:rsidP="007D29BA">
      <w:pPr>
        <w:spacing w:after="160"/>
        <w:jc w:val="both"/>
      </w:pPr>
      <w:r>
        <w:br w:type="page"/>
      </w:r>
    </w:p>
    <w:p w14:paraId="52DB8412" w14:textId="7025661B" w:rsidR="00887E87" w:rsidRDefault="00E42F30" w:rsidP="007D29BA">
      <w:pPr>
        <w:pStyle w:val="berschrift2"/>
        <w:jc w:val="both"/>
      </w:pPr>
      <w:bookmarkStart w:id="12" w:name="_Toc199272384"/>
      <w:r>
        <w:lastRenderedPageBreak/>
        <w:t>Arbeitsauftrag: Unterscheidung Aufbau- und Ablauf</w:t>
      </w:r>
      <w:r w:rsidR="009E6A4F">
        <w:t>organisation</w:t>
      </w:r>
      <w:bookmarkEnd w:id="12"/>
    </w:p>
    <w:p w14:paraId="244825F4" w14:textId="380784BF" w:rsidR="002B7B52" w:rsidRPr="002B7B52" w:rsidRDefault="00120B68" w:rsidP="007D29BA">
      <w:pPr>
        <w:jc w:val="both"/>
      </w:pPr>
      <w:r w:rsidRPr="00120B68">
        <w:t>In einem Unternehmen ist eine klare Organisation entscheidend für effiziente Abläufe. Dabei unterscheidet man zwischen der Aufbauorganisation, die die Hierarchie und Zuständigkeiten regelt, und der Ablauforganisation, die sich mit den Prozessen und Arbeitsabläufen befasst. In diesem Abschnitt werden beide Organisationsformen anhand von Beispielen dargestellt und erläutert. Zudem wird ein Einblick gegeben, wie diese Strukturen</w:t>
      </w:r>
      <w:r w:rsidR="009C556F">
        <w:t xml:space="preserve"> </w:t>
      </w:r>
      <w:r w:rsidRPr="00120B68">
        <w:t xml:space="preserve">in </w:t>
      </w:r>
      <w:r>
        <w:t xml:space="preserve">etwa in </w:t>
      </w:r>
      <w:r w:rsidRPr="00120B68">
        <w:t>meinem Lehrbetrieb umgesetzt sind</w:t>
      </w:r>
      <w:r w:rsidR="005B35D5" w:rsidRPr="005B35D5">
        <w:t>.</w:t>
      </w:r>
    </w:p>
    <w:p w14:paraId="3B62E346" w14:textId="24D144CE" w:rsidR="001845E5" w:rsidRDefault="00887E87" w:rsidP="007D29BA">
      <w:pPr>
        <w:pStyle w:val="berschrift3"/>
        <w:jc w:val="both"/>
      </w:pPr>
      <w:bookmarkStart w:id="13" w:name="_Toc199272385"/>
      <w:r>
        <w:t>Unterschied zwischen Aufbau- und Ablauforganisation</w:t>
      </w:r>
      <w:bookmarkEnd w:id="13"/>
      <w:r>
        <w:t xml:space="preserve"> </w:t>
      </w:r>
    </w:p>
    <w:p w14:paraId="30DEFFD7" w14:textId="5135F838" w:rsidR="001845E5" w:rsidRDefault="00160A24" w:rsidP="007D29BA">
      <w:pPr>
        <w:pStyle w:val="berschrift4"/>
        <w:jc w:val="both"/>
      </w:pPr>
      <w:r>
        <w:rPr>
          <w:noProof/>
        </w:rPr>
        <mc:AlternateContent>
          <mc:Choice Requires="wpg">
            <w:drawing>
              <wp:anchor distT="0" distB="0" distL="114300" distR="114300" simplePos="0" relativeHeight="251636744" behindDoc="0" locked="0" layoutInCell="1" allowOverlap="1" wp14:anchorId="1E8054C3" wp14:editId="4DA27BEF">
                <wp:simplePos x="0" y="0"/>
                <wp:positionH relativeFrom="column">
                  <wp:posOffset>-2117</wp:posOffset>
                </wp:positionH>
                <wp:positionV relativeFrom="paragraph">
                  <wp:posOffset>4445</wp:posOffset>
                </wp:positionV>
                <wp:extent cx="2830830" cy="2222500"/>
                <wp:effectExtent l="0" t="0" r="7620" b="6350"/>
                <wp:wrapSquare wrapText="bothSides"/>
                <wp:docPr id="134755174" name="Gruppieren 11"/>
                <wp:cNvGraphicFramePr/>
                <a:graphic xmlns:a="http://schemas.openxmlformats.org/drawingml/2006/main">
                  <a:graphicData uri="http://schemas.microsoft.com/office/word/2010/wordprocessingGroup">
                    <wpg:wgp>
                      <wpg:cNvGrpSpPr/>
                      <wpg:grpSpPr>
                        <a:xfrm>
                          <a:off x="0" y="0"/>
                          <a:ext cx="2830830" cy="2222500"/>
                          <a:chOff x="0" y="0"/>
                          <a:chExt cx="2830830" cy="2222500"/>
                        </a:xfrm>
                      </wpg:grpSpPr>
                      <pic:pic xmlns:pic="http://schemas.openxmlformats.org/drawingml/2006/picture">
                        <pic:nvPicPr>
                          <pic:cNvPr id="1935072584" name="Grafik 10" descr="Ein Bild, das Text, Screenshot, Diagramm, Rechteck enthält.&#10;&#10;KI-generierte Inhalte können fehlerhaft sein."/>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0830" cy="1910080"/>
                          </a:xfrm>
                          <a:prstGeom prst="rect">
                            <a:avLst/>
                          </a:prstGeom>
                          <a:noFill/>
                          <a:ln>
                            <a:noFill/>
                          </a:ln>
                        </pic:spPr>
                      </pic:pic>
                      <wps:wsp>
                        <wps:cNvPr id="1489033883" name="Textfeld 1"/>
                        <wps:cNvSpPr txBox="1"/>
                        <wps:spPr>
                          <a:xfrm>
                            <a:off x="0" y="1964055"/>
                            <a:ext cx="2830830" cy="258445"/>
                          </a:xfrm>
                          <a:prstGeom prst="rect">
                            <a:avLst/>
                          </a:prstGeom>
                          <a:solidFill>
                            <a:prstClr val="white"/>
                          </a:solidFill>
                          <a:ln>
                            <a:noFill/>
                          </a:ln>
                        </wps:spPr>
                        <wps:txbx>
                          <w:txbxContent>
                            <w:p w14:paraId="75E01D96" w14:textId="2DE194CC" w:rsidR="00160A24" w:rsidRPr="00C06822" w:rsidRDefault="00160A24" w:rsidP="00160A24">
                              <w:pPr>
                                <w:pStyle w:val="Beschriftung"/>
                                <w:rPr>
                                  <w:noProof/>
                                </w:rPr>
                              </w:pPr>
                              <w:bookmarkStart w:id="14" w:name="_Toc199272670"/>
                              <w:r>
                                <w:t xml:space="preserve">Abbildung </w:t>
                              </w:r>
                              <w:r w:rsidR="003C0C7B">
                                <w:fldChar w:fldCharType="begin"/>
                              </w:r>
                              <w:r w:rsidR="003C0C7B">
                                <w:instrText xml:space="preserve"> SEQ Abbildung \* ARABIC </w:instrText>
                              </w:r>
                              <w:r w:rsidR="003C0C7B">
                                <w:fldChar w:fldCharType="separate"/>
                              </w:r>
                              <w:r w:rsidR="00C556EE">
                                <w:rPr>
                                  <w:noProof/>
                                </w:rPr>
                                <w:t>4</w:t>
                              </w:r>
                              <w:r w:rsidR="003C0C7B">
                                <w:rPr>
                                  <w:noProof/>
                                </w:rPr>
                                <w:fldChar w:fldCharType="end"/>
                              </w:r>
                              <w:r>
                                <w:t xml:space="preserve"> Beispiel Aufbauorganisation</w:t>
                              </w:r>
                              <w:r w:rsidR="00836BDD">
                                <w:t>sd</w:t>
                              </w:r>
                              <w:r>
                                <w:t>iagramm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8054C3" id="Gruppieren 11" o:spid="_x0000_s1037" style="position:absolute;left:0;text-align:left;margin-left:-.15pt;margin-top:.35pt;width:222.9pt;height:175pt;z-index:251636744" coordsize="28308,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">
                <v:shape id="Grafik 10" o:spid="_x0000_s1038" type="#_x0000_t75" alt="Ein Bild, das Text, Screenshot, Diagramm, Rechteck enthält.&#10;&#10;KI-generierte Inhalte können fehlerhaft sein." style="position:absolute;width:28308;height:1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">
                  <v:imagedata r:id="rId16" o:title="Ein Bild, das Text, Screenshot, Diagramm, Rechteck enthält.&#10;&#10;KI-generierte Inhalte können fehlerhaft sein"/>
                </v:shape>
                <v:shape id="Textfeld 1" o:spid="_x0000_s1039" type="#_x0000_t202" style="position:absolute;top:19640;width:283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" stroked="f">
                  <v:textbox style="mso-fit-shape-to-text:t" inset="0,0,0,0">
                    <w:txbxContent>
                      <w:p w14:paraId="75E01D96" w14:textId="2DE194CC" w:rsidR="00160A24" w:rsidRPr="00C06822" w:rsidRDefault="00160A24" w:rsidP="00160A24">
                        <w:pPr>
                          <w:pStyle w:val="Beschriftung"/>
                          <w:rPr>
                            <w:noProof/>
                          </w:rPr>
                        </w:pPr>
                        <w:bookmarkStart w:id="15" w:name="_Toc199272670"/>
                        <w:r>
                          <w:t xml:space="preserve">Abbildung </w:t>
                        </w:r>
                        <w:r w:rsidR="003C0C7B">
                          <w:fldChar w:fldCharType="begin"/>
                        </w:r>
                        <w:r w:rsidR="003C0C7B">
                          <w:instrText xml:space="preserve"> SEQ Abbildung \* ARABIC </w:instrText>
                        </w:r>
                        <w:r w:rsidR="003C0C7B">
                          <w:fldChar w:fldCharType="separate"/>
                        </w:r>
                        <w:r w:rsidR="00C556EE">
                          <w:rPr>
                            <w:noProof/>
                          </w:rPr>
                          <w:t>4</w:t>
                        </w:r>
                        <w:r w:rsidR="003C0C7B">
                          <w:rPr>
                            <w:noProof/>
                          </w:rPr>
                          <w:fldChar w:fldCharType="end"/>
                        </w:r>
                        <w:r>
                          <w:t xml:space="preserve"> Beispiel Aufbauorganisation</w:t>
                        </w:r>
                        <w:r w:rsidR="00836BDD">
                          <w:t>sd</w:t>
                        </w:r>
                        <w:r>
                          <w:t>iagramm</w:t>
                        </w:r>
                        <w:bookmarkEnd w:id="15"/>
                      </w:p>
                    </w:txbxContent>
                  </v:textbox>
                </v:shape>
                <w10:wrap type="square"/>
              </v:group>
            </w:pict>
          </mc:Fallback>
        </mc:AlternateContent>
      </w:r>
      <w:r w:rsidR="003A5F24">
        <w:t>Auf</w:t>
      </w:r>
      <w:r w:rsidR="00E91E7E">
        <w:t>bauorganisation</w:t>
      </w:r>
    </w:p>
    <w:p w14:paraId="5C562305" w14:textId="79E825D8" w:rsidR="00BE7033" w:rsidRDefault="00320D22" w:rsidP="007D29BA">
      <w:pPr>
        <w:jc w:val="both"/>
      </w:pPr>
      <w:r w:rsidRPr="00320D22">
        <w:t>Die Aufbauorganisation beschreibt die hierarchische Struktur eines Unternehmens und legt fest, wie Aufgaben, Kompetenzen und Verantwortlichkeiten verteilt sind. Sie definiert, welche Abteilungen, Teams oder Stellen existieren und welche Beziehungen zwischen ihnen bestehen. Zudem bestimmt sie die Weisungsbefugnisse und Kommunikationswege, sodass klare Zuständigkeiten entstehen. Durch eine gut durchdachte Aufbauorganisation kann ein Unternehmen effizient arbeiten, da sie eine klare Orientierung bietet und interne Abläufe erleichtert.</w:t>
      </w:r>
    </w:p>
    <w:p w14:paraId="40F57DEE" w14:textId="1AB43E87" w:rsidR="00F417FA" w:rsidRDefault="00F417FA" w:rsidP="007D29BA">
      <w:pPr>
        <w:jc w:val="both"/>
      </w:pPr>
    </w:p>
    <w:p w14:paraId="48755B64" w14:textId="31D269ED" w:rsidR="00BE7033" w:rsidRDefault="00857715" w:rsidP="007D29BA">
      <w:pPr>
        <w:pStyle w:val="berschrift4"/>
        <w:jc w:val="both"/>
      </w:pPr>
      <w:r>
        <w:rPr>
          <w:noProof/>
        </w:rPr>
        <mc:AlternateContent>
          <mc:Choice Requires="wpg">
            <w:drawing>
              <wp:anchor distT="0" distB="0" distL="114300" distR="114300" simplePos="0" relativeHeight="251636747" behindDoc="0" locked="0" layoutInCell="1" allowOverlap="1" wp14:anchorId="70367CF1" wp14:editId="34BDD740">
                <wp:simplePos x="0" y="0"/>
                <wp:positionH relativeFrom="column">
                  <wp:posOffset>35690</wp:posOffset>
                </wp:positionH>
                <wp:positionV relativeFrom="paragraph">
                  <wp:posOffset>6855</wp:posOffset>
                </wp:positionV>
                <wp:extent cx="2218690" cy="4756150"/>
                <wp:effectExtent l="0" t="0" r="0" b="6350"/>
                <wp:wrapSquare wrapText="bothSides"/>
                <wp:docPr id="982881610" name="Gruppieren 16"/>
                <wp:cNvGraphicFramePr/>
                <a:graphic xmlns:a="http://schemas.openxmlformats.org/drawingml/2006/main">
                  <a:graphicData uri="http://schemas.microsoft.com/office/word/2010/wordprocessingGroup">
                    <wpg:wgp>
                      <wpg:cNvGrpSpPr/>
                      <wpg:grpSpPr>
                        <a:xfrm>
                          <a:off x="0" y="0"/>
                          <a:ext cx="2218690" cy="4756150"/>
                          <a:chOff x="0" y="0"/>
                          <a:chExt cx="2218690" cy="4756150"/>
                        </a:xfrm>
                      </wpg:grpSpPr>
                      <pic:pic xmlns:pic="http://schemas.openxmlformats.org/drawingml/2006/picture">
                        <pic:nvPicPr>
                          <pic:cNvPr id="1501285353" name="Grafik 1"/>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51481" y="0"/>
                            <a:ext cx="2115727" cy="4310380"/>
                          </a:xfrm>
                          <a:prstGeom prst="rect">
                            <a:avLst/>
                          </a:prstGeom>
                        </pic:spPr>
                      </pic:pic>
                      <wps:wsp>
                        <wps:cNvPr id="1058659498" name="Textfeld 1"/>
                        <wps:cNvSpPr txBox="1"/>
                        <wps:spPr>
                          <a:xfrm>
                            <a:off x="0" y="4366260"/>
                            <a:ext cx="2218690" cy="389890"/>
                          </a:xfrm>
                          <a:prstGeom prst="rect">
                            <a:avLst/>
                          </a:prstGeom>
                          <a:solidFill>
                            <a:prstClr val="white"/>
                          </a:solidFill>
                          <a:ln>
                            <a:noFill/>
                          </a:ln>
                        </wps:spPr>
                        <wps:txbx>
                          <w:txbxContent>
                            <w:p w14:paraId="28993930" w14:textId="693FF3F4" w:rsidR="00857715" w:rsidRPr="00490084" w:rsidRDefault="00857715" w:rsidP="00857715">
                              <w:pPr>
                                <w:pStyle w:val="Beschriftung"/>
                                <w:rPr>
                                  <w:noProof/>
                                </w:rPr>
                              </w:pPr>
                              <w:bookmarkStart w:id="16" w:name="_Toc199272671"/>
                              <w:r>
                                <w:t xml:space="preserve">Abbildung </w:t>
                              </w:r>
                              <w:r w:rsidR="003C0C7B">
                                <w:fldChar w:fldCharType="begin"/>
                              </w:r>
                              <w:r w:rsidR="003C0C7B">
                                <w:instrText xml:space="preserve"> SEQ Abbildung \* ARABIC </w:instrText>
                              </w:r>
                              <w:r w:rsidR="003C0C7B">
                                <w:fldChar w:fldCharType="separate"/>
                              </w:r>
                              <w:r w:rsidR="00C556EE">
                                <w:rPr>
                                  <w:noProof/>
                                </w:rPr>
                                <w:t>5</w:t>
                              </w:r>
                              <w:r w:rsidR="003C0C7B">
                                <w:rPr>
                                  <w:noProof/>
                                </w:rPr>
                                <w:fldChar w:fldCharType="end"/>
                              </w:r>
                              <w:r>
                                <w:t xml:space="preserve"> </w:t>
                              </w:r>
                              <w:r w:rsidRPr="00C24231">
                                <w:t>Beispiel Ablauforganisationsdiagramm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367CF1" id="Gruppieren 16" o:spid="_x0000_s1040" style="position:absolute;left:0;text-align:left;margin-left:2.8pt;margin-top:.55pt;width:174.7pt;height:374.5pt;z-index:251636747" coordsize="22186,47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">
                <v:shape id="Grafik 1" o:spid="_x0000_s1041" type="#_x0000_t75" style="position:absolute;left:514;width:21158;height:43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">
                  <v:imagedata r:id="rId18" o:title=""/>
                </v:shape>
                <v:shape id="Textfeld 1" o:spid="_x0000_s1042" type="#_x0000_t202" style="position:absolute;top:43662;width:2218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" stroked="f">
                  <v:textbox style="mso-fit-shape-to-text:t" inset="0,0,0,0">
                    <w:txbxContent>
                      <w:p w14:paraId="28993930" w14:textId="693FF3F4" w:rsidR="00857715" w:rsidRPr="00490084" w:rsidRDefault="00857715" w:rsidP="00857715">
                        <w:pPr>
                          <w:pStyle w:val="Beschriftung"/>
                          <w:rPr>
                            <w:noProof/>
                          </w:rPr>
                        </w:pPr>
                        <w:bookmarkStart w:id="17" w:name="_Toc199272671"/>
                        <w:r>
                          <w:t xml:space="preserve">Abbildung </w:t>
                        </w:r>
                        <w:r w:rsidR="003C0C7B">
                          <w:fldChar w:fldCharType="begin"/>
                        </w:r>
                        <w:r w:rsidR="003C0C7B">
                          <w:instrText xml:space="preserve"> SEQ Abbildung \* ARABIC </w:instrText>
                        </w:r>
                        <w:r w:rsidR="003C0C7B">
                          <w:fldChar w:fldCharType="separate"/>
                        </w:r>
                        <w:r w:rsidR="00C556EE">
                          <w:rPr>
                            <w:noProof/>
                          </w:rPr>
                          <w:t>5</w:t>
                        </w:r>
                        <w:r w:rsidR="003C0C7B">
                          <w:rPr>
                            <w:noProof/>
                          </w:rPr>
                          <w:fldChar w:fldCharType="end"/>
                        </w:r>
                        <w:r>
                          <w:t xml:space="preserve"> </w:t>
                        </w:r>
                        <w:r w:rsidRPr="00C24231">
                          <w:t>Beispiel Ablauforganisationsdiagramm</w:t>
                        </w:r>
                        <w:bookmarkEnd w:id="17"/>
                      </w:p>
                    </w:txbxContent>
                  </v:textbox>
                </v:shape>
                <w10:wrap type="square"/>
              </v:group>
            </w:pict>
          </mc:Fallback>
        </mc:AlternateContent>
      </w:r>
      <w:r w:rsidR="00E91E7E">
        <w:t>Ablauforganis</w:t>
      </w:r>
      <w:r w:rsidR="00456F1D">
        <w:t>ation</w:t>
      </w:r>
    </w:p>
    <w:p w14:paraId="5984478B" w14:textId="092A80E1" w:rsidR="00E26F8B" w:rsidRDefault="00F07075" w:rsidP="007D29BA">
      <w:pPr>
        <w:jc w:val="both"/>
      </w:pPr>
      <w:r w:rsidRPr="00F07075">
        <w:t>Die Ablauforganisation konzentriert sich auf die Planung und Steuerung von Arbeitsprozessen innerhalb eines Unternehmens und deren Abstimmung zwischen verschiedenen Abteilungen. Sie legt fest, in welcher Reihenfolge Aufgaben erledigt werden, welche Ressourcen erforderlich sind und wie Abläufe effizient gestaltet werden können. Ziel ist es, Zeit, Material und Personal optimal zu nutzen, um die Produktivität zu steigern. Wichtige Aspekte sind die Prozessoptimierung, die Standardisierung von Arbeitsabläufen sowie der Einsatz moderner Technologien zur Automatisierung bestimmter Tätigkeiten.</w:t>
      </w:r>
    </w:p>
    <w:p w14:paraId="0A68F616" w14:textId="3E5E2735" w:rsidR="00E26F8B" w:rsidRDefault="00456F1D" w:rsidP="007D29BA">
      <w:pPr>
        <w:pStyle w:val="berschrift4"/>
        <w:jc w:val="both"/>
      </w:pPr>
      <w:r>
        <w:t>Zentraler Unterschied</w:t>
      </w:r>
    </w:p>
    <w:p w14:paraId="17BBC9DB" w14:textId="5A61E657" w:rsidR="007E61FA" w:rsidRPr="00677506" w:rsidRDefault="001A2B9D" w:rsidP="007D29BA">
      <w:pPr>
        <w:jc w:val="both"/>
      </w:pPr>
      <w:r w:rsidRPr="001A2B9D">
        <w:t>Während die Aufbauorganisation die Struktur eines Unternehmens beschreibt, befasst sich die Ablauforganisation mit dynamischen Prozessen. Die Aufbauorganisation legt fest, wer für bestimmte Aufgaben zuständig ist, während die Ablauforganisation definiert, wie diese Aufgaben durchgeführt werden. Eine effektive Abstimmung beider Organisationsformen ist essenziell, um eine reibungslose und effiziente Unternehmensführung sicherzustellen.</w:t>
      </w:r>
    </w:p>
    <w:p w14:paraId="291B73F8" w14:textId="3775558A" w:rsidR="008F0DCB" w:rsidRDefault="001845E5" w:rsidP="007D29BA">
      <w:pPr>
        <w:pStyle w:val="berschrift3"/>
        <w:jc w:val="both"/>
      </w:pPr>
      <w:bookmarkStart w:id="18" w:name="_Toc199272386"/>
      <w:r>
        <w:lastRenderedPageBreak/>
        <w:t>Beispiel</w:t>
      </w:r>
      <w:r w:rsidR="00A379A2">
        <w:t>e</w:t>
      </w:r>
      <w:r w:rsidR="008F0DCB">
        <w:t xml:space="preserve"> aus </w:t>
      </w:r>
      <w:r w:rsidR="0009488F">
        <w:t xml:space="preserve">meinem </w:t>
      </w:r>
      <w:r w:rsidR="008F0DCB">
        <w:t>Lehrbetrieb</w:t>
      </w:r>
      <w:bookmarkEnd w:id="18"/>
    </w:p>
    <w:p w14:paraId="3F5FA04E" w14:textId="519AF1B7" w:rsidR="008F0DCB" w:rsidRDefault="00FC012E" w:rsidP="007D29BA">
      <w:pPr>
        <w:pStyle w:val="berschrift4"/>
        <w:jc w:val="both"/>
      </w:pPr>
      <w:r>
        <w:rPr>
          <w:noProof/>
        </w:rPr>
        <mc:AlternateContent>
          <mc:Choice Requires="wpg">
            <w:drawing>
              <wp:anchor distT="0" distB="0" distL="114300" distR="114300" simplePos="0" relativeHeight="251636746" behindDoc="0" locked="0" layoutInCell="1" allowOverlap="1" wp14:anchorId="4037C934" wp14:editId="6343A27F">
                <wp:simplePos x="0" y="0"/>
                <wp:positionH relativeFrom="column">
                  <wp:posOffset>3391</wp:posOffset>
                </wp:positionH>
                <wp:positionV relativeFrom="paragraph">
                  <wp:posOffset>239576</wp:posOffset>
                </wp:positionV>
                <wp:extent cx="6108065" cy="2458720"/>
                <wp:effectExtent l="0" t="0" r="6985" b="0"/>
                <wp:wrapSquare wrapText="bothSides"/>
                <wp:docPr id="597172556" name="Gruppieren 15"/>
                <wp:cNvGraphicFramePr/>
                <a:graphic xmlns:a="http://schemas.openxmlformats.org/drawingml/2006/main">
                  <a:graphicData uri="http://schemas.microsoft.com/office/word/2010/wordprocessingGroup">
                    <wpg:wgp>
                      <wpg:cNvGrpSpPr/>
                      <wpg:grpSpPr>
                        <a:xfrm>
                          <a:off x="0" y="0"/>
                          <a:ext cx="6108065" cy="2458720"/>
                          <a:chOff x="0" y="0"/>
                          <a:chExt cx="6108065" cy="2458720"/>
                        </a:xfrm>
                      </wpg:grpSpPr>
                      <pic:pic xmlns:pic="http://schemas.openxmlformats.org/drawingml/2006/picture">
                        <pic:nvPicPr>
                          <pic:cNvPr id="2069926604" name="Grafik 12"/>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bwMode="auto">
                          <a:xfrm>
                            <a:off x="0" y="0"/>
                            <a:ext cx="6108065" cy="2139950"/>
                          </a:xfrm>
                          <a:prstGeom prst="rect">
                            <a:avLst/>
                          </a:prstGeom>
                          <a:noFill/>
                          <a:ln>
                            <a:noFill/>
                          </a:ln>
                        </pic:spPr>
                      </pic:pic>
                      <wps:wsp>
                        <wps:cNvPr id="1783359464" name="Textfeld 1"/>
                        <wps:cNvSpPr txBox="1"/>
                        <wps:spPr>
                          <a:xfrm>
                            <a:off x="0" y="2200275"/>
                            <a:ext cx="6108065" cy="258445"/>
                          </a:xfrm>
                          <a:prstGeom prst="rect">
                            <a:avLst/>
                          </a:prstGeom>
                          <a:solidFill>
                            <a:prstClr val="white"/>
                          </a:solidFill>
                          <a:ln>
                            <a:noFill/>
                          </a:ln>
                        </wps:spPr>
                        <wps:txbx>
                          <w:txbxContent>
                            <w:p w14:paraId="41B419BC" w14:textId="67897062" w:rsidR="00FC012E" w:rsidRPr="00673340" w:rsidRDefault="00FC012E" w:rsidP="00FC012E">
                              <w:pPr>
                                <w:pStyle w:val="Beschriftung"/>
                                <w:rPr>
                                  <w:noProof/>
                                </w:rPr>
                              </w:pPr>
                              <w:bookmarkStart w:id="19" w:name="_Toc199272672"/>
                              <w:r>
                                <w:t xml:space="preserve">Abbildung </w:t>
                              </w:r>
                              <w:r w:rsidR="003C0C7B">
                                <w:fldChar w:fldCharType="begin"/>
                              </w:r>
                              <w:r w:rsidR="003C0C7B">
                                <w:instrText xml:space="preserve"> SEQ Abbildung \* ARABIC </w:instrText>
                              </w:r>
                              <w:r w:rsidR="003C0C7B">
                                <w:fldChar w:fldCharType="separate"/>
                              </w:r>
                              <w:r w:rsidR="00C556EE">
                                <w:rPr>
                                  <w:noProof/>
                                </w:rPr>
                                <w:t>6</w:t>
                              </w:r>
                              <w:r w:rsidR="003C0C7B">
                                <w:rPr>
                                  <w:noProof/>
                                </w:rPr>
                                <w:fldChar w:fldCharType="end"/>
                              </w:r>
                              <w:r>
                                <w:t xml:space="preserve"> Abacus Aufbauorganisationsdiagramm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37C934" id="Gruppieren 15" o:spid="_x0000_s1043" style="position:absolute;left:0;text-align:left;margin-left:.25pt;margin-top:18.85pt;width:480.95pt;height:193.6pt;z-index:251636746" coordsize="61080,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">
                <v:shape id="Grafik 12" o:spid="_x0000_s1044" type="#_x0000_t75" style="position:absolute;width:61080;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">
                  <v:imagedata r:id="rId20" o:title=""/>
                </v:shape>
                <v:shape id="Textfeld 1" o:spid="_x0000_s1045" type="#_x0000_t202" style="position:absolute;top:22002;width:610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" stroked="f">
                  <v:textbox style="mso-fit-shape-to-text:t" inset="0,0,0,0">
                    <w:txbxContent>
                      <w:p w14:paraId="41B419BC" w14:textId="67897062" w:rsidR="00FC012E" w:rsidRPr="00673340" w:rsidRDefault="00FC012E" w:rsidP="00FC012E">
                        <w:pPr>
                          <w:pStyle w:val="Beschriftung"/>
                          <w:rPr>
                            <w:noProof/>
                          </w:rPr>
                        </w:pPr>
                        <w:bookmarkStart w:id="20" w:name="_Toc199272672"/>
                        <w:r>
                          <w:t xml:space="preserve">Abbildung </w:t>
                        </w:r>
                        <w:r w:rsidR="003C0C7B">
                          <w:fldChar w:fldCharType="begin"/>
                        </w:r>
                        <w:r w:rsidR="003C0C7B">
                          <w:instrText xml:space="preserve"> SEQ Abbildung \* ARABIC </w:instrText>
                        </w:r>
                        <w:r w:rsidR="003C0C7B">
                          <w:fldChar w:fldCharType="separate"/>
                        </w:r>
                        <w:r w:rsidR="00C556EE">
                          <w:rPr>
                            <w:noProof/>
                          </w:rPr>
                          <w:t>6</w:t>
                        </w:r>
                        <w:r w:rsidR="003C0C7B">
                          <w:rPr>
                            <w:noProof/>
                          </w:rPr>
                          <w:fldChar w:fldCharType="end"/>
                        </w:r>
                        <w:r>
                          <w:t xml:space="preserve"> Abacus Aufbauorganisationsdiagramm</w:t>
                        </w:r>
                        <w:bookmarkEnd w:id="20"/>
                      </w:p>
                    </w:txbxContent>
                  </v:textbox>
                </v:shape>
                <w10:wrap type="square"/>
              </v:group>
            </w:pict>
          </mc:Fallback>
        </mc:AlternateContent>
      </w:r>
      <w:r w:rsidR="00041C27">
        <w:t>Aufbauorganisation</w:t>
      </w:r>
    </w:p>
    <w:p w14:paraId="22358BD0" w14:textId="36339F89" w:rsidR="00836BDD" w:rsidRDefault="00836BDD" w:rsidP="007D29BA">
      <w:pPr>
        <w:jc w:val="both"/>
      </w:pPr>
      <w:r>
        <w:t xml:space="preserve">Das Aufbauorganisationsdiagramm </w:t>
      </w:r>
      <w:r w:rsidR="00A13CCF">
        <w:t xml:space="preserve">zeigt die verschiedenen </w:t>
      </w:r>
      <w:r w:rsidR="002773BA">
        <w:t>Hierarchieebenen meines Lehrbetriebes.</w:t>
      </w:r>
    </w:p>
    <w:p w14:paraId="3D5461AC" w14:textId="72CD4EE3" w:rsidR="00BE2648" w:rsidRDefault="00BE2648" w:rsidP="007D29BA">
      <w:pPr>
        <w:pStyle w:val="Listenabsatz"/>
        <w:numPr>
          <w:ilvl w:val="0"/>
          <w:numId w:val="4"/>
        </w:numPr>
        <w:jc w:val="both"/>
      </w:pPr>
      <w:r>
        <w:t>An der Spitze steht der CEO</w:t>
      </w:r>
      <w:r w:rsidR="002773BA">
        <w:t>, der die gesamte Unternehmensgruppe leitet.</w:t>
      </w:r>
    </w:p>
    <w:p w14:paraId="5370326F" w14:textId="4CC8BA65" w:rsidR="00BE2648" w:rsidRDefault="00664B98" w:rsidP="007D29BA">
      <w:pPr>
        <w:pStyle w:val="Listenabsatz"/>
        <w:numPr>
          <w:ilvl w:val="0"/>
          <w:numId w:val="4"/>
        </w:numPr>
        <w:jc w:val="both"/>
      </w:pPr>
      <w:r>
        <w:t xml:space="preserve">Darunter </w:t>
      </w:r>
      <w:r w:rsidR="002773BA">
        <w:t xml:space="preserve">sind mehrere </w:t>
      </w:r>
      <w:r w:rsidR="002B2237">
        <w:t>Abteilungen</w:t>
      </w:r>
      <w:r>
        <w:t xml:space="preserve">, die auch jeweils eigene Führungskräfte </w:t>
      </w:r>
      <w:r w:rsidR="002B2237">
        <w:t xml:space="preserve">wie </w:t>
      </w:r>
      <w:r w:rsidR="001C6A96">
        <w:t>C</w:t>
      </w:r>
      <w:r w:rsidR="00780F63">
        <w:t xml:space="preserve">o-CEOs </w:t>
      </w:r>
      <w:r w:rsidR="002B2237">
        <w:t>oder Direktoren haben</w:t>
      </w:r>
      <w:r>
        <w:t>.</w:t>
      </w:r>
    </w:p>
    <w:p w14:paraId="7A4EBE87" w14:textId="64682BAA" w:rsidR="00664B98" w:rsidRDefault="002B2237" w:rsidP="007D29BA">
      <w:pPr>
        <w:pStyle w:val="Listenabsatz"/>
        <w:numPr>
          <w:ilvl w:val="0"/>
          <w:numId w:val="4"/>
        </w:numPr>
        <w:jc w:val="both"/>
      </w:pPr>
      <w:r>
        <w:t xml:space="preserve">Weitere </w:t>
      </w:r>
      <w:r w:rsidR="003A72D4">
        <w:t>Hier</w:t>
      </w:r>
      <w:r w:rsidR="001C14AF">
        <w:t>archieebenen</w:t>
      </w:r>
      <w:r>
        <w:t>,</w:t>
      </w:r>
      <w:r w:rsidR="001C14AF">
        <w:t xml:space="preserve"> wie z.B.</w:t>
      </w:r>
      <w:r w:rsidR="001916B0">
        <w:t xml:space="preserve"> Bereiche</w:t>
      </w:r>
      <w:r>
        <w:t xml:space="preserve">, </w:t>
      </w:r>
      <w:r w:rsidR="001916B0">
        <w:t>Abteilungen</w:t>
      </w:r>
      <w:r>
        <w:t xml:space="preserve"> </w:t>
      </w:r>
      <w:r w:rsidR="00E63C50">
        <w:t>oder</w:t>
      </w:r>
      <w:r>
        <w:t xml:space="preserve"> </w:t>
      </w:r>
      <w:r w:rsidR="001916B0">
        <w:t>Gruppen</w:t>
      </w:r>
      <w:r w:rsidR="001C14AF">
        <w:t xml:space="preserve">, </w:t>
      </w:r>
      <w:r>
        <w:t>existieren ebenfalls</w:t>
      </w:r>
      <w:r w:rsidR="00226196">
        <w:t xml:space="preserve">, </w:t>
      </w:r>
      <w:r w:rsidR="001C14AF">
        <w:t xml:space="preserve">sind </w:t>
      </w:r>
      <w:r w:rsidR="00226196">
        <w:t xml:space="preserve">jedoch nicht alle </w:t>
      </w:r>
      <w:r w:rsidR="00E63C50">
        <w:t xml:space="preserve">auf diesem </w:t>
      </w:r>
      <w:r w:rsidR="00226196">
        <w:t>D</w:t>
      </w:r>
      <w:r w:rsidR="00CE587E">
        <w:t>iagramm abgebildet</w:t>
      </w:r>
      <w:r w:rsidR="001C14AF">
        <w:t>.</w:t>
      </w:r>
    </w:p>
    <w:p w14:paraId="3FCA17E6" w14:textId="41D0D402" w:rsidR="00041C27" w:rsidRDefault="002549BA" w:rsidP="007D29BA">
      <w:pPr>
        <w:pStyle w:val="berschrift4"/>
        <w:jc w:val="both"/>
      </w:pPr>
      <w:r>
        <w:rPr>
          <w:noProof/>
        </w:rPr>
        <mc:AlternateContent>
          <mc:Choice Requires="wpg">
            <w:drawing>
              <wp:anchor distT="0" distB="0" distL="114300" distR="114300" simplePos="0" relativeHeight="251636745" behindDoc="0" locked="0" layoutInCell="1" allowOverlap="1" wp14:anchorId="54A56DD0" wp14:editId="6D795876">
                <wp:simplePos x="0" y="0"/>
                <wp:positionH relativeFrom="column">
                  <wp:posOffset>4854363</wp:posOffset>
                </wp:positionH>
                <wp:positionV relativeFrom="paragraph">
                  <wp:posOffset>13970</wp:posOffset>
                </wp:positionV>
                <wp:extent cx="1263015" cy="3813175"/>
                <wp:effectExtent l="0" t="0" r="0" b="0"/>
                <wp:wrapSquare wrapText="bothSides"/>
                <wp:docPr id="2014400211" name="Gruppieren 14"/>
                <wp:cNvGraphicFramePr/>
                <a:graphic xmlns:a="http://schemas.openxmlformats.org/drawingml/2006/main">
                  <a:graphicData uri="http://schemas.microsoft.com/office/word/2010/wordprocessingGroup">
                    <wpg:wgp>
                      <wpg:cNvGrpSpPr/>
                      <wpg:grpSpPr>
                        <a:xfrm>
                          <a:off x="0" y="0"/>
                          <a:ext cx="1263015" cy="3813175"/>
                          <a:chOff x="0" y="0"/>
                          <a:chExt cx="1263015" cy="3813175"/>
                        </a:xfrm>
                      </wpg:grpSpPr>
                      <pic:pic xmlns:pic="http://schemas.openxmlformats.org/drawingml/2006/picture">
                        <pic:nvPicPr>
                          <pic:cNvPr id="708539585" name="Grafik 1" descr="Ein Bild, das Text, Screenshot, Diagramm, Schrift enthält.&#10;&#10;KI-generierte Inhalte können fehlerhaft sein."/>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3015" cy="3234690"/>
                          </a:xfrm>
                          <a:prstGeom prst="rect">
                            <a:avLst/>
                          </a:prstGeom>
                        </pic:spPr>
                      </pic:pic>
                      <wps:wsp>
                        <wps:cNvPr id="1691839536" name="Textfeld 1"/>
                        <wps:cNvSpPr txBox="1"/>
                        <wps:spPr>
                          <a:xfrm>
                            <a:off x="0" y="3291840"/>
                            <a:ext cx="1263015" cy="521335"/>
                          </a:xfrm>
                          <a:prstGeom prst="rect">
                            <a:avLst/>
                          </a:prstGeom>
                          <a:solidFill>
                            <a:prstClr val="white"/>
                          </a:solidFill>
                          <a:ln>
                            <a:noFill/>
                          </a:ln>
                        </wps:spPr>
                        <wps:txbx>
                          <w:txbxContent>
                            <w:p w14:paraId="64C381D2" w14:textId="607ED2B7" w:rsidR="009566AD" w:rsidRPr="00FD0EE5" w:rsidRDefault="009566AD" w:rsidP="009566AD">
                              <w:pPr>
                                <w:pStyle w:val="Beschriftung"/>
                              </w:pPr>
                              <w:bookmarkStart w:id="21" w:name="_Toc199272673"/>
                              <w:r>
                                <w:t xml:space="preserve">Abbildung </w:t>
                              </w:r>
                              <w:r w:rsidR="003C0C7B">
                                <w:fldChar w:fldCharType="begin"/>
                              </w:r>
                              <w:r w:rsidR="003C0C7B">
                                <w:instrText xml:space="preserve"> SEQ Abbildung \* ARABIC </w:instrText>
                              </w:r>
                              <w:r w:rsidR="003C0C7B">
                                <w:fldChar w:fldCharType="separate"/>
                              </w:r>
                              <w:r w:rsidR="00C556EE">
                                <w:rPr>
                                  <w:noProof/>
                                </w:rPr>
                                <w:t>7</w:t>
                              </w:r>
                              <w:r w:rsidR="003C0C7B">
                                <w:rPr>
                                  <w:noProof/>
                                </w:rPr>
                                <w:fldChar w:fldCharType="end"/>
                              </w:r>
                              <w:r>
                                <w:t xml:space="preserve"> </w:t>
                              </w:r>
                              <w:r w:rsidRPr="00C31892">
                                <w:t>Ablauforganisationsdiagramm zur Fehlerbehebung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56DD0" id="Gruppieren 14" o:spid="_x0000_s1046" style="position:absolute;left:0;text-align:left;margin-left:382.25pt;margin-top:1.1pt;width:99.45pt;height:300.25pt;z-index:251636745" coordsize="12630,3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">
                <v:shape id="Grafik 1" o:spid="_x0000_s1047" type="#_x0000_t75" alt="Ein Bild, das Text, Screenshot, Diagramm, Schrift enthält.&#10;&#10;KI-generierte Inhalte können fehlerhaft sein." style="position:absolute;width:12630;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">
                  <v:imagedata r:id="rId22" o:title="Ein Bild, das Text, Screenshot, Diagramm, Schrift enthält.&#10;&#10;KI-generierte Inhalte können fehlerhaft sein"/>
                </v:shape>
                <v:shape id="Textfeld 1" o:spid="_x0000_s1048" type="#_x0000_t202" style="position:absolute;top:32918;width:12630;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" stroked="f">
                  <v:textbox style="mso-fit-shape-to-text:t" inset="0,0,0,0">
                    <w:txbxContent>
                      <w:p w14:paraId="64C381D2" w14:textId="607ED2B7" w:rsidR="009566AD" w:rsidRPr="00FD0EE5" w:rsidRDefault="009566AD" w:rsidP="009566AD">
                        <w:pPr>
                          <w:pStyle w:val="Beschriftung"/>
                        </w:pPr>
                        <w:bookmarkStart w:id="22" w:name="_Toc199272673"/>
                        <w:r>
                          <w:t xml:space="preserve">Abbildung </w:t>
                        </w:r>
                        <w:r w:rsidR="003C0C7B">
                          <w:fldChar w:fldCharType="begin"/>
                        </w:r>
                        <w:r w:rsidR="003C0C7B">
                          <w:instrText xml:space="preserve"> SEQ Abbildung \* ARABIC </w:instrText>
                        </w:r>
                        <w:r w:rsidR="003C0C7B">
                          <w:fldChar w:fldCharType="separate"/>
                        </w:r>
                        <w:r w:rsidR="00C556EE">
                          <w:rPr>
                            <w:noProof/>
                          </w:rPr>
                          <w:t>7</w:t>
                        </w:r>
                        <w:r w:rsidR="003C0C7B">
                          <w:rPr>
                            <w:noProof/>
                          </w:rPr>
                          <w:fldChar w:fldCharType="end"/>
                        </w:r>
                        <w:r>
                          <w:t xml:space="preserve"> </w:t>
                        </w:r>
                        <w:r w:rsidRPr="00C31892">
                          <w:t>Ablauforganisationsdiagramm zur Fehlerbehebung</w:t>
                        </w:r>
                        <w:bookmarkEnd w:id="22"/>
                      </w:p>
                    </w:txbxContent>
                  </v:textbox>
                </v:shape>
                <w10:wrap type="square"/>
              </v:group>
            </w:pict>
          </mc:Fallback>
        </mc:AlternateContent>
      </w:r>
      <w:r w:rsidR="00041C27">
        <w:t>Ablauforganisation</w:t>
      </w:r>
    </w:p>
    <w:p w14:paraId="4C0D3FD3" w14:textId="14459A3D" w:rsidR="003C3416" w:rsidRDefault="00BB62BF" w:rsidP="007D29BA">
      <w:pPr>
        <w:jc w:val="both"/>
      </w:pPr>
      <w:r>
        <w:t xml:space="preserve">Das Ablauforganisationsdiagramm zeigt </w:t>
      </w:r>
      <w:r w:rsidR="0009488F">
        <w:t xml:space="preserve">so etwa den Prozess zur Fehlerbehebung in </w:t>
      </w:r>
      <w:r w:rsidR="00CC1E8A">
        <w:t>meinem Lehrbetrieb</w:t>
      </w:r>
      <w:r w:rsidR="00A652DD">
        <w:t>. Es beschreibt die einzelnen Schritte, die erf</w:t>
      </w:r>
      <w:r w:rsidR="00FA678B">
        <w:t>orderlich sind, um einen gefundenen Fehler systematisch</w:t>
      </w:r>
      <w:r w:rsidR="00553AE2">
        <w:t xml:space="preserve"> </w:t>
      </w:r>
      <w:r w:rsidR="003C3416">
        <w:t>zu analysieren, zu beheben und zu testen.</w:t>
      </w:r>
    </w:p>
    <w:p w14:paraId="4BB7EB47" w14:textId="14569C20" w:rsidR="00513BB0" w:rsidRDefault="00513BB0" w:rsidP="007D29BA">
      <w:pPr>
        <w:pStyle w:val="Listenabsatz"/>
        <w:numPr>
          <w:ilvl w:val="0"/>
          <w:numId w:val="10"/>
        </w:numPr>
        <w:jc w:val="both"/>
      </w:pPr>
      <w:r>
        <w:t>Der Ablauf beginnt mit der Identifikation eines Fehlers.</w:t>
      </w:r>
    </w:p>
    <w:p w14:paraId="0EE1940A" w14:textId="71E8985F" w:rsidR="00513BB0" w:rsidRDefault="00513BB0" w:rsidP="007D29BA">
      <w:pPr>
        <w:pStyle w:val="Listenabsatz"/>
        <w:numPr>
          <w:ilvl w:val="0"/>
          <w:numId w:val="10"/>
        </w:numPr>
        <w:jc w:val="both"/>
      </w:pPr>
      <w:r>
        <w:t>Ein Ticket wird in Jira (Ticketsystem)</w:t>
      </w:r>
      <w:r w:rsidR="00C97FBB">
        <w:t xml:space="preserve"> erstellt, um den Fehler zu dokumentieren.</w:t>
      </w:r>
    </w:p>
    <w:p w14:paraId="1D260571" w14:textId="6138EA57" w:rsidR="00C97FBB" w:rsidRDefault="00810FE9" w:rsidP="007D29BA">
      <w:pPr>
        <w:pStyle w:val="Listenabsatz"/>
        <w:numPr>
          <w:ilvl w:val="0"/>
          <w:numId w:val="10"/>
        </w:numPr>
        <w:jc w:val="both"/>
      </w:pPr>
      <w:r>
        <w:t>Die zuständige Person oder Abteilung arbeitetet an der Lösung des Problems.</w:t>
      </w:r>
    </w:p>
    <w:p w14:paraId="6FB0E08E" w14:textId="1EE11FC8" w:rsidR="004577D3" w:rsidRDefault="004577D3" w:rsidP="007D29BA">
      <w:pPr>
        <w:pStyle w:val="Listenabsatz"/>
        <w:numPr>
          <w:ilvl w:val="0"/>
          <w:numId w:val="10"/>
        </w:numPr>
        <w:jc w:val="both"/>
      </w:pPr>
      <w:r>
        <w:t>Nach der Korrektur wird geprüft, ob der Fehler tatsächlich behoben ist</w:t>
      </w:r>
      <w:r w:rsidR="000D64DB">
        <w:t>. Falls nicht, geht es zurück zur Fehlerbehebung.</w:t>
      </w:r>
    </w:p>
    <w:p w14:paraId="74E17791" w14:textId="042DC78A" w:rsidR="000D64DB" w:rsidRDefault="000D64DB" w:rsidP="007D29BA">
      <w:pPr>
        <w:pStyle w:val="Listenabsatz"/>
        <w:numPr>
          <w:ilvl w:val="0"/>
          <w:numId w:val="10"/>
        </w:numPr>
        <w:jc w:val="both"/>
      </w:pPr>
      <w:r>
        <w:t>Sobald die</w:t>
      </w:r>
      <w:r w:rsidR="00C33721">
        <w:t xml:space="preserve"> Tests erfolgreich sind, wird die Korrektur ins Programm übernommen.</w:t>
      </w:r>
    </w:p>
    <w:p w14:paraId="02DC5C9C" w14:textId="408832E6" w:rsidR="00C33721" w:rsidRDefault="00C33721" w:rsidP="007D29BA">
      <w:pPr>
        <w:pStyle w:val="Listenabsatz"/>
        <w:numPr>
          <w:ilvl w:val="0"/>
          <w:numId w:val="10"/>
        </w:numPr>
        <w:jc w:val="both"/>
      </w:pPr>
      <w:r>
        <w:t>Falls keine weiteren Fehler</w:t>
      </w:r>
      <w:r w:rsidR="00925CC3">
        <w:t xml:space="preserve"> vorhanden sind, ist der Prozess abgeschlossen.</w:t>
      </w:r>
    </w:p>
    <w:p w14:paraId="5F144BF0" w14:textId="18ECDAB4" w:rsidR="00925CC3" w:rsidRDefault="007E472C" w:rsidP="007D29BA">
      <w:pPr>
        <w:jc w:val="both"/>
      </w:pPr>
      <w:r>
        <w:t>Dieser strukturierte Prozess sorgt dafür, dass Fehler effizient und voll</w:t>
      </w:r>
      <w:r w:rsidR="00793E67">
        <w:t>ständig behoben werden. Durch die klare Abfolge von Schritten wird sichergestellt, dass:</w:t>
      </w:r>
    </w:p>
    <w:p w14:paraId="4F61E457" w14:textId="09813023" w:rsidR="00793E67" w:rsidRDefault="006F109B" w:rsidP="007D29BA">
      <w:pPr>
        <w:pStyle w:val="Listenabsatz"/>
        <w:numPr>
          <w:ilvl w:val="0"/>
          <w:numId w:val="4"/>
        </w:numPr>
        <w:jc w:val="both"/>
      </w:pPr>
      <w:r>
        <w:t>Keine Fehler übersehen werden</w:t>
      </w:r>
      <w:r w:rsidR="00793E67">
        <w:t>.</w:t>
      </w:r>
    </w:p>
    <w:p w14:paraId="16A06683" w14:textId="2B2B094C" w:rsidR="00793E67" w:rsidRDefault="00793E67" w:rsidP="007D29BA">
      <w:pPr>
        <w:pStyle w:val="Listenabsatz"/>
        <w:numPr>
          <w:ilvl w:val="0"/>
          <w:numId w:val="4"/>
        </w:numPr>
        <w:jc w:val="both"/>
      </w:pPr>
      <w:r>
        <w:t>Korrekturen getestet werden, bevor sie ins Programm übernommen werden.</w:t>
      </w:r>
    </w:p>
    <w:p w14:paraId="19CE56CC" w14:textId="02A92998" w:rsidR="002549BA" w:rsidRDefault="00793E67" w:rsidP="007D29BA">
      <w:pPr>
        <w:pStyle w:val="Listenabsatz"/>
        <w:numPr>
          <w:ilvl w:val="0"/>
          <w:numId w:val="4"/>
        </w:numPr>
        <w:jc w:val="both"/>
      </w:pPr>
      <w:r>
        <w:t>Wiederholte Überprüfungen stattfinden, falls Fehler erneut auftreten.</w:t>
      </w:r>
    </w:p>
    <w:p w14:paraId="4CF80002" w14:textId="162D1583" w:rsidR="006F109B" w:rsidRPr="00704E47" w:rsidRDefault="006F109B" w:rsidP="007D29BA">
      <w:pPr>
        <w:spacing w:after="160"/>
        <w:jc w:val="both"/>
      </w:pPr>
      <w:r>
        <w:br w:type="page"/>
      </w:r>
    </w:p>
    <w:p w14:paraId="4A242FC9" w14:textId="0F119CD7" w:rsidR="00841157" w:rsidRDefault="004433EA" w:rsidP="007D29BA">
      <w:pPr>
        <w:pStyle w:val="berschrift3"/>
        <w:jc w:val="both"/>
      </w:pPr>
      <w:bookmarkStart w:id="23" w:name="_Toc199272387"/>
      <w:r>
        <w:lastRenderedPageBreak/>
        <w:t>Erfolgsfaktoren in Bezug auf Aufbau- und Ablauf</w:t>
      </w:r>
      <w:r w:rsidR="00841157">
        <w:t>organisation</w:t>
      </w:r>
      <w:bookmarkEnd w:id="23"/>
    </w:p>
    <w:p w14:paraId="4DF9B11E" w14:textId="7F01F832" w:rsidR="00476852" w:rsidRDefault="00ED327E" w:rsidP="007D29BA">
      <w:pPr>
        <w:jc w:val="both"/>
      </w:pPr>
      <w:r>
        <w:t xml:space="preserve">Ich denke </w:t>
      </w:r>
      <w:r w:rsidR="00364B4B" w:rsidRPr="00364B4B">
        <w:t>Unternehmen, die in Bezug auf ihre Aufbau- und Ablauforganisation erfolgreicher sind, zeichnen sich durch eine gute Balance zwischen klaren Strukturen und flexiblen Prozessen aus. Eine klare Aufbauorganisation sorgt für definierte Zuständigkeiten und effiziente Kommunikation, während eine gut durchdachte Ablauforganisation die Prozesse optimiert und Ressourcen effizient nutzt.</w:t>
      </w:r>
      <w:r w:rsidR="00001F84">
        <w:t xml:space="preserve"> E</w:t>
      </w:r>
      <w:r w:rsidR="003B3395">
        <w:t>rfolgreiche Unternehmen</w:t>
      </w:r>
      <w:r w:rsidR="00001F84">
        <w:t xml:space="preserve"> </w:t>
      </w:r>
      <w:r w:rsidR="009478EC">
        <w:t>werden wahrscheinlich</w:t>
      </w:r>
      <w:r w:rsidR="003B3395">
        <w:t xml:space="preserve"> kontinuierlich in die </w:t>
      </w:r>
      <w:r w:rsidR="00B032F3">
        <w:t>Verbesserung</w:t>
      </w:r>
      <w:r w:rsidR="003B3395">
        <w:t xml:space="preserve"> </w:t>
      </w:r>
      <w:r w:rsidR="00B032F3">
        <w:t xml:space="preserve">beider Bereiche investieren. Der Schlüssel wird </w:t>
      </w:r>
      <w:r w:rsidR="009478EC">
        <w:t xml:space="preserve">zudem </w:t>
      </w:r>
      <w:r w:rsidR="00B032F3">
        <w:t xml:space="preserve">darin liegen, </w:t>
      </w:r>
      <w:r w:rsidR="00F442AF" w:rsidRPr="00F442AF">
        <w:t xml:space="preserve">dass die Aufbauorganisation und Ablauforganisation nicht isoliert betrachtet, sondern aufeinander abgestimmt sind. Eine klare Struktur mit flexiblen, optimierten Abläufen ermöglicht es, schnell auf Veränderungen zu reagieren und Wettbewerbsvorteile zu erzielen. </w:t>
      </w:r>
    </w:p>
    <w:p w14:paraId="0E396EC6" w14:textId="4E0A68CA" w:rsidR="00F279EE" w:rsidRDefault="00C825B8" w:rsidP="007D29BA">
      <w:pPr>
        <w:pStyle w:val="berschrift2"/>
        <w:jc w:val="both"/>
      </w:pPr>
      <w:bookmarkStart w:id="24" w:name="_Toc199272388"/>
      <w:r>
        <w:t>Arbeitsauftrag: Projektantrag</w:t>
      </w:r>
      <w:bookmarkEnd w:id="24"/>
    </w:p>
    <w:p w14:paraId="39EA54A4" w14:textId="278DE804" w:rsidR="007957D0" w:rsidRPr="007957D0" w:rsidRDefault="00C52B73" w:rsidP="007D29BA">
      <w:pPr>
        <w:jc w:val="both"/>
      </w:pPr>
      <w:r w:rsidRPr="00C52B73">
        <w:t>In diesem Abschnitt werde ich einen bestehenden Prozess aus dem Lehrbetrieb analysieren, um mögliche Optimierungspotenziale zu erkennen. Zunächst werde ich den aktuellen Ist-Prozess detailliert beschreiben und die einzelnen Schritte sowie Abläufe genau untersuchen. Dabei werde ich Schwachstellen und ineffiziente Bereiche identifizieren, die eine Verbesserung</w:t>
      </w:r>
      <w:r>
        <w:t xml:space="preserve"> nötig haben</w:t>
      </w:r>
      <w:r w:rsidRPr="00C52B73">
        <w:t>, um den Prozess insgesamt effizienter und effektiver zu gestalten.</w:t>
      </w:r>
    </w:p>
    <w:p w14:paraId="233DE9FA" w14:textId="4A5BEA3D" w:rsidR="00C825B8" w:rsidRDefault="004E1F38" w:rsidP="007D29BA">
      <w:pPr>
        <w:pStyle w:val="berschrift3"/>
        <w:jc w:val="both"/>
      </w:pPr>
      <w:bookmarkStart w:id="25" w:name="_Toc199272389"/>
      <w:r>
        <w:t>Ist</w:t>
      </w:r>
      <w:r w:rsidR="003A077B">
        <w:t>-Prozess</w:t>
      </w:r>
      <w:bookmarkEnd w:id="25"/>
    </w:p>
    <w:p w14:paraId="629DC37E" w14:textId="1A0A9113" w:rsidR="00E81220" w:rsidRDefault="00E37510" w:rsidP="007D29BA">
      <w:pPr>
        <w:jc w:val="both"/>
      </w:pPr>
      <w:r w:rsidRPr="00E37510">
        <w:t xml:space="preserve">In unserem Betrieb werden für </w:t>
      </w:r>
      <w:r>
        <w:t xml:space="preserve">das 1. Lehrjahr </w:t>
      </w:r>
      <w:r w:rsidRPr="00E37510">
        <w:t>Übungs-Jira</w:t>
      </w:r>
      <w:r>
        <w:t>s (</w:t>
      </w:r>
      <w:r w:rsidR="006E27D4">
        <w:t>Übungs</w:t>
      </w:r>
      <w:r w:rsidR="009D3CFD">
        <w:t>t</w:t>
      </w:r>
      <w:r>
        <w:t>ickets)</w:t>
      </w:r>
      <w:r w:rsidRPr="00E37510">
        <w:t xml:space="preserve"> verwendet, um </w:t>
      </w:r>
      <w:r w:rsidR="00F055C5">
        <w:t>uns mit dem Ticketsystem vertraut zu machen</w:t>
      </w:r>
      <w:r w:rsidRPr="00E37510">
        <w:t>. Diese Tickets enthalten Beschreibungen, Anforderungen und oft weiterführende Links zu relevanten Ressourcen</w:t>
      </w:r>
      <w:r w:rsidR="00A42FBF">
        <w:t>.</w:t>
      </w:r>
    </w:p>
    <w:p w14:paraId="2A75A15B" w14:textId="103AA037" w:rsidR="000A6BB2" w:rsidRDefault="000A6BB2" w:rsidP="007D29BA">
      <w:pPr>
        <w:jc w:val="both"/>
      </w:pPr>
      <w:r w:rsidRPr="000A6BB2">
        <w:t>Allerdings gibt es mehrere Probleme mit diesen Übungstickets:</w:t>
      </w:r>
    </w:p>
    <w:p w14:paraId="6B75AC5C" w14:textId="1E79B3B3" w:rsidR="000A6BB2" w:rsidRDefault="000A6BB2" w:rsidP="007D29BA">
      <w:pPr>
        <w:pStyle w:val="Listenabsatz"/>
        <w:numPr>
          <w:ilvl w:val="0"/>
          <w:numId w:val="4"/>
        </w:numPr>
        <w:jc w:val="both"/>
      </w:pPr>
      <w:r>
        <w:t xml:space="preserve">Teilweise sind sie nicht klar beschrieben, </w:t>
      </w:r>
      <w:r w:rsidR="003E0350">
        <w:t>was dazu führt, dass mehr Zeit</w:t>
      </w:r>
      <w:r w:rsidR="00FA0CC3">
        <w:t xml:space="preserve"> für die Auswertung</w:t>
      </w:r>
      <w:r w:rsidR="003E0350">
        <w:t xml:space="preserve"> benötigt</w:t>
      </w:r>
      <w:r w:rsidR="001617F9">
        <w:t xml:space="preserve"> oder nicht eindeutig ist, was genau verlangt wird</w:t>
      </w:r>
      <w:r w:rsidR="00B16245">
        <w:t>.</w:t>
      </w:r>
    </w:p>
    <w:p w14:paraId="1126EE7B" w14:textId="1E3D8574" w:rsidR="00B16245" w:rsidRDefault="001617F9" w:rsidP="007D29BA">
      <w:pPr>
        <w:pStyle w:val="Listenabsatz"/>
        <w:numPr>
          <w:ilvl w:val="0"/>
          <w:numId w:val="4"/>
        </w:numPr>
        <w:jc w:val="both"/>
      </w:pPr>
      <w:r>
        <w:t xml:space="preserve">In </w:t>
      </w:r>
      <w:r w:rsidR="00ED5D63">
        <w:t>manchen</w:t>
      </w:r>
      <w:r>
        <w:t xml:space="preserve"> Fällen </w:t>
      </w:r>
      <w:r w:rsidR="00B15400">
        <w:t>enthalten sie widersprüchliche Informationen, sodass unklar ist, welche Angabe</w:t>
      </w:r>
      <w:r w:rsidR="002E2FE2">
        <w:t xml:space="preserve"> </w:t>
      </w:r>
      <w:r w:rsidR="00B15400">
        <w:t>korrekt ist.</w:t>
      </w:r>
    </w:p>
    <w:p w14:paraId="4F9B8BF3" w14:textId="0F22FB1F" w:rsidR="00B15400" w:rsidRDefault="002E2FE2" w:rsidP="007D29BA">
      <w:pPr>
        <w:pStyle w:val="Listenabsatz"/>
        <w:numPr>
          <w:ilvl w:val="0"/>
          <w:numId w:val="4"/>
        </w:numPr>
        <w:jc w:val="both"/>
      </w:pPr>
      <w:r>
        <w:t>Wenige enthalten v</w:t>
      </w:r>
      <w:r w:rsidR="00C86A4C">
        <w:t xml:space="preserve">eraltete Links, da die Jiras teilweise seit </w:t>
      </w:r>
      <w:r>
        <w:t xml:space="preserve">fünf </w:t>
      </w:r>
      <w:r w:rsidR="00C86A4C">
        <w:t>Jahre</w:t>
      </w:r>
      <w:r>
        <w:t>n</w:t>
      </w:r>
      <w:r w:rsidR="00C86A4C">
        <w:t xml:space="preserve"> nicht mehr überarbeitet wurde</w:t>
      </w:r>
      <w:r w:rsidR="00001504">
        <w:t xml:space="preserve">n, diese </w:t>
      </w:r>
      <w:r w:rsidR="00C86A4C">
        <w:t>verweisen</w:t>
      </w:r>
      <w:r w:rsidR="00D16EB9">
        <w:t xml:space="preserve"> entweder</w:t>
      </w:r>
      <w:r w:rsidR="004C5397">
        <w:t xml:space="preserve"> auf nicht mehr existierende Ressourcen oder </w:t>
      </w:r>
      <w:r w:rsidR="001B2856">
        <w:t xml:space="preserve">verweisen auf falsche Ressourcen. </w:t>
      </w:r>
    </w:p>
    <w:p w14:paraId="4E448103" w14:textId="3C4E4FBE" w:rsidR="006F109B" w:rsidRDefault="00C036C1" w:rsidP="007D29BA">
      <w:pPr>
        <w:jc w:val="both"/>
      </w:pPr>
      <w:r>
        <w:t>Diese Mängel führen dazu, dass viel Zeit mit Nachfragen, Recherche und unnötiger Verwirrung verschwendet wird</w:t>
      </w:r>
      <w:r w:rsidR="00FB69C7">
        <w:t>.</w:t>
      </w:r>
    </w:p>
    <w:p w14:paraId="71E01338" w14:textId="569224E3" w:rsidR="001B2856" w:rsidRPr="00E81220" w:rsidRDefault="006F109B" w:rsidP="007D29BA">
      <w:pPr>
        <w:spacing w:after="160"/>
        <w:jc w:val="both"/>
      </w:pPr>
      <w:r>
        <w:br w:type="page"/>
      </w:r>
    </w:p>
    <w:p w14:paraId="69DF0D3B" w14:textId="4A970737" w:rsidR="0094174F" w:rsidRPr="0094174F" w:rsidRDefault="003A077B" w:rsidP="0094174F">
      <w:pPr>
        <w:pStyle w:val="berschrift3"/>
        <w:jc w:val="both"/>
      </w:pPr>
      <w:bookmarkStart w:id="26" w:name="_Toc199272390"/>
      <w:r>
        <w:lastRenderedPageBreak/>
        <w:t>Projektantrag</w:t>
      </w:r>
      <w:bookmarkEnd w:id="26"/>
    </w:p>
    <w:tbl>
      <w:tblPr>
        <w:tblStyle w:val="Tabellenraster"/>
        <w:tblW w:w="0" w:type="auto"/>
        <w:tblLook w:val="04A0" w:firstRow="1" w:lastRow="0" w:firstColumn="1" w:lastColumn="0" w:noHBand="0" w:noVBand="1"/>
      </w:tblPr>
      <w:tblGrid>
        <w:gridCol w:w="2263"/>
        <w:gridCol w:w="7365"/>
      </w:tblGrid>
      <w:tr w:rsidR="00217CDE" w14:paraId="71E2EAF2" w14:textId="77777777" w:rsidTr="007D29BA">
        <w:tc>
          <w:tcPr>
            <w:tcW w:w="2263" w:type="dxa"/>
            <w:shd w:val="clear" w:color="auto" w:fill="BFBFBF" w:themeFill="background1" w:themeFillShade="BF"/>
          </w:tcPr>
          <w:p w14:paraId="3A0F2D21" w14:textId="58302849" w:rsidR="00217CDE" w:rsidRDefault="0056037E" w:rsidP="007D29BA">
            <w:r>
              <w:t>Projektantrag</w:t>
            </w:r>
          </w:p>
        </w:tc>
        <w:tc>
          <w:tcPr>
            <w:tcW w:w="7365" w:type="dxa"/>
            <w:shd w:val="clear" w:color="auto" w:fill="BFBFBF" w:themeFill="background1" w:themeFillShade="BF"/>
          </w:tcPr>
          <w:p w14:paraId="734324AD" w14:textId="27FDDE1E" w:rsidR="00217CDE" w:rsidRDefault="0056037E" w:rsidP="007D29BA">
            <w:r>
              <w:t>Übungs-Jiras</w:t>
            </w:r>
          </w:p>
        </w:tc>
      </w:tr>
      <w:tr w:rsidR="00217CDE" w14:paraId="1537DCE9" w14:textId="77777777" w:rsidTr="007D29BA">
        <w:tc>
          <w:tcPr>
            <w:tcW w:w="2263" w:type="dxa"/>
          </w:tcPr>
          <w:p w14:paraId="295C278C" w14:textId="14D5958B" w:rsidR="00217CDE" w:rsidRDefault="0056037E" w:rsidP="007D29BA">
            <w:r>
              <w:t>Ausgangslage</w:t>
            </w:r>
          </w:p>
        </w:tc>
        <w:tc>
          <w:tcPr>
            <w:tcW w:w="7365" w:type="dxa"/>
          </w:tcPr>
          <w:p w14:paraId="4F65F369" w14:textId="50C59774" w:rsidR="00217CDE" w:rsidRDefault="007666D7" w:rsidP="007D29BA">
            <w:r w:rsidRPr="007666D7">
              <w:t xml:space="preserve">Im 1. Lehrjahr werden Übungs-Jiras genutzt, um den Umgang mit dem Ticketsystem zu erlernen. Allerdings sind einige Tickets unklar beschrieben, enthalten widersprüchliche Informationen oder verweisen auf veraltete Links. </w:t>
            </w:r>
            <w:r w:rsidR="00CE0F44">
              <w:t xml:space="preserve">Dies führt zu </w:t>
            </w:r>
            <w:r w:rsidRPr="007666D7">
              <w:t>unnötige</w:t>
            </w:r>
            <w:r w:rsidR="0071388C">
              <w:t>m</w:t>
            </w:r>
            <w:r w:rsidRPr="007666D7">
              <w:t xml:space="preserve"> Mehraufwand, da Lernende </w:t>
            </w:r>
            <w:r>
              <w:t xml:space="preserve">mehr </w:t>
            </w:r>
            <w:r w:rsidRPr="007666D7">
              <w:t xml:space="preserve">Zeit mit Nachfragen und Recherche verbringen müssen, anstatt sich </w:t>
            </w:r>
            <w:r w:rsidR="004F100F" w:rsidRPr="007666D7">
              <w:t>auf die eigentlichen Aufträge</w:t>
            </w:r>
            <w:r w:rsidR="004F100F">
              <w:t xml:space="preserve"> </w:t>
            </w:r>
            <w:r w:rsidRPr="007666D7">
              <w:t>zu konzentrieren.</w:t>
            </w:r>
          </w:p>
        </w:tc>
      </w:tr>
      <w:tr w:rsidR="00217CDE" w14:paraId="55511C51" w14:textId="77777777" w:rsidTr="007D29BA">
        <w:tc>
          <w:tcPr>
            <w:tcW w:w="2263" w:type="dxa"/>
          </w:tcPr>
          <w:p w14:paraId="1B22A15A" w14:textId="5E5CA4D2" w:rsidR="00217CDE" w:rsidRDefault="00B91934" w:rsidP="007D29BA">
            <w:r>
              <w:t>Gestaltungsbereich / Gestaltungsinhalte</w:t>
            </w:r>
          </w:p>
        </w:tc>
        <w:tc>
          <w:tcPr>
            <w:tcW w:w="7365" w:type="dxa"/>
          </w:tcPr>
          <w:p w14:paraId="1A94B0D8" w14:textId="5AA3D0B2" w:rsidR="00217CDE" w:rsidRDefault="00BF7B79" w:rsidP="007D29BA">
            <w:r w:rsidRPr="00BF7B79">
              <w:t>Betroffen sind hauptsächlich das 1. Lehrjahr sowie die dazugehörigen Berufsbildner, da sie direkt in die Überprüfung und Klärung von Unklarheiten bei den Übungs-Jiras eingebunden sind.</w:t>
            </w:r>
          </w:p>
        </w:tc>
      </w:tr>
      <w:tr w:rsidR="00217CDE" w14:paraId="45AB9CB3" w14:textId="77777777" w:rsidTr="007D29BA">
        <w:tc>
          <w:tcPr>
            <w:tcW w:w="2263" w:type="dxa"/>
          </w:tcPr>
          <w:p w14:paraId="23B84511" w14:textId="0952936B" w:rsidR="00217CDE" w:rsidRDefault="00B91934" w:rsidP="007D29BA">
            <w:r>
              <w:t>Ziele / Ergebniss</w:t>
            </w:r>
            <w:r w:rsidR="00833F93">
              <w:t>e</w:t>
            </w:r>
          </w:p>
        </w:tc>
        <w:tc>
          <w:tcPr>
            <w:tcW w:w="7365" w:type="dxa"/>
          </w:tcPr>
          <w:p w14:paraId="02CE81B9" w14:textId="6B268186" w:rsidR="00217CDE" w:rsidRDefault="0069739B" w:rsidP="007D29BA">
            <w:r>
              <w:t>Zeit</w:t>
            </w:r>
            <w:r w:rsidR="00E541B3">
              <w:t xml:space="preserve">ersparnis bei der Auswertung von Übungs-Jira </w:t>
            </w:r>
            <w:r w:rsidR="00ED096E">
              <w:t xml:space="preserve">um </w:t>
            </w:r>
            <w:r w:rsidR="00294826">
              <w:t>20</w:t>
            </w:r>
            <w:r w:rsidR="00E541B3">
              <w:t>-30%</w:t>
            </w:r>
            <w:r w:rsidR="00294826">
              <w:t xml:space="preserve"> </w:t>
            </w:r>
            <w:r w:rsidR="00014AD5">
              <w:t>durch klarere Beschreibung und weniger Nachfrage</w:t>
            </w:r>
            <w:r w:rsidR="00E541B3">
              <w:t>.</w:t>
            </w:r>
          </w:p>
          <w:p w14:paraId="6F3E5764" w14:textId="583A2BB2" w:rsidR="00014AD5" w:rsidRDefault="00E541B3" w:rsidP="007D29BA">
            <w:r>
              <w:t xml:space="preserve">Verminderung </w:t>
            </w:r>
            <w:r w:rsidR="007D613B">
              <w:t xml:space="preserve">von Fehlern </w:t>
            </w:r>
            <w:r w:rsidR="00ED096E">
              <w:t xml:space="preserve">durch widersprüchliche Informationen um </w:t>
            </w:r>
            <w:r w:rsidR="00405ABE">
              <w:t>70%.</w:t>
            </w:r>
            <w:r w:rsidR="00014AD5">
              <w:t xml:space="preserve"> </w:t>
            </w:r>
          </w:p>
        </w:tc>
      </w:tr>
      <w:tr w:rsidR="00217CDE" w14:paraId="69930F3F" w14:textId="77777777" w:rsidTr="007D29BA">
        <w:tc>
          <w:tcPr>
            <w:tcW w:w="2263" w:type="dxa"/>
          </w:tcPr>
          <w:p w14:paraId="63A76527" w14:textId="788F182A" w:rsidR="00217CDE" w:rsidRDefault="00833F93" w:rsidP="007D29BA">
            <w:r>
              <w:t>Gestaltungsaufgaben / Gestaltungsablauf</w:t>
            </w:r>
          </w:p>
        </w:tc>
        <w:tc>
          <w:tcPr>
            <w:tcW w:w="7365" w:type="dxa"/>
          </w:tcPr>
          <w:p w14:paraId="27E0791D" w14:textId="3A2B5582" w:rsidR="00217CDE" w:rsidRDefault="00405ABE" w:rsidP="007D29BA">
            <w:r>
              <w:t xml:space="preserve">Innerhalb von </w:t>
            </w:r>
            <w:r w:rsidR="009C174C">
              <w:t xml:space="preserve">2 </w:t>
            </w:r>
            <w:r w:rsidR="00043121">
              <w:t xml:space="preserve">Wochen </w:t>
            </w:r>
            <w:r w:rsidR="009C174C">
              <w:t xml:space="preserve">sollen </w:t>
            </w:r>
            <w:r w:rsidR="00CD6F41">
              <w:t>alle nötigen Übungs-Jira überarbeitet werden</w:t>
            </w:r>
            <w:r w:rsidR="00DB2A66">
              <w:t>.</w:t>
            </w:r>
          </w:p>
        </w:tc>
      </w:tr>
      <w:tr w:rsidR="00217CDE" w14:paraId="2AF31F30" w14:textId="77777777" w:rsidTr="007D29BA">
        <w:tc>
          <w:tcPr>
            <w:tcW w:w="2263" w:type="dxa"/>
          </w:tcPr>
          <w:p w14:paraId="49BCC931" w14:textId="3763E613" w:rsidR="00454C14" w:rsidRDefault="00454C14" w:rsidP="007D29BA">
            <w:r>
              <w:t>Aufwand / Kosten</w:t>
            </w:r>
          </w:p>
        </w:tc>
        <w:tc>
          <w:tcPr>
            <w:tcW w:w="7365" w:type="dxa"/>
          </w:tcPr>
          <w:p w14:paraId="6A7F2674" w14:textId="1F78D770" w:rsidR="00217CDE" w:rsidRDefault="00E140CD" w:rsidP="007D29BA">
            <w:r w:rsidRPr="00E140CD">
              <w:t xml:space="preserve">Das Projekt soll innerhalb von </w:t>
            </w:r>
            <w:r w:rsidR="00E90C25">
              <w:t xml:space="preserve">2 </w:t>
            </w:r>
            <w:r w:rsidRPr="00E140CD">
              <w:t xml:space="preserve">Wochen abgeschlossen werden. Die Bearbeitung der </w:t>
            </w:r>
            <w:r>
              <w:t xml:space="preserve">etwa 130 </w:t>
            </w:r>
            <w:r w:rsidRPr="00E140CD">
              <w:t xml:space="preserve">Übungs-Jiras wird auf jeweils </w:t>
            </w:r>
            <w:r w:rsidR="00A74990">
              <w:t>20</w:t>
            </w:r>
            <w:r w:rsidRPr="00E140CD">
              <w:t xml:space="preserve"> Minuten geschätzt, sodass ein Gesamtaufwand von </w:t>
            </w:r>
            <w:r w:rsidR="008B5D7E">
              <w:t>5</w:t>
            </w:r>
            <w:r w:rsidR="00C75E86">
              <w:t>.2</w:t>
            </w:r>
            <w:r w:rsidRPr="00E140CD">
              <w:t xml:space="preserve"> Arbeitstagen entsteht. Die Kosten pro Arbeitstag belaufen sich auf CHF 1.200, wodurch sich die gesamten Projektkosten auf CHF </w:t>
            </w:r>
            <w:r w:rsidR="00C75E86">
              <w:t xml:space="preserve">6240 </w:t>
            </w:r>
            <w:r w:rsidRPr="00E140CD">
              <w:t>summieren.</w:t>
            </w:r>
          </w:p>
        </w:tc>
      </w:tr>
      <w:tr w:rsidR="00454C14" w14:paraId="36371C42" w14:textId="77777777" w:rsidTr="007D29BA">
        <w:tc>
          <w:tcPr>
            <w:tcW w:w="2263" w:type="dxa"/>
          </w:tcPr>
          <w:p w14:paraId="3C6243AF" w14:textId="3EBFBD26" w:rsidR="00454C14" w:rsidRDefault="00454C14" w:rsidP="007D29BA">
            <w:r>
              <w:t>Termine</w:t>
            </w:r>
          </w:p>
        </w:tc>
        <w:tc>
          <w:tcPr>
            <w:tcW w:w="7365" w:type="dxa"/>
          </w:tcPr>
          <w:p w14:paraId="4E669458" w14:textId="60AE5527" w:rsidR="00454C14" w:rsidRDefault="00C81981" w:rsidP="007D29BA">
            <w:r>
              <w:t xml:space="preserve">Die Projektdauer ist auf </w:t>
            </w:r>
            <w:r w:rsidR="00E90C25">
              <w:t>2 Wochen</w:t>
            </w:r>
            <w:r>
              <w:t xml:space="preserve"> festgelegt. Die Meilensteine sind wie folgt.</w:t>
            </w:r>
          </w:p>
          <w:p w14:paraId="28C30A9F" w14:textId="464BA8FD" w:rsidR="00C81981" w:rsidRDefault="00C81981" w:rsidP="007D29BA">
            <w:r>
              <w:t xml:space="preserve">Meilenstein 1: </w:t>
            </w:r>
            <w:r w:rsidR="005B5279">
              <w:t>Projektstart</w:t>
            </w:r>
            <w:r w:rsidR="0040516C">
              <w:t xml:space="preserve"> und Team</w:t>
            </w:r>
            <w:r w:rsidR="00781C40">
              <w:t>organisation</w:t>
            </w:r>
            <w:r w:rsidR="00A447D6">
              <w:t>.</w:t>
            </w:r>
          </w:p>
          <w:p w14:paraId="0A3828CC" w14:textId="4EF0F378" w:rsidR="005B5279" w:rsidRDefault="005B5279" w:rsidP="007D29BA">
            <w:r>
              <w:t xml:space="preserve">Meilenstein 2: </w:t>
            </w:r>
            <w:r w:rsidR="00781C40">
              <w:t>Identifikation und Auswahl der Übungs</w:t>
            </w:r>
            <w:r w:rsidR="00A447D6">
              <w:t>-Jiras, die ein Update benötigen.</w:t>
            </w:r>
          </w:p>
          <w:p w14:paraId="6D9569F5" w14:textId="18FF80D9" w:rsidR="005B5279" w:rsidRDefault="005E78BA" w:rsidP="007D29BA">
            <w:r>
              <w:t xml:space="preserve">Meilenstein 3: </w:t>
            </w:r>
            <w:r w:rsidR="00A447D6">
              <w:t>Überarbeiten und Aktualisierung der Tickets</w:t>
            </w:r>
            <w:r w:rsidR="00CB2600">
              <w:t>.</w:t>
            </w:r>
          </w:p>
          <w:p w14:paraId="005B1C3A" w14:textId="77777777" w:rsidR="005E78BA" w:rsidRDefault="005E78BA" w:rsidP="007D29BA">
            <w:r>
              <w:t>Meilenstein 4:</w:t>
            </w:r>
            <w:r w:rsidR="00CB2600">
              <w:t xml:space="preserve"> Durchführung einer Qualitätssicherung und finaler Check der neuen Tickets.</w:t>
            </w:r>
          </w:p>
          <w:p w14:paraId="20CB66E5" w14:textId="5EBA9302" w:rsidR="00CB2600" w:rsidRDefault="00CB2600" w:rsidP="007D29BA">
            <w:r>
              <w:t>Meilenstein 5: Einführung und Nutzung der überarbeiteten Übungs-Jiras im 1. Lehrjahr.</w:t>
            </w:r>
          </w:p>
        </w:tc>
      </w:tr>
      <w:tr w:rsidR="00454C14" w14:paraId="238C0CEA" w14:textId="77777777" w:rsidTr="007D29BA">
        <w:tc>
          <w:tcPr>
            <w:tcW w:w="2263" w:type="dxa"/>
          </w:tcPr>
          <w:p w14:paraId="0C027CCA" w14:textId="7A9905FC" w:rsidR="00454C14" w:rsidRDefault="00454C14" w:rsidP="007D29BA">
            <w:r>
              <w:t>Begründung der A</w:t>
            </w:r>
            <w:r w:rsidR="00741F5D">
              <w:t>ttraktivität</w:t>
            </w:r>
          </w:p>
        </w:tc>
        <w:tc>
          <w:tcPr>
            <w:tcW w:w="7365" w:type="dxa"/>
          </w:tcPr>
          <w:p w14:paraId="5FF4E77E" w14:textId="31A024D7" w:rsidR="00E5679D" w:rsidRDefault="001257ED" w:rsidP="007D29BA">
            <w:r>
              <w:t xml:space="preserve">Nach Überarbeitung </w:t>
            </w:r>
            <w:r w:rsidR="00B05BBB">
              <w:t>der Übungs-Jiras kann mehr Zeit eingespart werden dur</w:t>
            </w:r>
            <w:r w:rsidR="00CE4C50">
              <w:t>ch nicht mehr langen Auswerten der Übungs-Jiras</w:t>
            </w:r>
            <w:r w:rsidR="000B5D08">
              <w:t xml:space="preserve">, dadurch können mehr Themen durchgenommen werden. </w:t>
            </w:r>
            <w:r w:rsidR="00C21C86">
              <w:t xml:space="preserve">Durch Verminderung </w:t>
            </w:r>
            <w:r w:rsidR="00024ABA">
              <w:t>von Fehlern wird ausserdem weitere Zeit eingespart. D</w:t>
            </w:r>
            <w:r w:rsidR="00A64E19">
              <w:t>urch das alles können Lehrlinge vo</w:t>
            </w:r>
            <w:r w:rsidR="005E4685">
              <w:t>m</w:t>
            </w:r>
            <w:r w:rsidR="00A64E19">
              <w:t xml:space="preserve"> 1. Lehrjahr mehr lernen und mit mehr wissen in die Teams eingeteilt werden. </w:t>
            </w:r>
          </w:p>
          <w:p w14:paraId="1C3BDFB3" w14:textId="19B6A1C1" w:rsidR="00A64E19" w:rsidRDefault="00A64E19" w:rsidP="007D29BA">
            <w:r>
              <w:t xml:space="preserve">Neben den reinen </w:t>
            </w:r>
            <w:r w:rsidR="00C0014B">
              <w:t>Wissensaspekt können Lehrlinge des 1. Lehrjahr</w:t>
            </w:r>
            <w:r w:rsidR="00C67E10">
              <w:t>es</w:t>
            </w:r>
            <w:r w:rsidR="00C0014B">
              <w:t xml:space="preserve"> selbständiger Arbeiten, da die Übungs-Jiras klar beschrieben sind.</w:t>
            </w:r>
          </w:p>
          <w:p w14:paraId="567A0E86" w14:textId="44F7F1CF" w:rsidR="00E5679D" w:rsidRDefault="00044BEC" w:rsidP="007D29BA">
            <w:r w:rsidRPr="00044BEC">
              <w:t>Auch die Berufsbildner profitieren von der Zeitersparnis: Wenn jeder der vier Lehrlinge pro Tag 15 Minuten weniger Fragen stellt, summiert sich das auf eine Stunde gewonnene Zeit täglich</w:t>
            </w:r>
            <w:r w:rsidR="00DC272F">
              <w:t>,</w:t>
            </w:r>
            <w:r w:rsidRPr="00044BEC">
              <w:t xml:space="preserve"> allein für die Berufsbildner.</w:t>
            </w:r>
            <w:r w:rsidR="001F06F1">
              <w:t xml:space="preserve"> </w:t>
            </w:r>
            <w:r w:rsidR="00A6792E" w:rsidRPr="00A6792E">
              <w:t>Diese gewonnene Zeit können sie nutzen, um in ihren Teams weiterzuarbeiten, was wiederum zusätzliche Vorteile bringt.</w:t>
            </w:r>
          </w:p>
        </w:tc>
      </w:tr>
      <w:tr w:rsidR="00454C14" w14:paraId="0A2E9D1C" w14:textId="77777777" w:rsidTr="007D29BA">
        <w:tc>
          <w:tcPr>
            <w:tcW w:w="2263" w:type="dxa"/>
          </w:tcPr>
          <w:p w14:paraId="0ECBF6DE" w14:textId="4058E253" w:rsidR="00454C14" w:rsidRDefault="00741F5D" w:rsidP="007D29BA">
            <w:r>
              <w:t>Antragsteller</w:t>
            </w:r>
          </w:p>
        </w:tc>
        <w:tc>
          <w:tcPr>
            <w:tcW w:w="7365" w:type="dxa"/>
          </w:tcPr>
          <w:p w14:paraId="41CA5513" w14:textId="5778AFEB" w:rsidR="00A33C8F" w:rsidRDefault="00211B32" w:rsidP="007D29BA">
            <w:pPr>
              <w:keepNext/>
            </w:pPr>
            <w:r>
              <w:t>Oliver Hagenbrock</w:t>
            </w:r>
            <w:r w:rsidR="000B39FE">
              <w:t>, Lehrling des 1. Lehrjahrs</w:t>
            </w:r>
          </w:p>
        </w:tc>
      </w:tr>
    </w:tbl>
    <w:p w14:paraId="5CC166A1" w14:textId="19F982F7" w:rsidR="0094174F" w:rsidRPr="0094174F" w:rsidRDefault="00CB2600" w:rsidP="0094174F">
      <w:pPr>
        <w:pStyle w:val="Beschriftung"/>
        <w:jc w:val="both"/>
      </w:pPr>
      <w:bookmarkStart w:id="27" w:name="_Toc199272689"/>
      <w:r>
        <w:t xml:space="preserve">Tabelle </w:t>
      </w:r>
      <w:r w:rsidR="00197EB8">
        <w:fldChar w:fldCharType="begin"/>
      </w:r>
      <w:r w:rsidR="00197EB8">
        <w:instrText xml:space="preserve"> SEQ Tabelle \* ARABIC </w:instrText>
      </w:r>
      <w:r w:rsidR="00197EB8">
        <w:fldChar w:fldCharType="separate"/>
      </w:r>
      <w:r w:rsidR="00197EB8">
        <w:rPr>
          <w:noProof/>
        </w:rPr>
        <w:t>1</w:t>
      </w:r>
      <w:r w:rsidR="00197EB8">
        <w:rPr>
          <w:noProof/>
        </w:rPr>
        <w:fldChar w:fldCharType="end"/>
      </w:r>
      <w:r>
        <w:t xml:space="preserve"> Projektantrag Übungs-Jiras</w:t>
      </w:r>
      <w:bookmarkEnd w:id="27"/>
    </w:p>
    <w:p w14:paraId="0EF40457" w14:textId="313D40CF" w:rsidR="00331FF1" w:rsidRDefault="000608E7" w:rsidP="007D29BA">
      <w:pPr>
        <w:pStyle w:val="berschrift2"/>
        <w:jc w:val="both"/>
      </w:pPr>
      <w:bookmarkStart w:id="28" w:name="_Toc199272391"/>
      <w:r>
        <w:t>Reflexion</w:t>
      </w:r>
      <w:bookmarkEnd w:id="28"/>
    </w:p>
    <w:p w14:paraId="2F560257" w14:textId="4FEDBE7A" w:rsidR="00C47959" w:rsidRPr="000608E7" w:rsidRDefault="00577044" w:rsidP="00916675">
      <w:pPr>
        <w:jc w:val="both"/>
      </w:pPr>
      <w:r w:rsidRPr="00577044">
        <w:t>Durch die Bearbeitung dieses Themas habe ich erkannt, wie wichtig eine gut durchdachte Organisation für den Erfolg eines Unternehmens ist. Die Aufbauorganisation sorgt für klare Strukturen und Verantwortlichkeiten, während die Ablauforganisation effiziente Prozesse ermöglicht. Besonders beim Erstellen eines Projektantrags wurde mir bewusst, wie wichtig eine strukturierte Planung ist, um ein Vorhaben erfolgreich umzusetzen. Insgesamt habe ich gelernt, dass Organisation nicht nur Ordnung schafft, sondern auch Flexibilität erfordert, um sich an neue Herausforderungen anzupassen</w:t>
      </w:r>
      <w:r w:rsidR="00916675">
        <w:t>.</w:t>
      </w:r>
    </w:p>
    <w:p w14:paraId="3E8D7203" w14:textId="6F085248" w:rsidR="002D3498" w:rsidRDefault="002D3498" w:rsidP="007D29BA">
      <w:pPr>
        <w:pStyle w:val="berschrift1"/>
        <w:jc w:val="both"/>
      </w:pPr>
      <w:bookmarkStart w:id="29" w:name="_Toc199272392"/>
      <w:r>
        <w:lastRenderedPageBreak/>
        <w:t>Projekt</w:t>
      </w:r>
      <w:bookmarkEnd w:id="29"/>
    </w:p>
    <w:p w14:paraId="4E16EC76" w14:textId="6723D419" w:rsidR="00DF5DAE" w:rsidRDefault="006F615A" w:rsidP="00C95678">
      <w:pPr>
        <w:pStyle w:val="berschrift2"/>
      </w:pPr>
      <w:bookmarkStart w:id="30" w:name="_Toc199272393"/>
      <w:r>
        <w:t xml:space="preserve">Arbeitsauftrag: </w:t>
      </w:r>
      <w:r w:rsidR="0099310F">
        <w:t>Phasenablauf IT-Projekt</w:t>
      </w:r>
      <w:bookmarkEnd w:id="30"/>
    </w:p>
    <w:p w14:paraId="67D15BED" w14:textId="79F54EB1" w:rsidR="0099310F" w:rsidRDefault="009E7AF2" w:rsidP="0099310F">
      <w:r w:rsidRPr="009E7AF2">
        <w:t>Ein IT-Projekt durchläuft mehrere Phasen, die jeweils unterschiedliche Aufgaben, Ziele und Anforderungen beinhalten. Die klare Strukturierung in Phasen wie Initialisierung, Konzeption, Realisierung und Einführung ermöglicht es, Projekte gezielt zu planen, effizient umzusetzen und erfolgreich abzuschlie</w:t>
      </w:r>
      <w:r>
        <w:t>ss</w:t>
      </w:r>
      <w:r w:rsidRPr="009E7AF2">
        <w:t>en. In diesem Abschnitt werde ich fünf konkrete Aufträge aus meinem Lehrbetrieb beschreiben und diesen den passenden Projektphasen zuordnen. Au</w:t>
      </w:r>
      <w:r w:rsidR="00031B44">
        <w:t>ss</w:t>
      </w:r>
      <w:r w:rsidRPr="009E7AF2">
        <w:t>erdem reflektiere ich ein Projekt aus meiner Schulzeit und ziehe persönliche Schlüsse aus meinen Erfahrungen.</w:t>
      </w:r>
    </w:p>
    <w:p w14:paraId="038B684D" w14:textId="415F4108" w:rsidR="00D43949" w:rsidRDefault="003E02A9" w:rsidP="003E02A9">
      <w:pPr>
        <w:pStyle w:val="berschrift3"/>
      </w:pPr>
      <w:bookmarkStart w:id="31" w:name="_Toc199272394"/>
      <w:r w:rsidRPr="003E02A9">
        <w:t>Projektphasen im Überblick</w:t>
      </w:r>
      <w:bookmarkEnd w:id="31"/>
    </w:p>
    <w:p w14:paraId="4EB5C872" w14:textId="18BF04F9" w:rsidR="003E02A9" w:rsidRDefault="00F335E8" w:rsidP="00F335E8">
      <w:pPr>
        <w:pStyle w:val="berschrift4"/>
      </w:pPr>
      <w:r w:rsidRPr="00F335E8">
        <w:t>Initialisierungsphase</w:t>
      </w:r>
    </w:p>
    <w:p w14:paraId="4695001B" w14:textId="3498B869" w:rsidR="00F10144" w:rsidRPr="00F10144" w:rsidRDefault="00F10144" w:rsidP="00F10144">
      <w:r w:rsidRPr="00F10144">
        <w:t>Bevor ein Projekt in Auftrag gegeben werden kann, müssen Bedarf und Anforderungen ganzheitlich konkretisiert werden. Nur so lässt sich abschätzen, ob ein Vorhaben sinnvoll und für das gesamte Unternehmen tragfähig ist. Ein erster Blick auf den zu erwartenden Zeit- und Ressourcenaufwand gibt Auskunft darüber, inwiefern eine erfolgreiche Umsetzung als realistisch erscheint.</w:t>
      </w:r>
      <w:r w:rsidR="00F21B22">
        <w:t xml:space="preserve"> </w:t>
      </w:r>
      <w:sdt>
        <w:sdtPr>
          <w:id w:val="1714074165"/>
          <w:citation/>
        </w:sdtPr>
        <w:sdtContent>
          <w:r w:rsidR="00F21B22">
            <w:fldChar w:fldCharType="begin"/>
          </w:r>
          <w:r w:rsidR="00F21B22">
            <w:instrText xml:space="preserve"> CITATION Roc25 \l 2055 </w:instrText>
          </w:r>
          <w:r w:rsidR="00F21B22">
            <w:fldChar w:fldCharType="separate"/>
          </w:r>
          <w:r w:rsidR="00F21B22">
            <w:rPr>
              <w:noProof/>
            </w:rPr>
            <w:t>(Rocon, kein Datum)</w:t>
          </w:r>
          <w:r w:rsidR="00F21B22">
            <w:fldChar w:fldCharType="end"/>
          </w:r>
        </w:sdtContent>
      </w:sdt>
    </w:p>
    <w:p w14:paraId="03D72657" w14:textId="69CFE239" w:rsidR="00F335E8" w:rsidRDefault="00F335E8" w:rsidP="00F335E8">
      <w:pPr>
        <w:pStyle w:val="berschrift4"/>
      </w:pPr>
      <w:r w:rsidRPr="00F335E8">
        <w:t>Konzeptionsphase</w:t>
      </w:r>
    </w:p>
    <w:p w14:paraId="3A22AEB4" w14:textId="37FDE354" w:rsidR="00F10144" w:rsidRDefault="000850B6" w:rsidP="00F10144">
      <w:r w:rsidRPr="000850B6">
        <w:t>In der Planungsphase arbeitet der Projektleiter eng mit seinem zukünftigen Projektteam und diversen Stakeholdern zusammen, die Einfluss auf Ziele und Projektverlauf haben können. Neben dem Festlegen eines Budgets stellt insbesondere eine eingehende Risikoanalyse einen wichtigen Aspekt dieser Phase dar. Darüber hinaus werden Ziele und Nicht-Ziele des Vorhabens festgelegt und klar kommuniziert.</w:t>
      </w:r>
      <w:sdt>
        <w:sdtPr>
          <w:id w:val="1189328673"/>
          <w:citation/>
        </w:sdtPr>
        <w:sdtContent>
          <w:r w:rsidR="00F21B22">
            <w:fldChar w:fldCharType="begin"/>
          </w:r>
          <w:r w:rsidR="00F21B22">
            <w:instrText xml:space="preserve"> CITATION Roc25 \l 2055 </w:instrText>
          </w:r>
          <w:r w:rsidR="00F21B22">
            <w:fldChar w:fldCharType="separate"/>
          </w:r>
          <w:r w:rsidR="00F21B22">
            <w:rPr>
              <w:noProof/>
            </w:rPr>
            <w:t xml:space="preserve"> (Rocon, kein Datum)</w:t>
          </w:r>
          <w:r w:rsidR="00F21B22">
            <w:fldChar w:fldCharType="end"/>
          </w:r>
        </w:sdtContent>
      </w:sdt>
    </w:p>
    <w:p w14:paraId="1E9A8ED3" w14:textId="79AA6B78" w:rsidR="0084061A" w:rsidRPr="00F10144" w:rsidRDefault="0084061A" w:rsidP="00F10144">
      <w:r w:rsidRPr="0084061A">
        <w:t>Hinweis: Die Konzeptionsphase wird auch als Planungsphase bezeichnet, da hier die Grundlage für eine strukturierte Umsetzung geschaffen wird.</w:t>
      </w:r>
    </w:p>
    <w:p w14:paraId="63E376E2" w14:textId="4978D974" w:rsidR="00B30D54" w:rsidRDefault="00460483" w:rsidP="00B30D54">
      <w:pPr>
        <w:pStyle w:val="berschrift4"/>
      </w:pPr>
      <w:r w:rsidRPr="00460483">
        <w:t>Realisierungsphase</w:t>
      </w:r>
    </w:p>
    <w:p w14:paraId="1B7FBA62" w14:textId="62759DF6" w:rsidR="00460483" w:rsidRDefault="00203907" w:rsidP="00460483">
      <w:r w:rsidRPr="00203907">
        <w:t xml:space="preserve">In der </w:t>
      </w:r>
      <w:r w:rsidR="00274BF7">
        <w:t xml:space="preserve">Realisierungsphase </w:t>
      </w:r>
      <w:r w:rsidRPr="00203907">
        <w:t>geht es dann um die konkrete Umsetzung und Etablierung der definierten Projektschritte. Vor allem die Zusammenarbeit zwischen Projektleiter und Projektteam ist wichtig für die zeitgerechte Umsetzung von Arbeitspaketen und das Erreichen von Meilensteinen. Das Delegieren von Aufgaben an zuständige Stellen und eine klare Kommunikationsstrategie mit regelmä</w:t>
      </w:r>
      <w:r w:rsidR="00F77FDC">
        <w:t>ss</w:t>
      </w:r>
      <w:r w:rsidRPr="00203907">
        <w:t>igen Feedbackschleifen zählt hierbei zu den Kernaufgaben des Projektmanagers. Auf dynamische Rahmenbedingungen, die Einfluss auf den Projektverlauf haben können, muss ein Projektleiter adäquat und flexibel reagieren können.</w:t>
      </w:r>
      <w:r w:rsidR="00F21B22">
        <w:t xml:space="preserve"> </w:t>
      </w:r>
      <w:sdt>
        <w:sdtPr>
          <w:id w:val="-1060322243"/>
          <w:citation/>
        </w:sdtPr>
        <w:sdtContent>
          <w:r w:rsidR="00F21B22">
            <w:fldChar w:fldCharType="begin"/>
          </w:r>
          <w:r w:rsidR="00F21B22">
            <w:instrText xml:space="preserve"> CITATION Roc25 \l 2055 </w:instrText>
          </w:r>
          <w:r w:rsidR="00F21B22">
            <w:fldChar w:fldCharType="separate"/>
          </w:r>
          <w:r w:rsidR="00F21B22">
            <w:rPr>
              <w:noProof/>
            </w:rPr>
            <w:t>(Rocon, kein Datum)</w:t>
          </w:r>
          <w:r w:rsidR="00F21B22">
            <w:fldChar w:fldCharType="end"/>
          </w:r>
        </w:sdtContent>
      </w:sdt>
    </w:p>
    <w:p w14:paraId="061273D6" w14:textId="3F08F3BC" w:rsidR="00460483" w:rsidRDefault="00460483" w:rsidP="00460483">
      <w:pPr>
        <w:pStyle w:val="berschrift4"/>
      </w:pPr>
      <w:r w:rsidRPr="00460483">
        <w:t>Einführungsphase</w:t>
      </w:r>
    </w:p>
    <w:p w14:paraId="1F119937" w14:textId="1A1DD49E" w:rsidR="00460483" w:rsidRDefault="00203907" w:rsidP="00460483">
      <w:r w:rsidRPr="00203907">
        <w:t>Die Abschlussphase dient sowohl der Überprüfung der Ergebnisse als auch der kritischen Reflexion des gesamten Projektverlaufs. Wurden alle Ziele wie geplant erreicht und umgesetzt? Welche Probleme traten bei der Umsetzung auf? Entsprechen die Ergebnisse qualitativ den im Projektauftrag festgelegten Gütekriterien. Sind Punkte offen, die in der Nachbearbeitungsphase berücksichtigt werden müssen. All diese Aspekte müssen vom Projektmanager im Abschlussbericht sauber dokumentiert werden.</w:t>
      </w:r>
      <w:r w:rsidR="00F21B22">
        <w:t xml:space="preserve"> </w:t>
      </w:r>
      <w:sdt>
        <w:sdtPr>
          <w:id w:val="-599879627"/>
          <w:citation/>
        </w:sdtPr>
        <w:sdtContent>
          <w:r w:rsidR="00F21B22">
            <w:fldChar w:fldCharType="begin"/>
          </w:r>
          <w:r w:rsidR="00F21B22">
            <w:instrText xml:space="preserve"> CITATION Roc25 \l 2055 </w:instrText>
          </w:r>
          <w:r w:rsidR="00F21B22">
            <w:fldChar w:fldCharType="separate"/>
          </w:r>
          <w:r w:rsidR="00F21B22">
            <w:rPr>
              <w:noProof/>
            </w:rPr>
            <w:t>(Rocon, kein Datum)</w:t>
          </w:r>
          <w:r w:rsidR="00F21B22">
            <w:fldChar w:fldCharType="end"/>
          </w:r>
        </w:sdtContent>
      </w:sdt>
    </w:p>
    <w:p w14:paraId="043428E6" w14:textId="1E96DB40" w:rsidR="002019BE" w:rsidRDefault="0034664E" w:rsidP="00460483">
      <w:r>
        <w:t xml:space="preserve">Hinweis: </w:t>
      </w:r>
      <w:r w:rsidRPr="0034664E">
        <w:t>Die Einführungsphase wird auch als Abschlussphase bezeichnet, da sie Aufgaben wie Reflexion, Dokumentation und den formalen Projektabschluss umfasst.</w:t>
      </w:r>
    </w:p>
    <w:p w14:paraId="29947A38" w14:textId="009AF78A" w:rsidR="00F21B22" w:rsidRPr="00460483" w:rsidRDefault="00F21B22" w:rsidP="00F21B22">
      <w:pPr>
        <w:spacing w:after="160"/>
      </w:pPr>
      <w:r>
        <w:br w:type="page"/>
      </w:r>
    </w:p>
    <w:p w14:paraId="4D876885" w14:textId="2B45CEFE" w:rsidR="00877DE0" w:rsidRDefault="00884A7C" w:rsidP="00877DE0">
      <w:pPr>
        <w:pStyle w:val="berschrift3"/>
      </w:pPr>
      <w:bookmarkStart w:id="32" w:name="_Toc199272395"/>
      <w:r>
        <w:lastRenderedPageBreak/>
        <w:t>5 Aufträge aus dem Lehrbetrieb</w:t>
      </w:r>
      <w:bookmarkEnd w:id="32"/>
    </w:p>
    <w:tbl>
      <w:tblPr>
        <w:tblStyle w:val="Tabellenraster"/>
        <w:tblW w:w="0" w:type="auto"/>
        <w:tblLook w:val="04A0" w:firstRow="1" w:lastRow="0" w:firstColumn="1" w:lastColumn="0" w:noHBand="0" w:noVBand="1"/>
      </w:tblPr>
      <w:tblGrid>
        <w:gridCol w:w="2407"/>
        <w:gridCol w:w="2407"/>
        <w:gridCol w:w="2407"/>
        <w:gridCol w:w="2407"/>
      </w:tblGrid>
      <w:tr w:rsidR="00D866A5" w14:paraId="244AC5B6" w14:textId="77777777" w:rsidTr="00790440">
        <w:tc>
          <w:tcPr>
            <w:tcW w:w="2407" w:type="dxa"/>
            <w:shd w:val="clear" w:color="auto" w:fill="BFBFBF" w:themeFill="background1" w:themeFillShade="BF"/>
          </w:tcPr>
          <w:p w14:paraId="3BE3CE7A" w14:textId="7C5A2249" w:rsidR="00D866A5" w:rsidRDefault="006F5C56" w:rsidP="00CD4E83">
            <w:r>
              <w:t>Auftrag</w:t>
            </w:r>
          </w:p>
        </w:tc>
        <w:tc>
          <w:tcPr>
            <w:tcW w:w="2407" w:type="dxa"/>
            <w:shd w:val="clear" w:color="auto" w:fill="BFBFBF" w:themeFill="background1" w:themeFillShade="BF"/>
          </w:tcPr>
          <w:p w14:paraId="2D74F5B0" w14:textId="1187638F" w:rsidR="00D866A5" w:rsidRDefault="006F5C56" w:rsidP="00CD4E83">
            <w:r>
              <w:t>Beschreibung</w:t>
            </w:r>
          </w:p>
        </w:tc>
        <w:tc>
          <w:tcPr>
            <w:tcW w:w="2407" w:type="dxa"/>
            <w:shd w:val="clear" w:color="auto" w:fill="BFBFBF" w:themeFill="background1" w:themeFillShade="BF"/>
          </w:tcPr>
          <w:p w14:paraId="7B0232D5" w14:textId="2E074C88" w:rsidR="00D866A5" w:rsidRDefault="006F5C56" w:rsidP="00CD4E83">
            <w:r>
              <w:t>Projektphase</w:t>
            </w:r>
          </w:p>
        </w:tc>
        <w:tc>
          <w:tcPr>
            <w:tcW w:w="2407" w:type="dxa"/>
            <w:shd w:val="clear" w:color="auto" w:fill="BFBFBF" w:themeFill="background1" w:themeFillShade="BF"/>
          </w:tcPr>
          <w:p w14:paraId="1E6503AD" w14:textId="5CAB6D61" w:rsidR="00D866A5" w:rsidRDefault="006F5C56" w:rsidP="00CD4E83">
            <w:r>
              <w:t>Begründung für die zugeteilte Projektphase</w:t>
            </w:r>
          </w:p>
        </w:tc>
      </w:tr>
      <w:tr w:rsidR="00D866A5" w14:paraId="4F44CEE1" w14:textId="77777777" w:rsidTr="00D866A5">
        <w:tc>
          <w:tcPr>
            <w:tcW w:w="2407" w:type="dxa"/>
          </w:tcPr>
          <w:p w14:paraId="638FA3FE" w14:textId="06072D8A" w:rsidR="00D866A5" w:rsidRDefault="001D1A39" w:rsidP="006448EE">
            <w:r w:rsidRPr="001D1A39">
              <w:t xml:space="preserve">Benutzer einrichten, SVN-Zugang </w:t>
            </w:r>
            <w:r w:rsidR="008A43E5">
              <w:t>und</w:t>
            </w:r>
            <w:r w:rsidRPr="001D1A39">
              <w:t xml:space="preserve"> Entwicklungsumgebung aufsetzen</w:t>
            </w:r>
          </w:p>
        </w:tc>
        <w:tc>
          <w:tcPr>
            <w:tcW w:w="2407" w:type="dxa"/>
          </w:tcPr>
          <w:p w14:paraId="18932F0D" w14:textId="2D513A54" w:rsidR="00D866A5" w:rsidRDefault="003404D5" w:rsidP="006448EE">
            <w:r w:rsidRPr="003404D5">
              <w:t>Zu Beginn der Lehre wurden alle Benutzerkonten erstellt, der Zugang zum Versionskontrollsystem (SVN) eingerichtet und die persönliche Entwicklungsumgebung (IDE, Tools, etc.) konfiguriert.</w:t>
            </w:r>
          </w:p>
        </w:tc>
        <w:tc>
          <w:tcPr>
            <w:tcW w:w="2407" w:type="dxa"/>
          </w:tcPr>
          <w:p w14:paraId="6180CF27" w14:textId="45B1FF3F" w:rsidR="00D866A5" w:rsidRDefault="00544CDB" w:rsidP="006448EE">
            <w:r>
              <w:t>Initialisierungsphase</w:t>
            </w:r>
          </w:p>
        </w:tc>
        <w:tc>
          <w:tcPr>
            <w:tcW w:w="2407" w:type="dxa"/>
          </w:tcPr>
          <w:p w14:paraId="2597E54F" w14:textId="0A9F6D70" w:rsidR="00D866A5" w:rsidRDefault="00A36682" w:rsidP="006448EE">
            <w:r w:rsidRPr="00A36682">
              <w:t>Es handelt sich um eine vorbereitende Ma</w:t>
            </w:r>
            <w:r w:rsidR="00CB73C9">
              <w:t>ss</w:t>
            </w:r>
            <w:r w:rsidRPr="00A36682">
              <w:t>nahme, um eine funktionierende Basis für die weitere Projektarbeit zu schaffen.</w:t>
            </w:r>
          </w:p>
        </w:tc>
      </w:tr>
      <w:tr w:rsidR="00D866A5" w14:paraId="4017060F" w14:textId="77777777" w:rsidTr="00D866A5">
        <w:tc>
          <w:tcPr>
            <w:tcW w:w="2407" w:type="dxa"/>
          </w:tcPr>
          <w:p w14:paraId="1DC17D02" w14:textId="6EE39881" w:rsidR="00D866A5" w:rsidRDefault="004D35D7" w:rsidP="006448EE">
            <w:r w:rsidRPr="004D35D7">
              <w:t>Einführung in betriebliche Systeme (Zeiterfassung, Ticketsystem)</w:t>
            </w:r>
          </w:p>
        </w:tc>
        <w:tc>
          <w:tcPr>
            <w:tcW w:w="2407" w:type="dxa"/>
          </w:tcPr>
          <w:p w14:paraId="22E58574" w14:textId="5DE65F49" w:rsidR="00D866A5" w:rsidRDefault="006448EE" w:rsidP="006448EE">
            <w:r w:rsidRPr="006448EE">
              <w:t>In den ersten Wochen wurden grundlegende Tools und Systeme erklärt und erste Aufgaben darin bearbeitet.</w:t>
            </w:r>
          </w:p>
        </w:tc>
        <w:tc>
          <w:tcPr>
            <w:tcW w:w="2407" w:type="dxa"/>
          </w:tcPr>
          <w:p w14:paraId="5A3D70CE" w14:textId="01C769A1" w:rsidR="00D866A5" w:rsidRDefault="00C76B93" w:rsidP="006448EE">
            <w:r>
              <w:t>Einführungsphase</w:t>
            </w:r>
          </w:p>
        </w:tc>
        <w:tc>
          <w:tcPr>
            <w:tcW w:w="2407" w:type="dxa"/>
          </w:tcPr>
          <w:p w14:paraId="021D7B7C" w14:textId="2F4BE7B1" w:rsidR="00D866A5" w:rsidRDefault="00155145" w:rsidP="006448EE">
            <w:r w:rsidRPr="00155145">
              <w:t>Die Systeme waren bereits vorhanden und wurden in den Arbeitsalltag eingeführt. Fokus lag auf dem Kennenlernen und Anwenden.</w:t>
            </w:r>
          </w:p>
        </w:tc>
      </w:tr>
      <w:tr w:rsidR="00D866A5" w14:paraId="257F4608" w14:textId="77777777" w:rsidTr="00D866A5">
        <w:tc>
          <w:tcPr>
            <w:tcW w:w="2407" w:type="dxa"/>
          </w:tcPr>
          <w:p w14:paraId="4E504844" w14:textId="7921AC34" w:rsidR="00D866A5" w:rsidRDefault="004D35D7" w:rsidP="006448EE">
            <w:r w:rsidRPr="004D35D7">
              <w:t xml:space="preserve">Datei einlesen </w:t>
            </w:r>
            <w:r w:rsidR="008A43E5">
              <w:t>und</w:t>
            </w:r>
            <w:r w:rsidRPr="004D35D7">
              <w:t xml:space="preserve"> schreiben</w:t>
            </w:r>
            <w:r w:rsidR="008547BB">
              <w:t xml:space="preserve">, </w:t>
            </w:r>
            <w:r w:rsidRPr="004D35D7">
              <w:t>Einzelauftrag</w:t>
            </w:r>
          </w:p>
        </w:tc>
        <w:tc>
          <w:tcPr>
            <w:tcW w:w="2407" w:type="dxa"/>
          </w:tcPr>
          <w:p w14:paraId="78F128E0" w14:textId="756AD90D" w:rsidR="00D866A5" w:rsidRDefault="006448EE" w:rsidP="006448EE">
            <w:r w:rsidRPr="006448EE">
              <w:t>Programm schreiben, das einfache Daten aus einer Datei einliest, verarbeitet und wieder schreibt. Unabhängig von anderen Programmen.</w:t>
            </w:r>
          </w:p>
        </w:tc>
        <w:tc>
          <w:tcPr>
            <w:tcW w:w="2407" w:type="dxa"/>
          </w:tcPr>
          <w:p w14:paraId="56BA00DA" w14:textId="2320CDFF" w:rsidR="00D866A5" w:rsidRDefault="00C76B93" w:rsidP="006448EE">
            <w:r>
              <w:t>Realisierungsphase</w:t>
            </w:r>
          </w:p>
        </w:tc>
        <w:tc>
          <w:tcPr>
            <w:tcW w:w="2407" w:type="dxa"/>
          </w:tcPr>
          <w:p w14:paraId="38BF7F31" w14:textId="00177A14" w:rsidR="00D866A5" w:rsidRDefault="00FC7F0A" w:rsidP="006448EE">
            <w:r w:rsidRPr="00FC7F0A">
              <w:t>Die Anforderungen waren klar definiert, und die Aufgabe bestand in der konkreten technischen Umsetzung</w:t>
            </w:r>
            <w:r>
              <w:t>.</w:t>
            </w:r>
          </w:p>
        </w:tc>
      </w:tr>
      <w:tr w:rsidR="00D866A5" w14:paraId="1BF8CA14" w14:textId="77777777" w:rsidTr="00D866A5">
        <w:tc>
          <w:tcPr>
            <w:tcW w:w="2407" w:type="dxa"/>
          </w:tcPr>
          <w:p w14:paraId="1EAE6279" w14:textId="09F2C747" w:rsidR="00D866A5" w:rsidRDefault="008547BB" w:rsidP="006448EE">
            <w:r w:rsidRPr="008547BB">
              <w:t>Bestehendes Programm erweitern um Dateifunktionalität</w:t>
            </w:r>
          </w:p>
        </w:tc>
        <w:tc>
          <w:tcPr>
            <w:tcW w:w="2407" w:type="dxa"/>
          </w:tcPr>
          <w:p w14:paraId="23046CF6" w14:textId="5B8A708A" w:rsidR="00D866A5" w:rsidRDefault="00273B54" w:rsidP="006448EE">
            <w:r w:rsidRPr="00273B54">
              <w:t>Ein vorhandenes Programm, das im Lehrverlauf stetig erweitert wird, wurde um Dateioperationen ergänzt, sodass es den neuen Anforderungen gerecht wird.</w:t>
            </w:r>
          </w:p>
        </w:tc>
        <w:tc>
          <w:tcPr>
            <w:tcW w:w="2407" w:type="dxa"/>
          </w:tcPr>
          <w:p w14:paraId="7BD4EB43" w14:textId="7D567630" w:rsidR="00D866A5" w:rsidRDefault="00DD549F" w:rsidP="006448EE">
            <w:r>
              <w:t>Konzeptionsphase</w:t>
            </w:r>
          </w:p>
        </w:tc>
        <w:tc>
          <w:tcPr>
            <w:tcW w:w="2407" w:type="dxa"/>
          </w:tcPr>
          <w:p w14:paraId="325257A3" w14:textId="165A02AA" w:rsidR="00D866A5" w:rsidRDefault="00CC69E4" w:rsidP="006448EE">
            <w:r w:rsidRPr="00CC69E4">
              <w:t xml:space="preserve">Zuerst musste geplant werden, wie das neue Feature in das bestehende System integriert wird. </w:t>
            </w:r>
            <w:r w:rsidR="00CE76B2">
              <w:t>Und erst d</w:t>
            </w:r>
            <w:r w:rsidRPr="00CC69E4">
              <w:t>anach erfolgte die</w:t>
            </w:r>
            <w:r w:rsidR="00CE76B2">
              <w:t xml:space="preserve"> effektive</w:t>
            </w:r>
            <w:r w:rsidRPr="00CC69E4">
              <w:t xml:space="preserve"> Umsetzung.</w:t>
            </w:r>
          </w:p>
        </w:tc>
      </w:tr>
      <w:tr w:rsidR="00D866A5" w14:paraId="3C77E1E8" w14:textId="77777777" w:rsidTr="00D866A5">
        <w:tc>
          <w:tcPr>
            <w:tcW w:w="2407" w:type="dxa"/>
          </w:tcPr>
          <w:p w14:paraId="326D2E25" w14:textId="49143369" w:rsidR="00D866A5" w:rsidRDefault="00163DA2" w:rsidP="006448EE">
            <w:r>
              <w:t>Einteilung</w:t>
            </w:r>
            <w:r w:rsidRPr="00163DA2">
              <w:t xml:space="preserve"> in Teams</w:t>
            </w:r>
            <w:r>
              <w:t xml:space="preserve"> und</w:t>
            </w:r>
            <w:r w:rsidRPr="00163DA2">
              <w:t xml:space="preserve"> </w:t>
            </w:r>
            <w:r w:rsidR="003404D5">
              <w:t>Gelerntes anwenden</w:t>
            </w:r>
          </w:p>
        </w:tc>
        <w:tc>
          <w:tcPr>
            <w:tcW w:w="2407" w:type="dxa"/>
          </w:tcPr>
          <w:p w14:paraId="219002DB" w14:textId="422CD24F" w:rsidR="00D866A5" w:rsidRDefault="001554A9" w:rsidP="006448EE">
            <w:r w:rsidRPr="001554A9">
              <w:t xml:space="preserve">In den Sommerferien werden die Lernenden des 1. Lehrjahrs basierend auf ihren individuellen Stärken in Teams eingeteilt. Ziel ist es, das erlernte Wissen gemeinsam in </w:t>
            </w:r>
            <w:r>
              <w:t>verschiedenen Aufträgen</w:t>
            </w:r>
            <w:r w:rsidRPr="001554A9">
              <w:t xml:space="preserve"> anzuwenden.</w:t>
            </w:r>
          </w:p>
        </w:tc>
        <w:tc>
          <w:tcPr>
            <w:tcW w:w="2407" w:type="dxa"/>
          </w:tcPr>
          <w:p w14:paraId="2CCA54FD" w14:textId="3E33FCAD" w:rsidR="00D866A5" w:rsidRDefault="00E03DAB" w:rsidP="006448EE">
            <w:r>
              <w:t>Konzeptionsphase</w:t>
            </w:r>
          </w:p>
        </w:tc>
        <w:tc>
          <w:tcPr>
            <w:tcW w:w="2407" w:type="dxa"/>
          </w:tcPr>
          <w:p w14:paraId="692B480C" w14:textId="6F0F7DF3" w:rsidR="00D866A5" w:rsidRDefault="00C260D9" w:rsidP="00427ED9">
            <w:pPr>
              <w:keepNext/>
            </w:pPr>
            <w:r w:rsidRPr="00C260D9">
              <w:t>Das Projekt befindet sich in der Vorbereitungsphase. Es wird geplant, wer in welches Team kommt, welche Ziele verfolgt werden und wie die Zusammenarbeit organisiert ist</w:t>
            </w:r>
            <w:r>
              <w:t>.</w:t>
            </w:r>
          </w:p>
        </w:tc>
      </w:tr>
    </w:tbl>
    <w:p w14:paraId="38F8DF98" w14:textId="749D080F" w:rsidR="00CD4E83" w:rsidRDefault="00427ED9" w:rsidP="00427ED9">
      <w:pPr>
        <w:pStyle w:val="Beschriftung"/>
      </w:pPr>
      <w:bookmarkStart w:id="33" w:name="_Toc199272690"/>
      <w:r>
        <w:t xml:space="preserve">Tabelle </w:t>
      </w:r>
      <w:r w:rsidR="00197EB8">
        <w:fldChar w:fldCharType="begin"/>
      </w:r>
      <w:r w:rsidR="00197EB8">
        <w:instrText xml:space="preserve"> SEQ Tabelle \* ARABIC </w:instrText>
      </w:r>
      <w:r w:rsidR="00197EB8">
        <w:fldChar w:fldCharType="separate"/>
      </w:r>
      <w:r w:rsidR="00197EB8">
        <w:rPr>
          <w:noProof/>
        </w:rPr>
        <w:t>2</w:t>
      </w:r>
      <w:r w:rsidR="00197EB8">
        <w:rPr>
          <w:noProof/>
        </w:rPr>
        <w:fldChar w:fldCharType="end"/>
      </w:r>
      <w:r>
        <w:t xml:space="preserve"> 5 Aufträge aus dem Lehrbetrieb</w:t>
      </w:r>
      <w:bookmarkEnd w:id="33"/>
    </w:p>
    <w:p w14:paraId="1371C24D" w14:textId="51943FF9" w:rsidR="004B6163" w:rsidRPr="004B6163" w:rsidRDefault="004B6163" w:rsidP="004B6163">
      <w:pPr>
        <w:spacing w:after="160"/>
      </w:pPr>
      <w:r>
        <w:br w:type="page"/>
      </w:r>
    </w:p>
    <w:p w14:paraId="4E487C1C" w14:textId="7962FC37" w:rsidR="0015664E" w:rsidRDefault="005B1370" w:rsidP="005B1370">
      <w:pPr>
        <w:pStyle w:val="berschrift3"/>
      </w:pPr>
      <w:bookmarkStart w:id="34" w:name="_Toc199272396"/>
      <w:r>
        <w:lastRenderedPageBreak/>
        <w:t>Projektarbeit aus der Sekundarschule</w:t>
      </w:r>
      <w:bookmarkEnd w:id="34"/>
    </w:p>
    <w:p w14:paraId="75CA5CF6" w14:textId="0C3060BB" w:rsidR="001F3750" w:rsidRDefault="00C763ED" w:rsidP="000F7F90">
      <w:r>
        <w:rPr>
          <w:noProof/>
        </w:rPr>
        <mc:AlternateContent>
          <mc:Choice Requires="wpg">
            <w:drawing>
              <wp:anchor distT="0" distB="0" distL="114300" distR="114300" simplePos="0" relativeHeight="251658251" behindDoc="0" locked="0" layoutInCell="1" allowOverlap="1" wp14:anchorId="36FBA16D" wp14:editId="704D415D">
                <wp:simplePos x="0" y="0"/>
                <wp:positionH relativeFrom="column">
                  <wp:posOffset>4759960</wp:posOffset>
                </wp:positionH>
                <wp:positionV relativeFrom="paragraph">
                  <wp:posOffset>5715</wp:posOffset>
                </wp:positionV>
                <wp:extent cx="1362710" cy="2394585"/>
                <wp:effectExtent l="0" t="0" r="8890" b="5715"/>
                <wp:wrapSquare wrapText="bothSides"/>
                <wp:docPr id="1989247231" name="Gruppieren 20"/>
                <wp:cNvGraphicFramePr/>
                <a:graphic xmlns:a="http://schemas.openxmlformats.org/drawingml/2006/main">
                  <a:graphicData uri="http://schemas.microsoft.com/office/word/2010/wordprocessingGroup">
                    <wpg:wgp>
                      <wpg:cNvGrpSpPr/>
                      <wpg:grpSpPr>
                        <a:xfrm>
                          <a:off x="0" y="0"/>
                          <a:ext cx="1362710" cy="2394585"/>
                          <a:chOff x="0" y="0"/>
                          <a:chExt cx="1362710" cy="2394585"/>
                        </a:xfrm>
                      </wpg:grpSpPr>
                      <pic:pic xmlns:pic="http://schemas.openxmlformats.org/drawingml/2006/picture">
                        <pic:nvPicPr>
                          <pic:cNvPr id="325084801" name="Grafik 15" descr="Ein Bild, das Im Haus, Haustier, Hunderasse, Schwarz enthält.&#10;&#10;KI-generierte Inhalte können fehlerhaft sein."/>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2710" cy="1818005"/>
                          </a:xfrm>
                          <a:prstGeom prst="rect">
                            <a:avLst/>
                          </a:prstGeom>
                          <a:noFill/>
                          <a:ln>
                            <a:noFill/>
                          </a:ln>
                        </pic:spPr>
                      </pic:pic>
                      <wps:wsp>
                        <wps:cNvPr id="723937163" name="Textfeld 1"/>
                        <wps:cNvSpPr txBox="1"/>
                        <wps:spPr>
                          <a:xfrm>
                            <a:off x="0" y="1873250"/>
                            <a:ext cx="1362710" cy="521335"/>
                          </a:xfrm>
                          <a:prstGeom prst="rect">
                            <a:avLst/>
                          </a:prstGeom>
                          <a:solidFill>
                            <a:prstClr val="white"/>
                          </a:solidFill>
                          <a:ln>
                            <a:noFill/>
                          </a:ln>
                        </wps:spPr>
                        <wps:txbx>
                          <w:txbxContent>
                            <w:p w14:paraId="44B52DA6" w14:textId="1805232D" w:rsidR="00C763ED" w:rsidRPr="00325B4D" w:rsidRDefault="00C763ED" w:rsidP="00C763ED">
                              <w:pPr>
                                <w:pStyle w:val="Beschriftung"/>
                                <w:rPr>
                                  <w:noProof/>
                                  <w:sz w:val="20"/>
                                </w:rPr>
                              </w:pPr>
                              <w:bookmarkStart w:id="35" w:name="_Toc199272674"/>
                              <w:r>
                                <w:t xml:space="preserve">Abbildung </w:t>
                              </w:r>
                              <w:r w:rsidR="003C0C7B">
                                <w:fldChar w:fldCharType="begin"/>
                              </w:r>
                              <w:r w:rsidR="003C0C7B">
                                <w:instrText xml:space="preserve"> SEQ Abbildung \* ARABIC </w:instrText>
                              </w:r>
                              <w:r w:rsidR="003C0C7B">
                                <w:fldChar w:fldCharType="separate"/>
                              </w:r>
                              <w:r w:rsidR="00C556EE">
                                <w:rPr>
                                  <w:noProof/>
                                </w:rPr>
                                <w:t>8</w:t>
                              </w:r>
                              <w:r w:rsidR="003C0C7B">
                                <w:rPr>
                                  <w:noProof/>
                                </w:rPr>
                                <w:fldChar w:fldCharType="end"/>
                              </w:r>
                              <w:r>
                                <w:t xml:space="preserve"> </w:t>
                              </w:r>
                              <w:r w:rsidRPr="00C804D4">
                                <w:t>Leckerlis auf der Nase balancieren und anschliessend fangen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FBA16D" id="Gruppieren 20" o:spid="_x0000_s1049" style="position:absolute;margin-left:374.8pt;margin-top:.45pt;width:107.3pt;height:188.55pt;z-index:251658251" coordsize="13627,23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">
                <v:shape id="Grafik 15" o:spid="_x0000_s1050" type="#_x0000_t75" alt="Ein Bild, das Im Haus, Haustier, Hunderasse, Schwarz enthält.&#10;&#10;KI-generierte Inhalte können fehlerhaft sein." style="position:absolute;width:13627;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">
                  <v:imagedata r:id="rId24" o:title="Ein Bild, das Im Haus, Haustier, Hunderasse, Schwarz enthält.&#10;&#10;KI-generierte Inhalte können fehlerhaft sein"/>
                </v:shape>
                <v:shape id="Textfeld 1" o:spid="_x0000_s1051" type="#_x0000_t202" style="position:absolute;top:18732;width:13627;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" stroked="f">
                  <v:textbox style="mso-fit-shape-to-text:t" inset="0,0,0,0">
                    <w:txbxContent>
                      <w:p w14:paraId="44B52DA6" w14:textId="1805232D" w:rsidR="00C763ED" w:rsidRPr="00325B4D" w:rsidRDefault="00C763ED" w:rsidP="00C763ED">
                        <w:pPr>
                          <w:pStyle w:val="Beschriftung"/>
                          <w:rPr>
                            <w:noProof/>
                            <w:sz w:val="20"/>
                          </w:rPr>
                        </w:pPr>
                        <w:bookmarkStart w:id="36" w:name="_Toc199272674"/>
                        <w:r>
                          <w:t xml:space="preserve">Abbildung </w:t>
                        </w:r>
                        <w:r w:rsidR="003C0C7B">
                          <w:fldChar w:fldCharType="begin"/>
                        </w:r>
                        <w:r w:rsidR="003C0C7B">
                          <w:instrText xml:space="preserve"> SEQ Abbildung \* ARABIC </w:instrText>
                        </w:r>
                        <w:r w:rsidR="003C0C7B">
                          <w:fldChar w:fldCharType="separate"/>
                        </w:r>
                        <w:r w:rsidR="00C556EE">
                          <w:rPr>
                            <w:noProof/>
                          </w:rPr>
                          <w:t>8</w:t>
                        </w:r>
                        <w:r w:rsidR="003C0C7B">
                          <w:rPr>
                            <w:noProof/>
                          </w:rPr>
                          <w:fldChar w:fldCharType="end"/>
                        </w:r>
                        <w:r>
                          <w:t xml:space="preserve"> </w:t>
                        </w:r>
                        <w:r w:rsidRPr="00C804D4">
                          <w:t>Leckerlis auf der Nase balancieren und anschliessend fangen</w:t>
                        </w:r>
                        <w:bookmarkEnd w:id="36"/>
                      </w:p>
                    </w:txbxContent>
                  </v:textbox>
                </v:shape>
                <w10:wrap type="square"/>
              </v:group>
            </w:pict>
          </mc:Fallback>
        </mc:AlternateContent>
      </w:r>
      <w:r w:rsidR="004B6163" w:rsidRPr="004B6163">
        <w:t xml:space="preserve">In meiner Sekundarschule habe ich im Rahmen des Abschlussprojekts ein individuelles Projekt durchgeführt, </w:t>
      </w:r>
      <w:r w:rsidR="004B6163">
        <w:t xml:space="preserve">wofür ich etwa ein Semester lang Zeit </w:t>
      </w:r>
      <w:r w:rsidR="001F3750">
        <w:t>hatte</w:t>
      </w:r>
      <w:r w:rsidR="004B6163" w:rsidRPr="004B6163">
        <w:t xml:space="preserve">. Ich habe mir vorgenommen, meinem Hund </w:t>
      </w:r>
      <w:proofErr w:type="spellStart"/>
      <w:r w:rsidR="004B6163" w:rsidRPr="004B6163">
        <w:t>Schlufi</w:t>
      </w:r>
      <w:proofErr w:type="spellEnd"/>
      <w:r w:rsidR="004B6163" w:rsidRPr="004B6163">
        <w:t xml:space="preserve"> fünf verschiedene Tricks beizubringen. Diese Tricks waren: </w:t>
      </w:r>
    </w:p>
    <w:p w14:paraId="7787F7D5" w14:textId="55036109" w:rsidR="001F3750" w:rsidRDefault="004B6163" w:rsidP="001F3750">
      <w:pPr>
        <w:pStyle w:val="Listenabsatz"/>
        <w:numPr>
          <w:ilvl w:val="0"/>
          <w:numId w:val="13"/>
        </w:numPr>
      </w:pPr>
      <w:r w:rsidRPr="004B6163">
        <w:t xml:space="preserve">High Five </w:t>
      </w:r>
    </w:p>
    <w:p w14:paraId="22686708" w14:textId="77777777" w:rsidR="001F3750" w:rsidRDefault="004B6163" w:rsidP="001F3750">
      <w:pPr>
        <w:pStyle w:val="Listenabsatz"/>
        <w:numPr>
          <w:ilvl w:val="0"/>
          <w:numId w:val="13"/>
        </w:numPr>
      </w:pPr>
      <w:r w:rsidRPr="004B6163">
        <w:t xml:space="preserve">Gegenstände zurückbringen </w:t>
      </w:r>
    </w:p>
    <w:p w14:paraId="75DF6E3A" w14:textId="5FE45C88" w:rsidR="001F3750" w:rsidRDefault="004B6163" w:rsidP="001F3750">
      <w:pPr>
        <w:pStyle w:val="Listenabsatz"/>
        <w:numPr>
          <w:ilvl w:val="0"/>
          <w:numId w:val="13"/>
        </w:numPr>
      </w:pPr>
      <w:r w:rsidRPr="004B6163">
        <w:t>Leckerlis auf der Nase balancieren und anschlie</w:t>
      </w:r>
      <w:r w:rsidR="00B35AA1">
        <w:t>ss</w:t>
      </w:r>
      <w:r w:rsidRPr="004B6163">
        <w:t xml:space="preserve">end fangen </w:t>
      </w:r>
    </w:p>
    <w:p w14:paraId="31B74BFD" w14:textId="77777777" w:rsidR="001F3750" w:rsidRDefault="004B6163" w:rsidP="001F3750">
      <w:pPr>
        <w:pStyle w:val="Listenabsatz"/>
        <w:numPr>
          <w:ilvl w:val="0"/>
          <w:numId w:val="13"/>
        </w:numPr>
      </w:pPr>
      <w:r w:rsidRPr="004B6163">
        <w:t xml:space="preserve">Rolle </w:t>
      </w:r>
    </w:p>
    <w:p w14:paraId="46077D87" w14:textId="0C9F0B2A" w:rsidR="001F3750" w:rsidRDefault="004B6163" w:rsidP="001F3750">
      <w:pPr>
        <w:pStyle w:val="Listenabsatz"/>
        <w:numPr>
          <w:ilvl w:val="0"/>
          <w:numId w:val="13"/>
        </w:numPr>
      </w:pPr>
      <w:r w:rsidRPr="004B6163">
        <w:t xml:space="preserve">Toter Hund </w:t>
      </w:r>
    </w:p>
    <w:p w14:paraId="4F43D2EB" w14:textId="2A00BE21" w:rsidR="00DA7DEE" w:rsidRPr="00DA7DEE" w:rsidRDefault="004B6163" w:rsidP="00DA7DEE">
      <w:r w:rsidRPr="004B6163">
        <w:t>Da das Projekt auf einem Lernprozess basierte, musste ich täglich mit meinem Hund trainieren. Die Umsetzung erforderte nicht nur Geduld und Konsequenz, sondern auch eine genaue Planung der Trainingsschritte. Ich habe den Fortschritt regelmä</w:t>
      </w:r>
      <w:r w:rsidR="00B35AA1">
        <w:t>ss</w:t>
      </w:r>
      <w:r w:rsidRPr="004B6163">
        <w:t xml:space="preserve">ig dokumentiert und alle Ergebnisse sowie Reflexionen in einem Word-Dokument festgehalten, das am Ende bewertet wurde. Was ich dabei gelernt habe: </w:t>
      </w:r>
    </w:p>
    <w:p w14:paraId="0ABD0398" w14:textId="5DC48FD0" w:rsidR="001F3750" w:rsidRDefault="00C763ED" w:rsidP="001F3750">
      <w:r>
        <w:rPr>
          <w:noProof/>
        </w:rPr>
        <mc:AlternateContent>
          <mc:Choice Requires="wpg">
            <w:drawing>
              <wp:anchor distT="0" distB="0" distL="114300" distR="114300" simplePos="0" relativeHeight="251661323" behindDoc="0" locked="0" layoutInCell="1" allowOverlap="1" wp14:anchorId="58CDFEB2" wp14:editId="5ED175FC">
                <wp:simplePos x="0" y="0"/>
                <wp:positionH relativeFrom="column">
                  <wp:posOffset>4824183</wp:posOffset>
                </wp:positionH>
                <wp:positionV relativeFrom="paragraph">
                  <wp:posOffset>5474</wp:posOffset>
                </wp:positionV>
                <wp:extent cx="1292860" cy="2407920"/>
                <wp:effectExtent l="0" t="0" r="2540" b="0"/>
                <wp:wrapSquare wrapText="bothSides"/>
                <wp:docPr id="1480590043" name="Gruppieren 21"/>
                <wp:cNvGraphicFramePr/>
                <a:graphic xmlns:a="http://schemas.openxmlformats.org/drawingml/2006/main">
                  <a:graphicData uri="http://schemas.microsoft.com/office/word/2010/wordprocessingGroup">
                    <wpg:wgp>
                      <wpg:cNvGrpSpPr/>
                      <wpg:grpSpPr>
                        <a:xfrm>
                          <a:off x="0" y="0"/>
                          <a:ext cx="1292860" cy="2407920"/>
                          <a:chOff x="0" y="0"/>
                          <a:chExt cx="1292860" cy="2407920"/>
                        </a:xfrm>
                      </wpg:grpSpPr>
                      <pic:pic xmlns:pic="http://schemas.openxmlformats.org/drawingml/2006/picture">
                        <pic:nvPicPr>
                          <pic:cNvPr id="1547956583" name="Grafik 18" descr="Ein Bild, das Text, Handschrift, Papier, Karte Menü enthält.&#10;&#10;KI-generierte Inhalte können fehlerhaft sein."/>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92860" cy="1828800"/>
                          </a:xfrm>
                          <a:prstGeom prst="rect">
                            <a:avLst/>
                          </a:prstGeom>
                          <a:noFill/>
                          <a:ln>
                            <a:noFill/>
                          </a:ln>
                        </pic:spPr>
                      </pic:pic>
                      <wps:wsp>
                        <wps:cNvPr id="434783005" name="Textfeld 1"/>
                        <wps:cNvSpPr txBox="1"/>
                        <wps:spPr>
                          <a:xfrm>
                            <a:off x="0" y="1886585"/>
                            <a:ext cx="1292860" cy="521335"/>
                          </a:xfrm>
                          <a:prstGeom prst="rect">
                            <a:avLst/>
                          </a:prstGeom>
                          <a:solidFill>
                            <a:prstClr val="white"/>
                          </a:solidFill>
                          <a:ln>
                            <a:noFill/>
                          </a:ln>
                        </wps:spPr>
                        <wps:txbx>
                          <w:txbxContent>
                            <w:p w14:paraId="5AEC9C34" w14:textId="448ED610" w:rsidR="00C763ED" w:rsidRPr="00926182" w:rsidRDefault="00C763ED" w:rsidP="00C763ED">
                              <w:pPr>
                                <w:pStyle w:val="Beschriftung"/>
                                <w:rPr>
                                  <w:noProof/>
                                  <w:sz w:val="20"/>
                                </w:rPr>
                              </w:pPr>
                              <w:bookmarkStart w:id="37" w:name="_Toc199272675"/>
                              <w:r>
                                <w:t xml:space="preserve">Abbildung </w:t>
                              </w:r>
                              <w:r w:rsidR="003C0C7B">
                                <w:fldChar w:fldCharType="begin"/>
                              </w:r>
                              <w:r w:rsidR="003C0C7B">
                                <w:instrText xml:space="preserve"> SEQ Abbildung \* ARABIC </w:instrText>
                              </w:r>
                              <w:r w:rsidR="003C0C7B">
                                <w:fldChar w:fldCharType="separate"/>
                              </w:r>
                              <w:r w:rsidR="00C556EE">
                                <w:rPr>
                                  <w:noProof/>
                                </w:rPr>
                                <w:t>9</w:t>
                              </w:r>
                              <w:r w:rsidR="003C0C7B">
                                <w:rPr>
                                  <w:noProof/>
                                </w:rPr>
                                <w:fldChar w:fldCharType="end"/>
                              </w:r>
                              <w:r>
                                <w:t xml:space="preserve"> </w:t>
                              </w:r>
                              <w:r w:rsidRPr="004664AA">
                                <w:t>Kleiner Auszug vom täglichen dokumentieren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CDFEB2" id="Gruppieren 21" o:spid="_x0000_s1052" style="position:absolute;margin-left:379.85pt;margin-top:.45pt;width:101.8pt;height:189.6pt;z-index:251661323" coordsize="12928,24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">
                <v:shape id="Grafik 18" o:spid="_x0000_s1053" type="#_x0000_t75" alt="Ein Bild, das Text, Handschrift, Papier, Karte Menü enthält.&#10;&#10;KI-generierte Inhalte können fehlerhaft sein." style="position:absolute;width:1292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">
                  <v:imagedata r:id="rId26" o:title="Ein Bild, das Text, Handschrift, Papier, Karte Menü enthält.&#10;&#10;KI-generierte Inhalte können fehlerhaft sein"/>
                </v:shape>
                <v:shape id="Textfeld 1" o:spid="_x0000_s1054" type="#_x0000_t202" style="position:absolute;top:18865;width:12928;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" stroked="f">
                  <v:textbox style="mso-fit-shape-to-text:t" inset="0,0,0,0">
                    <w:txbxContent>
                      <w:p w14:paraId="5AEC9C34" w14:textId="448ED610" w:rsidR="00C763ED" w:rsidRPr="00926182" w:rsidRDefault="00C763ED" w:rsidP="00C763ED">
                        <w:pPr>
                          <w:pStyle w:val="Beschriftung"/>
                          <w:rPr>
                            <w:noProof/>
                            <w:sz w:val="20"/>
                          </w:rPr>
                        </w:pPr>
                        <w:bookmarkStart w:id="38" w:name="_Toc199272675"/>
                        <w:r>
                          <w:t xml:space="preserve">Abbildung </w:t>
                        </w:r>
                        <w:r w:rsidR="003C0C7B">
                          <w:fldChar w:fldCharType="begin"/>
                        </w:r>
                        <w:r w:rsidR="003C0C7B">
                          <w:instrText xml:space="preserve"> SEQ Abbildung \* ARABIC </w:instrText>
                        </w:r>
                        <w:r w:rsidR="003C0C7B">
                          <w:fldChar w:fldCharType="separate"/>
                        </w:r>
                        <w:r w:rsidR="00C556EE">
                          <w:rPr>
                            <w:noProof/>
                          </w:rPr>
                          <w:t>9</w:t>
                        </w:r>
                        <w:r w:rsidR="003C0C7B">
                          <w:rPr>
                            <w:noProof/>
                          </w:rPr>
                          <w:fldChar w:fldCharType="end"/>
                        </w:r>
                        <w:r>
                          <w:t xml:space="preserve"> </w:t>
                        </w:r>
                        <w:r w:rsidRPr="004664AA">
                          <w:t>Kleiner Auszug vom täglichen dokumentieren</w:t>
                        </w:r>
                        <w:bookmarkEnd w:id="38"/>
                      </w:p>
                    </w:txbxContent>
                  </v:textbox>
                </v:shape>
                <w10:wrap type="square"/>
              </v:group>
            </w:pict>
          </mc:Fallback>
        </mc:AlternateContent>
      </w:r>
    </w:p>
    <w:p w14:paraId="3CC5851E" w14:textId="133505F9" w:rsidR="00F03AEB" w:rsidRDefault="004B6163" w:rsidP="001F3750">
      <w:r w:rsidRPr="004B6163">
        <w:t>Planung: Ich musste mir genau überlegen, wie ich die Übungen aufbaue und wann ich welche Ziele erreichen möchte.</w:t>
      </w:r>
    </w:p>
    <w:p w14:paraId="2965E306" w14:textId="374EF48C" w:rsidR="00F03AEB" w:rsidRDefault="004B6163" w:rsidP="001F3750">
      <w:r w:rsidRPr="004B6163">
        <w:t>Selbstständigkeit: Ich war allein verantwortlich für das Projekt, die Umsetzung und die Dokumentation</w:t>
      </w:r>
      <w:r w:rsidR="0053136B">
        <w:t>,</w:t>
      </w:r>
      <w:r w:rsidRPr="004B6163">
        <w:t xml:space="preserve"> das hat mir geholfen, selbstorganisierter zu werden. </w:t>
      </w:r>
    </w:p>
    <w:p w14:paraId="02A6B035" w14:textId="65E323D8" w:rsidR="00F03AEB" w:rsidRDefault="004B6163" w:rsidP="001F3750">
      <w:r w:rsidRPr="004B6163">
        <w:t xml:space="preserve">Durchhaltevermögen: Nicht jeder Trick hat sofort funktioniert, also musste ich dranbleiben, weiterüben und mit Rückschlägen umgehen. </w:t>
      </w:r>
    </w:p>
    <w:p w14:paraId="5B616CDA" w14:textId="3E6DCB87" w:rsidR="00F03AEB" w:rsidRDefault="004B6163" w:rsidP="001F3750">
      <w:r w:rsidRPr="004B6163">
        <w:t>Verantwortung übernehmen: Ich habe gemerkt, wie wichtig Verlässlichkeit ist</w:t>
      </w:r>
      <w:r w:rsidR="0053136B">
        <w:t>,</w:t>
      </w:r>
      <w:r w:rsidRPr="004B6163">
        <w:t xml:space="preserve"> mein Hund hat sich auf mich verlassen.</w:t>
      </w:r>
    </w:p>
    <w:p w14:paraId="031DC702" w14:textId="6CA81B65" w:rsidR="00303590" w:rsidRDefault="004B6163" w:rsidP="001F3750">
      <w:r w:rsidRPr="004B6163">
        <w:t>Strukturiertes Arbeiten: Regelmä</w:t>
      </w:r>
      <w:r w:rsidR="00DC1807">
        <w:t>ss</w:t>
      </w:r>
      <w:r w:rsidRPr="004B6163">
        <w:t xml:space="preserve">iges Dokumentieren und Reflektieren hat mir geholfen, den Überblick zu behalten und Fortschritte sichtbar zu machen. </w:t>
      </w:r>
    </w:p>
    <w:p w14:paraId="6D3A3249" w14:textId="6CD545BD" w:rsidR="00F03AEB" w:rsidRDefault="00303590" w:rsidP="00303590">
      <w:pPr>
        <w:spacing w:after="160"/>
      </w:pPr>
      <w:r>
        <w:br w:type="page"/>
      </w:r>
    </w:p>
    <w:p w14:paraId="173BA607" w14:textId="12725AB4" w:rsidR="0099310F" w:rsidRDefault="00B16E45" w:rsidP="00B16E45">
      <w:pPr>
        <w:pStyle w:val="berschrift2"/>
      </w:pPr>
      <w:bookmarkStart w:id="39" w:name="_Toc199272397"/>
      <w:r>
        <w:lastRenderedPageBreak/>
        <w:t xml:space="preserve">Arbeitsauftrag: </w:t>
      </w:r>
      <w:r w:rsidR="00C37A5F">
        <w:t>Gantt-</w:t>
      </w:r>
      <w:r w:rsidR="00657BFD">
        <w:t>Diagramm E-Portfolio</w:t>
      </w:r>
      <w:bookmarkEnd w:id="39"/>
    </w:p>
    <w:p w14:paraId="7D0DB192" w14:textId="654E70E9" w:rsidR="002D7631" w:rsidRPr="002D7631" w:rsidRDefault="00303590" w:rsidP="002D7631">
      <w:r w:rsidRPr="00303590">
        <w:t>Eine gute Planung ist die Grundlage für eine erfolgreiche Projektdurchführung. Das Gantt-Diagramm ist ein bewährtes Hilfsmittel, um Aufgaben zeitlich zu strukturieren und den Fortschritt eines Projekts visuell darzustellen. In diesem Abschnitt habe ich meine Aktivitäten zur Erstellung des E-Portfolios geplant und in einem Gantt-Diagramm dargestellt. Zusätzlich reflektiere ich, wie mir die Planung gelungen ist und welche Erfahrungen ich dabei gemacht habe.</w:t>
      </w:r>
    </w:p>
    <w:p w14:paraId="1D49E2D8" w14:textId="35408670" w:rsidR="00111976" w:rsidRPr="00111976" w:rsidRDefault="005D7B44" w:rsidP="00111976">
      <w:pPr>
        <w:pStyle w:val="berschrift3"/>
      </w:pPr>
      <w:bookmarkStart w:id="40" w:name="_Toc199272398"/>
      <w:r>
        <w:rPr>
          <w:noProof/>
        </w:rPr>
        <mc:AlternateContent>
          <mc:Choice Requires="wpg">
            <w:drawing>
              <wp:anchor distT="0" distB="0" distL="114300" distR="114300" simplePos="0" relativeHeight="251665419" behindDoc="0" locked="0" layoutInCell="1" allowOverlap="1" wp14:anchorId="035776F7" wp14:editId="24A81F49">
                <wp:simplePos x="0" y="0"/>
                <wp:positionH relativeFrom="margin">
                  <wp:align>right</wp:align>
                </wp:positionH>
                <wp:positionV relativeFrom="paragraph">
                  <wp:posOffset>352894</wp:posOffset>
                </wp:positionV>
                <wp:extent cx="6114415" cy="4980940"/>
                <wp:effectExtent l="0" t="0" r="635" b="0"/>
                <wp:wrapSquare wrapText="bothSides"/>
                <wp:docPr id="835353762" name="Gruppieren 17"/>
                <wp:cNvGraphicFramePr/>
                <a:graphic xmlns:a="http://schemas.openxmlformats.org/drawingml/2006/main">
                  <a:graphicData uri="http://schemas.microsoft.com/office/word/2010/wordprocessingGroup">
                    <wpg:wgp>
                      <wpg:cNvGrpSpPr/>
                      <wpg:grpSpPr>
                        <a:xfrm>
                          <a:off x="0" y="0"/>
                          <a:ext cx="6114415" cy="4980940"/>
                          <a:chOff x="0" y="0"/>
                          <a:chExt cx="6114415" cy="4980940"/>
                        </a:xfrm>
                      </wpg:grpSpPr>
                      <pic:pic xmlns:pic="http://schemas.openxmlformats.org/drawingml/2006/picture">
                        <pic:nvPicPr>
                          <pic:cNvPr id="909194125" name="Grafik 1" descr="Ein Bild, das Text, Screenshot, Zahl, Schrift enthält.&#10;&#10;KI-generierte Inhalte können fehlerhaft sein."/>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4415" cy="4665980"/>
                          </a:xfrm>
                          <a:prstGeom prst="rect">
                            <a:avLst/>
                          </a:prstGeom>
                        </pic:spPr>
                      </pic:pic>
                      <wps:wsp>
                        <wps:cNvPr id="494820790" name="Textfeld 1"/>
                        <wps:cNvSpPr txBox="1"/>
                        <wps:spPr>
                          <a:xfrm>
                            <a:off x="0" y="4722495"/>
                            <a:ext cx="6114415" cy="258445"/>
                          </a:xfrm>
                          <a:prstGeom prst="rect">
                            <a:avLst/>
                          </a:prstGeom>
                          <a:solidFill>
                            <a:prstClr val="white"/>
                          </a:solidFill>
                          <a:ln>
                            <a:noFill/>
                          </a:ln>
                        </wps:spPr>
                        <wps:txbx>
                          <w:txbxContent>
                            <w:p w14:paraId="54F4415A" w14:textId="7754AB1A" w:rsidR="005D7B44" w:rsidRPr="004639DB" w:rsidRDefault="005D7B44" w:rsidP="005D7B44">
                              <w:pPr>
                                <w:pStyle w:val="Beschriftung"/>
                                <w:rPr>
                                  <w:sz w:val="20"/>
                                </w:rPr>
                              </w:pPr>
                              <w:bookmarkStart w:id="41" w:name="_Toc199272676"/>
                              <w:r>
                                <w:t xml:space="preserve">Abbildung </w:t>
                              </w:r>
                              <w:r w:rsidR="003C0C7B">
                                <w:fldChar w:fldCharType="begin"/>
                              </w:r>
                              <w:r w:rsidR="003C0C7B">
                                <w:instrText xml:space="preserve"> SEQ Abbildung \* ARABIC </w:instrText>
                              </w:r>
                              <w:r w:rsidR="003C0C7B">
                                <w:fldChar w:fldCharType="separate"/>
                              </w:r>
                              <w:r w:rsidR="00C556EE">
                                <w:rPr>
                                  <w:noProof/>
                                </w:rPr>
                                <w:t>10</w:t>
                              </w:r>
                              <w:r w:rsidR="003C0C7B">
                                <w:rPr>
                                  <w:noProof/>
                                </w:rPr>
                                <w:fldChar w:fldCharType="end"/>
                              </w:r>
                              <w:r>
                                <w:t xml:space="preserve"> Gantt-Diagramm E-Portfolio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5776F7" id="Gruppieren 17" o:spid="_x0000_s1055" style="position:absolute;left:0;text-align:left;margin-left:430.25pt;margin-top:27.8pt;width:481.45pt;height:392.2pt;z-index:251665419;mso-position-horizontal:right;mso-position-horizontal-relative:margin" coordsize="61144,49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">
                <v:shape id="Grafik 1" o:spid="_x0000_s1056" type="#_x0000_t75" alt="Ein Bild, das Text, Screenshot, Zahl, Schrift enthält.&#10;&#10;KI-generierte Inhalte können fehlerhaft sein." style="position:absolute;width:61144;height:46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">
                  <v:imagedata r:id="rId28" o:title="Ein Bild, das Text, Screenshot, Zahl, Schrift enthält.&#10;&#10;KI-generierte Inhalte können fehlerhaft sein"/>
                </v:shape>
                <v:shape id="Textfeld 1" o:spid="_x0000_s1057" type="#_x0000_t202" style="position:absolute;top:47224;width:6114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" stroked="f">
                  <v:textbox style="mso-fit-shape-to-text:t" inset="0,0,0,0">
                    <w:txbxContent>
                      <w:p w14:paraId="54F4415A" w14:textId="7754AB1A" w:rsidR="005D7B44" w:rsidRPr="004639DB" w:rsidRDefault="005D7B44" w:rsidP="005D7B44">
                        <w:pPr>
                          <w:pStyle w:val="Beschriftung"/>
                          <w:rPr>
                            <w:sz w:val="20"/>
                          </w:rPr>
                        </w:pPr>
                        <w:bookmarkStart w:id="42" w:name="_Toc199272676"/>
                        <w:r>
                          <w:t xml:space="preserve">Abbildung </w:t>
                        </w:r>
                        <w:r w:rsidR="003C0C7B">
                          <w:fldChar w:fldCharType="begin"/>
                        </w:r>
                        <w:r w:rsidR="003C0C7B">
                          <w:instrText xml:space="preserve"> SEQ Abbildung \* ARABIC </w:instrText>
                        </w:r>
                        <w:r w:rsidR="003C0C7B">
                          <w:fldChar w:fldCharType="separate"/>
                        </w:r>
                        <w:r w:rsidR="00C556EE">
                          <w:rPr>
                            <w:noProof/>
                          </w:rPr>
                          <w:t>10</w:t>
                        </w:r>
                        <w:r w:rsidR="003C0C7B">
                          <w:rPr>
                            <w:noProof/>
                          </w:rPr>
                          <w:fldChar w:fldCharType="end"/>
                        </w:r>
                        <w:r>
                          <w:t xml:space="preserve"> Gantt-Diagramm E-Portfolio</w:t>
                        </w:r>
                        <w:bookmarkEnd w:id="42"/>
                      </w:p>
                    </w:txbxContent>
                  </v:textbox>
                </v:shape>
                <w10:wrap type="square" anchorx="margin"/>
              </v:group>
            </w:pict>
          </mc:Fallback>
        </mc:AlternateContent>
      </w:r>
      <w:r w:rsidR="008F50C1">
        <w:t xml:space="preserve">Gantt-Diagramm zum </w:t>
      </w:r>
      <w:r w:rsidR="00111976">
        <w:t>E</w:t>
      </w:r>
      <w:r w:rsidR="008F50C1">
        <w:t>-Portfolio</w:t>
      </w:r>
      <w:bookmarkEnd w:id="40"/>
    </w:p>
    <w:p w14:paraId="0A3A244A" w14:textId="102F08DE" w:rsidR="008F50C1" w:rsidRDefault="00284ACD" w:rsidP="00874848">
      <w:pPr>
        <w:pStyle w:val="berschrift3"/>
      </w:pPr>
      <w:bookmarkStart w:id="43" w:name="_Toc199272399"/>
      <w:r>
        <w:t>Reflexion: G</w:t>
      </w:r>
      <w:r w:rsidR="00A719B1">
        <w:t>antt-Diagramm zur Erstellung vom E-Portfolio</w:t>
      </w:r>
      <w:bookmarkEnd w:id="43"/>
    </w:p>
    <w:p w14:paraId="3091B0BC" w14:textId="2781AFC3" w:rsidR="00316989" w:rsidRDefault="00B419B9" w:rsidP="00B419B9">
      <w:r w:rsidRPr="00B419B9">
        <w:t xml:space="preserve">Die Erstellung des Gantt-Diagramms hat mir geholfen, meine Arbeit am E-Portfolio besser zu strukturieren. Durch die Aufteilung in einzelne Aufgaben mit konkreten Terminen konnte ich mir einen guten Überblick verschaffen und die Arbeitsschritte realistisch einplanen. </w:t>
      </w:r>
    </w:p>
    <w:p w14:paraId="4281B26C" w14:textId="5363DBFF" w:rsidR="00405902" w:rsidRDefault="00B419B9" w:rsidP="00B419B9">
      <w:r w:rsidRPr="00B419B9">
        <w:t>Besonders nützlich war es, wichtige Meilensteine festzulegen</w:t>
      </w:r>
      <w:r w:rsidR="00405902">
        <w:t>,</w:t>
      </w:r>
      <w:r w:rsidRPr="00B419B9">
        <w:t xml:space="preserve"> so wusste ich immer, wann ein bestimmter Teil fertig sein sollte. Dadurch konnte ich meine Zeit sinnvoll einteilen und unnötigen Stress vermeiden. </w:t>
      </w:r>
    </w:p>
    <w:p w14:paraId="10957680" w14:textId="7A4FAA60" w:rsidR="00AC1742" w:rsidRDefault="00B419B9" w:rsidP="00B419B9">
      <w:r w:rsidRPr="00B419B9">
        <w:t>Am Anfang war es zwar etwas ungewohnt, alles im Voraus zu planen, aber im Verlauf hat sich gezeigt, wie hilfreich diese visuelle Darstellung ist. Ich habe gelernt, wie wichtig Zeitmanagement ist und dass ein strukturierter Plan den Arbeitsprozess deutlich erleichtert.</w:t>
      </w:r>
    </w:p>
    <w:p w14:paraId="266C3CC8" w14:textId="2E36A81E" w:rsidR="00C83051" w:rsidRPr="00874848" w:rsidRDefault="00C83051" w:rsidP="00C83051">
      <w:pPr>
        <w:spacing w:after="160"/>
      </w:pPr>
      <w:r>
        <w:br w:type="page"/>
      </w:r>
    </w:p>
    <w:p w14:paraId="1B14F6CA" w14:textId="589EF1EE" w:rsidR="00657BFD" w:rsidRDefault="00DB1D0A" w:rsidP="00DB1D0A">
      <w:pPr>
        <w:pStyle w:val="berschrift2"/>
      </w:pPr>
      <w:bookmarkStart w:id="44" w:name="_Toc199272400"/>
      <w:r>
        <w:lastRenderedPageBreak/>
        <w:t>Arbeits</w:t>
      </w:r>
      <w:r w:rsidR="003D289A">
        <w:t>auftrag: Projekt</w:t>
      </w:r>
      <w:r w:rsidR="00476F14">
        <w:t>rollen und deren Aufgaben, Kompetenz</w:t>
      </w:r>
      <w:r w:rsidR="00EE0EA5">
        <w:t>en</w:t>
      </w:r>
      <w:r w:rsidR="002411A4">
        <w:t xml:space="preserve"> und</w:t>
      </w:r>
      <w:r w:rsidR="00713B63">
        <w:t xml:space="preserve"> Verant</w:t>
      </w:r>
      <w:r w:rsidR="00EE0EA5">
        <w:t>wortlichkeiten</w:t>
      </w:r>
      <w:bookmarkEnd w:id="44"/>
    </w:p>
    <w:p w14:paraId="1F137B0A" w14:textId="7C72E3B2" w:rsidR="002D7631" w:rsidRPr="002D7631" w:rsidRDefault="00A8301F" w:rsidP="002D7631">
      <w:r>
        <w:t>In j</w:t>
      </w:r>
      <w:r w:rsidR="0045690D" w:rsidRPr="0045690D">
        <w:t>edem Projekt arbeiten verschiedene Personen mit unterschiedlichen Rollen zusammen, um gemeinsam definierte Ziele zu erreichen. Jede dieser Rollen bringt eigene Aufgaben, Kompetenzen und Verantwortlichkeiten mit sich, die klar definiert und voneinander abgegrenzt sein müssen. Dies sorgt für Transparenz, effiziente Abläufe und eine erfolgreiche Projektumsetzung.</w:t>
      </w:r>
      <w:r w:rsidR="00D03626">
        <w:t xml:space="preserve"> </w:t>
      </w:r>
      <w:r w:rsidR="00B73E71" w:rsidRPr="00B73E71">
        <w:t>In diesem Abschnitt werde ich mich näher mit diesen Rollen und ihren jeweiligen Zuständigkeiten auseinandersetzen.</w:t>
      </w:r>
    </w:p>
    <w:p w14:paraId="3E7E0B10" w14:textId="077B4C79" w:rsidR="001C7703" w:rsidRDefault="00F323A6" w:rsidP="00F323A6">
      <w:pPr>
        <w:pStyle w:val="berschrift3"/>
      </w:pPr>
      <w:bookmarkStart w:id="45" w:name="_Toc199272401"/>
      <w:r>
        <w:t>Projektleiter</w:t>
      </w:r>
      <w:bookmarkEnd w:id="45"/>
    </w:p>
    <w:p w14:paraId="155B6F84" w14:textId="58FD40E7" w:rsidR="00F323A6" w:rsidRDefault="00623C5D" w:rsidP="00F323A6">
      <w:r w:rsidRPr="00623C5D">
        <w:t>Der Projektleiter ist für die operative Planung, Steuerung und Überwachung des Projekts verantwortlich. Er koordiniert das Projektteam, plant Ressourcen, erstellt Zeitpläne und sorgt für die Einhaltung der Projektziele.</w:t>
      </w:r>
    </w:p>
    <w:tbl>
      <w:tblPr>
        <w:tblStyle w:val="Tabellenraster"/>
        <w:tblW w:w="0" w:type="auto"/>
        <w:tblLook w:val="04A0" w:firstRow="1" w:lastRow="0" w:firstColumn="1" w:lastColumn="0" w:noHBand="0" w:noVBand="1"/>
      </w:tblPr>
      <w:tblGrid>
        <w:gridCol w:w="4814"/>
        <w:gridCol w:w="4814"/>
      </w:tblGrid>
      <w:tr w:rsidR="00C83051" w14:paraId="21453AB1" w14:textId="77777777" w:rsidTr="00C83051">
        <w:tc>
          <w:tcPr>
            <w:tcW w:w="4814" w:type="dxa"/>
          </w:tcPr>
          <w:p w14:paraId="720FD7E4" w14:textId="2DC68DBF" w:rsidR="00C83051" w:rsidRDefault="00CA1235" w:rsidP="00F323A6">
            <w:r>
              <w:t>Aufgabe</w:t>
            </w:r>
          </w:p>
        </w:tc>
        <w:tc>
          <w:tcPr>
            <w:tcW w:w="4814" w:type="dxa"/>
          </w:tcPr>
          <w:p w14:paraId="64DA2EE0" w14:textId="4B589DDE" w:rsidR="007A321B" w:rsidRDefault="0083094E" w:rsidP="00F323A6">
            <w:r>
              <w:t>- Risikomanagement</w:t>
            </w:r>
            <w:r w:rsidR="007A321B">
              <w:br/>
              <w:t>- Kom</w:t>
            </w:r>
            <w:r w:rsidR="005F7484">
              <w:t>munikation mit Auftraggebern und Stakeholder</w:t>
            </w:r>
            <w:r w:rsidR="00D25CC1">
              <w:br/>
              <w:t>- Überwachung Projektfortschritt</w:t>
            </w:r>
            <w:r w:rsidR="00D25CC1">
              <w:br/>
              <w:t xml:space="preserve">- </w:t>
            </w:r>
            <w:r w:rsidR="000E3BD4">
              <w:t>Projektsteuerung</w:t>
            </w:r>
          </w:p>
        </w:tc>
      </w:tr>
      <w:tr w:rsidR="00C83051" w14:paraId="54295EB0" w14:textId="77777777" w:rsidTr="00C83051">
        <w:tc>
          <w:tcPr>
            <w:tcW w:w="4814" w:type="dxa"/>
          </w:tcPr>
          <w:p w14:paraId="77E960AE" w14:textId="702E3DD9" w:rsidR="00C83051" w:rsidRDefault="00CA1235" w:rsidP="00F323A6">
            <w:r>
              <w:t>Kompetenz</w:t>
            </w:r>
          </w:p>
        </w:tc>
        <w:tc>
          <w:tcPr>
            <w:tcW w:w="4814" w:type="dxa"/>
          </w:tcPr>
          <w:p w14:paraId="4F2EDEE2" w14:textId="6D1DA73B" w:rsidR="00C83051" w:rsidRDefault="00DC272F" w:rsidP="00F323A6">
            <w:r>
              <w:t>-</w:t>
            </w:r>
            <w:r w:rsidR="00046E69" w:rsidRPr="00046E69">
              <w:t xml:space="preserve"> </w:t>
            </w:r>
            <w:r w:rsidR="009D3A73">
              <w:t>Weisungsbefugnis gegenüber dem Projektteam</w:t>
            </w:r>
            <w:r w:rsidR="00046E69" w:rsidRPr="00046E69">
              <w:br/>
            </w:r>
            <w:r>
              <w:t>-</w:t>
            </w:r>
            <w:r w:rsidR="00046E69" w:rsidRPr="00046E69">
              <w:t xml:space="preserve"> Ressourcen planen und zuteilen</w:t>
            </w:r>
            <w:r w:rsidR="00046E69" w:rsidRPr="00046E69">
              <w:br/>
            </w:r>
            <w:r>
              <w:t>-</w:t>
            </w:r>
            <w:r w:rsidR="00046E69" w:rsidRPr="00046E69">
              <w:t xml:space="preserve"> Änderungswünsche im Projektverlauf genehmigen</w:t>
            </w:r>
            <w:r w:rsidR="00046E69">
              <w:t xml:space="preserve"> </w:t>
            </w:r>
          </w:p>
        </w:tc>
      </w:tr>
      <w:tr w:rsidR="00C83051" w14:paraId="26FE7B56" w14:textId="77777777" w:rsidTr="00C83051">
        <w:tc>
          <w:tcPr>
            <w:tcW w:w="4814" w:type="dxa"/>
          </w:tcPr>
          <w:p w14:paraId="522276EE" w14:textId="35EE0B5F" w:rsidR="00C83051" w:rsidRDefault="00CA1235" w:rsidP="00F323A6">
            <w:r>
              <w:t>Verantwortung</w:t>
            </w:r>
          </w:p>
        </w:tc>
        <w:tc>
          <w:tcPr>
            <w:tcW w:w="4814" w:type="dxa"/>
          </w:tcPr>
          <w:p w14:paraId="0F395F02" w14:textId="73FA0280" w:rsidR="00C83051" w:rsidRDefault="00DC272F" w:rsidP="003461E3">
            <w:pPr>
              <w:keepNext/>
            </w:pPr>
            <w:r>
              <w:t>-</w:t>
            </w:r>
            <w:r w:rsidR="003461E3" w:rsidRPr="003461E3">
              <w:t xml:space="preserve"> </w:t>
            </w:r>
            <w:r w:rsidR="008F0722">
              <w:t>Moderation von Meetings und Ergebnissicherung</w:t>
            </w:r>
            <w:r w:rsidR="003461E3" w:rsidRPr="003461E3">
              <w:br/>
            </w:r>
            <w:r>
              <w:t>-</w:t>
            </w:r>
            <w:r w:rsidR="003461E3" w:rsidRPr="003461E3">
              <w:t xml:space="preserve"> Sicherstellung der Einhaltung von Zeit, Budget und Qualität</w:t>
            </w:r>
            <w:r w:rsidR="003461E3" w:rsidRPr="003461E3">
              <w:br/>
            </w:r>
            <w:r>
              <w:t>-</w:t>
            </w:r>
            <w:r w:rsidR="003461E3" w:rsidRPr="003461E3">
              <w:t xml:space="preserve"> </w:t>
            </w:r>
            <w:r w:rsidR="00A86219" w:rsidRPr="00A86219">
              <w:t>Eskalation von Problemen an Lenkungsausschuss</w:t>
            </w:r>
          </w:p>
        </w:tc>
      </w:tr>
    </w:tbl>
    <w:p w14:paraId="549CCF45" w14:textId="5D1E34E8" w:rsidR="004D0452" w:rsidRDefault="003461E3" w:rsidP="003461E3">
      <w:pPr>
        <w:pStyle w:val="Beschriftung"/>
      </w:pPr>
      <w:bookmarkStart w:id="46" w:name="_Toc199272691"/>
      <w:r>
        <w:t xml:space="preserve">Tabelle </w:t>
      </w:r>
      <w:r w:rsidR="00197EB8">
        <w:fldChar w:fldCharType="begin"/>
      </w:r>
      <w:r w:rsidR="00197EB8">
        <w:instrText xml:space="preserve"> SEQ Tabelle \* ARABIC </w:instrText>
      </w:r>
      <w:r w:rsidR="00197EB8">
        <w:fldChar w:fldCharType="separate"/>
      </w:r>
      <w:r w:rsidR="00197EB8">
        <w:rPr>
          <w:noProof/>
        </w:rPr>
        <w:t>3</w:t>
      </w:r>
      <w:r w:rsidR="00197EB8">
        <w:rPr>
          <w:noProof/>
        </w:rPr>
        <w:fldChar w:fldCharType="end"/>
      </w:r>
      <w:r>
        <w:t xml:space="preserve"> Projektleiter</w:t>
      </w:r>
      <w:bookmarkEnd w:id="46"/>
    </w:p>
    <w:p w14:paraId="10AAC1BB" w14:textId="711FBA92" w:rsidR="00F323A6" w:rsidRDefault="00354C52" w:rsidP="00354C52">
      <w:pPr>
        <w:pStyle w:val="berschrift3"/>
      </w:pPr>
      <w:bookmarkStart w:id="47" w:name="_Toc199272402"/>
      <w:r>
        <w:t>Projektmitarbeiter</w:t>
      </w:r>
      <w:bookmarkEnd w:id="47"/>
    </w:p>
    <w:p w14:paraId="1A5A0CD6" w14:textId="6F65E1A2" w:rsidR="00354C52" w:rsidRDefault="00375F6E" w:rsidP="00354C52">
      <w:r w:rsidRPr="00375F6E">
        <w:t>Projektmitarbeiter</w:t>
      </w:r>
      <w:r>
        <w:t xml:space="preserve"> </w:t>
      </w:r>
      <w:r w:rsidRPr="00375F6E">
        <w:t>unterstützen bei der inhaltlichen Umsetzung der Projektaufgaben. Sie bringen fachliches Know-how ein, bearbeiten Arbeitspakete und berichten regelmä</w:t>
      </w:r>
      <w:r>
        <w:t>ssi</w:t>
      </w:r>
      <w:r w:rsidRPr="00375F6E">
        <w:t>g über den Fortschritt.</w:t>
      </w:r>
    </w:p>
    <w:tbl>
      <w:tblPr>
        <w:tblStyle w:val="Tabellenraster"/>
        <w:tblW w:w="0" w:type="auto"/>
        <w:tblLook w:val="04A0" w:firstRow="1" w:lastRow="0" w:firstColumn="1" w:lastColumn="0" w:noHBand="0" w:noVBand="1"/>
      </w:tblPr>
      <w:tblGrid>
        <w:gridCol w:w="4814"/>
        <w:gridCol w:w="4814"/>
      </w:tblGrid>
      <w:tr w:rsidR="00DA1C79" w14:paraId="3323377E" w14:textId="77777777" w:rsidTr="00DA1C79">
        <w:tc>
          <w:tcPr>
            <w:tcW w:w="4814" w:type="dxa"/>
          </w:tcPr>
          <w:p w14:paraId="40F58048" w14:textId="1CF1023B" w:rsidR="00DA1C79" w:rsidRDefault="00DA1C79" w:rsidP="00354C52">
            <w:r>
              <w:t>Aufgabe</w:t>
            </w:r>
          </w:p>
        </w:tc>
        <w:tc>
          <w:tcPr>
            <w:tcW w:w="4814" w:type="dxa"/>
          </w:tcPr>
          <w:p w14:paraId="254715FC" w14:textId="0ACFFEA2" w:rsidR="00EF0563" w:rsidRDefault="00DC272F" w:rsidP="00354C52">
            <w:r>
              <w:t xml:space="preserve">- </w:t>
            </w:r>
            <w:r w:rsidR="003A642E" w:rsidRPr="003A642E">
              <w:t>Fachliche Bearbeitung von Arbeitspaketen</w:t>
            </w:r>
            <w:r w:rsidR="003A642E" w:rsidRPr="003A642E">
              <w:br/>
            </w:r>
            <w:r>
              <w:t>-</w:t>
            </w:r>
            <w:r w:rsidR="003A642E" w:rsidRPr="003A642E">
              <w:t xml:space="preserve"> Teilnahme an Projektbesprechungen</w:t>
            </w:r>
            <w:r w:rsidR="003A642E" w:rsidRPr="003A642E">
              <w:br/>
            </w:r>
            <w:r>
              <w:t>-</w:t>
            </w:r>
            <w:r w:rsidR="003A642E" w:rsidRPr="003A642E">
              <w:t xml:space="preserve"> Dokumentation und Rückmeldung an Projektleitung</w:t>
            </w:r>
            <w:r w:rsidR="00EF0563">
              <w:br/>
              <w:t>- Zusammenarbeit im Team</w:t>
            </w:r>
            <w:r w:rsidR="00EF0563">
              <w:br/>
              <w:t>- Einbringen von Spezialwissen</w:t>
            </w:r>
          </w:p>
        </w:tc>
      </w:tr>
      <w:tr w:rsidR="00DA1C79" w14:paraId="3EC6F8E1" w14:textId="77777777" w:rsidTr="00DA1C79">
        <w:tc>
          <w:tcPr>
            <w:tcW w:w="4814" w:type="dxa"/>
          </w:tcPr>
          <w:p w14:paraId="6914B988" w14:textId="589AFC83" w:rsidR="00DA1C79" w:rsidRDefault="00DA1C79" w:rsidP="00354C52">
            <w:r>
              <w:t>Kompetenz</w:t>
            </w:r>
          </w:p>
        </w:tc>
        <w:tc>
          <w:tcPr>
            <w:tcW w:w="4814" w:type="dxa"/>
          </w:tcPr>
          <w:p w14:paraId="5B1E91A9" w14:textId="6867A017" w:rsidR="00390CCE" w:rsidRDefault="00DC272F" w:rsidP="00354C52">
            <w:r>
              <w:t>-</w:t>
            </w:r>
            <w:r w:rsidR="001007BE" w:rsidRPr="001007BE">
              <w:t xml:space="preserve"> Eigenständige Bearbeitung ihrer Aufgaben</w:t>
            </w:r>
            <w:r w:rsidR="001007BE" w:rsidRPr="001007BE">
              <w:br/>
            </w:r>
            <w:r>
              <w:t>-</w:t>
            </w:r>
            <w:r w:rsidR="001007BE" w:rsidRPr="001007BE">
              <w:t xml:space="preserve"> Vorschläge zur Optimierung einbringen</w:t>
            </w:r>
            <w:r w:rsidR="00390CCE">
              <w:br/>
              <w:t>-</w:t>
            </w:r>
            <w:r w:rsidR="0055789C">
              <w:t xml:space="preserve"> </w:t>
            </w:r>
            <w:r w:rsidR="00A87A5E">
              <w:t>Sinnvolle</w:t>
            </w:r>
            <w:r w:rsidR="00390CCE">
              <w:t xml:space="preserve"> Nutzung der bereitgestellten Ressourcen</w:t>
            </w:r>
          </w:p>
        </w:tc>
      </w:tr>
      <w:tr w:rsidR="00DA1C79" w14:paraId="5EEE81DA" w14:textId="77777777" w:rsidTr="00DA1C79">
        <w:tc>
          <w:tcPr>
            <w:tcW w:w="4814" w:type="dxa"/>
          </w:tcPr>
          <w:p w14:paraId="7246AC92" w14:textId="44741573" w:rsidR="00DA1C79" w:rsidRDefault="00DA1C79" w:rsidP="00354C52">
            <w:r>
              <w:t>Verantwortung</w:t>
            </w:r>
          </w:p>
        </w:tc>
        <w:tc>
          <w:tcPr>
            <w:tcW w:w="4814" w:type="dxa"/>
          </w:tcPr>
          <w:p w14:paraId="1C575F44" w14:textId="36EE218E" w:rsidR="00DA1C79" w:rsidRDefault="00DC272F" w:rsidP="00D91F17">
            <w:pPr>
              <w:keepNext/>
            </w:pPr>
            <w:r>
              <w:t>-</w:t>
            </w:r>
            <w:r w:rsidR="00D91F17" w:rsidRPr="00D91F17">
              <w:t xml:space="preserve"> Verantwortung für die Qualität und Vollständigkeit der eigenen Arbeitsergebnisse</w:t>
            </w:r>
            <w:r w:rsidR="00CF3D9F">
              <w:br/>
            </w:r>
            <w:r w:rsidR="00415441">
              <w:t>- Meldung von Risiken und Problemen an den Projektleiter</w:t>
            </w:r>
            <w:r w:rsidR="00415441">
              <w:br/>
              <w:t>- Transparente Kommunikation über den Arbeitsfo</w:t>
            </w:r>
            <w:r w:rsidR="00677A97">
              <w:t>rtschritt</w:t>
            </w:r>
            <w:r w:rsidR="00D91F17" w:rsidRPr="00D91F17">
              <w:br/>
            </w:r>
            <w:r>
              <w:t>-</w:t>
            </w:r>
            <w:r w:rsidR="00D91F17" w:rsidRPr="00D91F17">
              <w:t xml:space="preserve"> Einhaltung der </w:t>
            </w:r>
            <w:r w:rsidR="004446A2">
              <w:t>zugewiesenen Aufgabenbereiche</w:t>
            </w:r>
          </w:p>
        </w:tc>
      </w:tr>
    </w:tbl>
    <w:p w14:paraId="5F8363C2" w14:textId="0A95994D" w:rsidR="00375F6E" w:rsidRDefault="00D91F17" w:rsidP="00D91F17">
      <w:pPr>
        <w:pStyle w:val="Beschriftung"/>
      </w:pPr>
      <w:bookmarkStart w:id="48" w:name="_Toc199272692"/>
      <w:r>
        <w:t xml:space="preserve">Tabelle </w:t>
      </w:r>
      <w:r w:rsidR="00197EB8">
        <w:fldChar w:fldCharType="begin"/>
      </w:r>
      <w:r w:rsidR="00197EB8">
        <w:instrText xml:space="preserve"> SEQ Tabelle \* ARABIC </w:instrText>
      </w:r>
      <w:r w:rsidR="00197EB8">
        <w:fldChar w:fldCharType="separate"/>
      </w:r>
      <w:r w:rsidR="00197EB8">
        <w:rPr>
          <w:noProof/>
        </w:rPr>
        <w:t>4</w:t>
      </w:r>
      <w:r w:rsidR="00197EB8">
        <w:rPr>
          <w:noProof/>
        </w:rPr>
        <w:fldChar w:fldCharType="end"/>
      </w:r>
      <w:r>
        <w:t xml:space="preserve"> Projektmitarbeiter</w:t>
      </w:r>
      <w:bookmarkEnd w:id="48"/>
    </w:p>
    <w:p w14:paraId="152615D2" w14:textId="101D18B9" w:rsidR="00222DE2" w:rsidRPr="00222DE2" w:rsidRDefault="00222DE2" w:rsidP="00222DE2">
      <w:pPr>
        <w:spacing w:after="160"/>
      </w:pPr>
      <w:r>
        <w:br w:type="page"/>
      </w:r>
    </w:p>
    <w:p w14:paraId="5412A352" w14:textId="423FD946" w:rsidR="00354C52" w:rsidRDefault="00354C52" w:rsidP="00354C52">
      <w:pPr>
        <w:pStyle w:val="berschrift3"/>
      </w:pPr>
      <w:bookmarkStart w:id="49" w:name="_Toc199272403"/>
      <w:r>
        <w:lastRenderedPageBreak/>
        <w:t>Auftragsgeber</w:t>
      </w:r>
      <w:bookmarkEnd w:id="49"/>
    </w:p>
    <w:p w14:paraId="0A8CAD68" w14:textId="26620A26" w:rsidR="00354C52" w:rsidRPr="00354C52" w:rsidRDefault="00317DCD" w:rsidP="00B30AB1">
      <w:r w:rsidRPr="00317DCD">
        <w:t>Der Auftraggeber oder Sponsor ist die übergeordnete Instanz des Projekts. Er gibt das Projekt in Auftrag, stellt Mittel bereit, definiert die Ziele und kontrolliert auf hoher Ebene den Projektverlauf.</w:t>
      </w:r>
    </w:p>
    <w:tbl>
      <w:tblPr>
        <w:tblStyle w:val="Tabellenraster"/>
        <w:tblW w:w="0" w:type="auto"/>
        <w:tblLook w:val="04A0" w:firstRow="1" w:lastRow="0" w:firstColumn="1" w:lastColumn="0" w:noHBand="0" w:noVBand="1"/>
      </w:tblPr>
      <w:tblGrid>
        <w:gridCol w:w="4814"/>
        <w:gridCol w:w="4814"/>
      </w:tblGrid>
      <w:tr w:rsidR="00420430" w14:paraId="63018F2E" w14:textId="77777777" w:rsidTr="00420430">
        <w:tc>
          <w:tcPr>
            <w:tcW w:w="4814" w:type="dxa"/>
          </w:tcPr>
          <w:p w14:paraId="72C39D53" w14:textId="195D5B68" w:rsidR="00420430" w:rsidRDefault="00420430" w:rsidP="007D29BA">
            <w:pPr>
              <w:jc w:val="both"/>
            </w:pPr>
            <w:r>
              <w:t>Aufgabe</w:t>
            </w:r>
          </w:p>
        </w:tc>
        <w:tc>
          <w:tcPr>
            <w:tcW w:w="4814" w:type="dxa"/>
          </w:tcPr>
          <w:p w14:paraId="55777648" w14:textId="26EE2406" w:rsidR="00420430" w:rsidRDefault="00DC272F" w:rsidP="00B30AB1">
            <w:r>
              <w:t>-</w:t>
            </w:r>
            <w:r w:rsidR="00B30AB1" w:rsidRPr="00B30AB1">
              <w:t xml:space="preserve"> Projektziele und -rahmen festlegen</w:t>
            </w:r>
            <w:r w:rsidR="00B30AB1" w:rsidRPr="00B30AB1">
              <w:br/>
            </w:r>
            <w:r>
              <w:t>-</w:t>
            </w:r>
            <w:r w:rsidR="00B30AB1" w:rsidRPr="00B30AB1">
              <w:t xml:space="preserve"> Projektfreigabe und -abnahme</w:t>
            </w:r>
            <w:r w:rsidR="00B30AB1" w:rsidRPr="00B30AB1">
              <w:br/>
            </w:r>
            <w:r>
              <w:t>-</w:t>
            </w:r>
            <w:r w:rsidR="00B30AB1" w:rsidRPr="00B30AB1">
              <w:t xml:space="preserve"> Freigabe von Budgets und Ressourcen</w:t>
            </w:r>
            <w:r w:rsidR="00D66035">
              <w:br/>
            </w:r>
            <w:r w:rsidR="00524B58">
              <w:t>- Festlegung von Strategien und Prioritäten</w:t>
            </w:r>
            <w:r w:rsidR="00524B58">
              <w:br/>
              <w:t>- Unterstützung des Projektleiters</w:t>
            </w:r>
            <w:r w:rsidR="00524B58">
              <w:br/>
              <w:t xml:space="preserve">- </w:t>
            </w:r>
            <w:r w:rsidR="0044663C">
              <w:t>Vertretung der Projektinteressen nach aussen</w:t>
            </w:r>
          </w:p>
        </w:tc>
      </w:tr>
      <w:tr w:rsidR="00420430" w14:paraId="50682144" w14:textId="77777777" w:rsidTr="00420430">
        <w:tc>
          <w:tcPr>
            <w:tcW w:w="4814" w:type="dxa"/>
          </w:tcPr>
          <w:p w14:paraId="4DDECE8C" w14:textId="71843F88" w:rsidR="00420430" w:rsidRDefault="00420430" w:rsidP="007D29BA">
            <w:pPr>
              <w:jc w:val="both"/>
            </w:pPr>
            <w:r>
              <w:t>Kompetenz</w:t>
            </w:r>
          </w:p>
        </w:tc>
        <w:tc>
          <w:tcPr>
            <w:tcW w:w="4814" w:type="dxa"/>
          </w:tcPr>
          <w:p w14:paraId="77A6ADD8" w14:textId="7B4C0187" w:rsidR="00095136" w:rsidRDefault="00DC272F" w:rsidP="000318C9">
            <w:r>
              <w:t>-</w:t>
            </w:r>
            <w:r w:rsidR="000318C9" w:rsidRPr="000318C9">
              <w:t xml:space="preserve"> </w:t>
            </w:r>
            <w:r w:rsidR="00B37AE7">
              <w:t xml:space="preserve">Entscheidung </w:t>
            </w:r>
            <w:r w:rsidR="00095136">
              <w:t>über Projektziele und Budget</w:t>
            </w:r>
            <w:r w:rsidR="00095136">
              <w:br/>
              <w:t>- Genehmigung von Meilenstein und Änderung</w:t>
            </w:r>
            <w:r w:rsidR="00BD773D">
              <w:t>en</w:t>
            </w:r>
            <w:r w:rsidR="00BD773D">
              <w:br/>
              <w:t>- Eskalation und Lösung von Zielkonflikten</w:t>
            </w:r>
            <w:r w:rsidR="00BD773D">
              <w:br/>
              <w:t>- Einflussnahme und übergeordnete Unternehmensziele</w:t>
            </w:r>
          </w:p>
        </w:tc>
      </w:tr>
      <w:tr w:rsidR="00420430" w14:paraId="6C570554" w14:textId="77777777" w:rsidTr="00420430">
        <w:tc>
          <w:tcPr>
            <w:tcW w:w="4814" w:type="dxa"/>
          </w:tcPr>
          <w:p w14:paraId="45D119D3" w14:textId="747BF1F4" w:rsidR="00420430" w:rsidRDefault="00420430" w:rsidP="007D29BA">
            <w:pPr>
              <w:jc w:val="both"/>
            </w:pPr>
            <w:r>
              <w:t>Verantwortung</w:t>
            </w:r>
          </w:p>
        </w:tc>
        <w:tc>
          <w:tcPr>
            <w:tcW w:w="4814" w:type="dxa"/>
          </w:tcPr>
          <w:p w14:paraId="01D8919E" w14:textId="5B2AD93A" w:rsidR="00420430" w:rsidRDefault="00DC272F" w:rsidP="00B27619">
            <w:pPr>
              <w:keepNext/>
            </w:pPr>
            <w:r>
              <w:t>-</w:t>
            </w:r>
            <w:r w:rsidR="000318C9" w:rsidRPr="000318C9">
              <w:t xml:space="preserve"> </w:t>
            </w:r>
            <w:r w:rsidR="00FA630C">
              <w:t>Überwachung des Projektfortschrittes auf str</w:t>
            </w:r>
            <w:r w:rsidR="00E77154">
              <w:t>ategischer Ebene</w:t>
            </w:r>
            <w:r w:rsidR="00E77154">
              <w:br/>
              <w:t>- Endabnahme des Projektergebnisses</w:t>
            </w:r>
            <w:r w:rsidR="00E77154">
              <w:br/>
              <w:t>- Gesamtver</w:t>
            </w:r>
            <w:r w:rsidR="00C022CF">
              <w:t>antwortung für die Zielerreichung und Nutzen des Projektes</w:t>
            </w:r>
            <w:r w:rsidR="000318C9" w:rsidRPr="000318C9">
              <w:br/>
            </w:r>
            <w:r>
              <w:t>-</w:t>
            </w:r>
            <w:r w:rsidR="000318C9" w:rsidRPr="000318C9">
              <w:t xml:space="preserve"> Sicherstellung der Finanzierung und Ressourcenzuweisung</w:t>
            </w:r>
          </w:p>
        </w:tc>
      </w:tr>
    </w:tbl>
    <w:p w14:paraId="1E228C13" w14:textId="72513830" w:rsidR="00B27619" w:rsidRDefault="00B27619" w:rsidP="002D7631">
      <w:pPr>
        <w:pStyle w:val="Beschriftung"/>
      </w:pPr>
      <w:bookmarkStart w:id="50" w:name="_Toc199272693"/>
      <w:r>
        <w:t xml:space="preserve">Tabelle </w:t>
      </w:r>
      <w:r w:rsidR="00197EB8">
        <w:fldChar w:fldCharType="begin"/>
      </w:r>
      <w:r w:rsidR="00197EB8">
        <w:instrText xml:space="preserve"> SEQ Tabelle \* ARABIC </w:instrText>
      </w:r>
      <w:r w:rsidR="00197EB8">
        <w:fldChar w:fldCharType="separate"/>
      </w:r>
      <w:r w:rsidR="00197EB8">
        <w:rPr>
          <w:noProof/>
        </w:rPr>
        <w:t>5</w:t>
      </w:r>
      <w:r w:rsidR="00197EB8">
        <w:rPr>
          <w:noProof/>
        </w:rPr>
        <w:fldChar w:fldCharType="end"/>
      </w:r>
      <w:r>
        <w:t xml:space="preserve"> Auftragsgeber</w:t>
      </w:r>
      <w:bookmarkEnd w:id="50"/>
    </w:p>
    <w:p w14:paraId="3EF78020" w14:textId="1BC0F6B8" w:rsidR="00B27619" w:rsidRDefault="00B27619" w:rsidP="00B27619">
      <w:pPr>
        <w:pStyle w:val="berschrift2"/>
      </w:pPr>
      <w:bookmarkStart w:id="51" w:name="_Toc199272404"/>
      <w:r>
        <w:t>Reflexion</w:t>
      </w:r>
      <w:bookmarkEnd w:id="51"/>
    </w:p>
    <w:p w14:paraId="2D9ADEA5" w14:textId="34E0ABCB" w:rsidR="00B27619" w:rsidRDefault="00036E82" w:rsidP="00B27619">
      <w:r w:rsidRPr="00036E82">
        <w:t>Durch die Auseinandersetzung mit dem Thema habe ich viele neue Einblicke gewonnen. Ich habe gelernt, wie wichtig klare Rollenverteilungen, eine strukturierte Planung und eine durchdachte Umsetzung für den Erfolg eines Projekts sind. Auch die Erstellung eines Gantt-Diagramms hat mir gezeigt, wie sehr eine gute Planung den Arbeitsprozess erleichtern kann. Ich habe gelernt, Verantwortung für einzelne Teilaufgaben zu übernehmen, den Überblick zu behalten und strukturierter zu arbeiten. Insgesamt hat mir dieses Thema geholfen, meine eigenen Arbeitsweisen zu verbessern und ein besseres Verständnis für die Abläufe in Projekten zu entwickeln.</w:t>
      </w:r>
    </w:p>
    <w:p w14:paraId="5907D03F" w14:textId="2EC3CA4C" w:rsidR="00730068" w:rsidRDefault="00730068" w:rsidP="00730068">
      <w:pPr>
        <w:spacing w:after="160"/>
      </w:pPr>
      <w:r>
        <w:br w:type="page"/>
      </w:r>
    </w:p>
    <w:p w14:paraId="5B5EB284" w14:textId="6E199165" w:rsidR="00B27619" w:rsidRDefault="002D7631" w:rsidP="002D7631">
      <w:pPr>
        <w:pStyle w:val="berschrift1"/>
      </w:pPr>
      <w:bookmarkStart w:id="52" w:name="_Toc199272405"/>
      <w:r>
        <w:lastRenderedPageBreak/>
        <w:t>IPERKA</w:t>
      </w:r>
      <w:bookmarkEnd w:id="52"/>
    </w:p>
    <w:p w14:paraId="7109178D" w14:textId="0C94D0C5" w:rsidR="002D7631" w:rsidRDefault="00C753B4" w:rsidP="00C753B4">
      <w:pPr>
        <w:pStyle w:val="berschrift2"/>
      </w:pPr>
      <w:bookmarkStart w:id="53" w:name="_Toc199272406"/>
      <w:r w:rsidRPr="00C753B4">
        <w:t>Arbeitsauftrag: IPERKA im Detail</w:t>
      </w:r>
      <w:bookmarkEnd w:id="53"/>
    </w:p>
    <w:p w14:paraId="52844B5C" w14:textId="1202685D" w:rsidR="00EE3286" w:rsidRDefault="0017742F" w:rsidP="00C753B4">
      <w:r>
        <w:t xml:space="preserve">Bei diesem Auftrag </w:t>
      </w:r>
      <w:r w:rsidR="00EE3286" w:rsidRPr="00EE3286">
        <w:t>wende ich das IPERKA-Modell auf zwei verschiedene Arten an: Einerseits beschreibe ich den konkreten Arbeitsprozess bei der Umsetzung eines Programmierauftrags zur verketteten Liste in Java. Andererseits reflektiere ich meine persönliche Arbeitsweise im IPERKA-Modell und zeige auf, welche Schritte mir leichter fallen und wo ich mich noch verbessern möchte</w:t>
      </w:r>
      <w:r w:rsidR="00F2508E">
        <w:t xml:space="preserve"> und sollte</w:t>
      </w:r>
      <w:r w:rsidR="00EE3286" w:rsidRPr="00EE3286">
        <w:t>.</w:t>
      </w:r>
    </w:p>
    <w:p w14:paraId="31759689" w14:textId="6026FB51" w:rsidR="00D03A4A" w:rsidRDefault="00D03A4A" w:rsidP="00C753B4">
      <w:r>
        <w:t xml:space="preserve">Für diese Aufträge beziehe ich mich auf den Auftrag </w:t>
      </w:r>
      <w:r w:rsidRPr="00DA4F54">
        <w:t>„Verkettete Listen (Java)“</w:t>
      </w:r>
      <w:r>
        <w:t>, den ich im Kapitel Organisation erläutert habe.</w:t>
      </w:r>
    </w:p>
    <w:p w14:paraId="57E90394" w14:textId="2320139F" w:rsidR="00C753B4" w:rsidRDefault="001537DD" w:rsidP="00C753B4">
      <w:pPr>
        <w:pStyle w:val="berschrift3"/>
      </w:pPr>
      <w:bookmarkStart w:id="54" w:name="_Toc199272407"/>
      <w:r w:rsidRPr="001537DD">
        <w:t>Verkettete Listen nach dem IPERKA-Modell</w:t>
      </w:r>
      <w:bookmarkEnd w:id="54"/>
    </w:p>
    <w:p w14:paraId="18464FB7" w14:textId="67C3CD41" w:rsidR="00C753B4" w:rsidRDefault="008D5DA9" w:rsidP="008D5DA9">
      <w:pPr>
        <w:pStyle w:val="berschrift4"/>
      </w:pPr>
      <w:r>
        <w:t>Informieren</w:t>
      </w:r>
    </w:p>
    <w:p w14:paraId="66C62D9C" w14:textId="65F089BD" w:rsidR="0051620D" w:rsidRDefault="00EE4A5A" w:rsidP="008D5DA9">
      <w:r w:rsidRPr="00EE4A5A">
        <w:t xml:space="preserve">Bevor ich mit der Umsetzung beginnen konnte, musste ich genau verstehen, was eine einfach und eine doppelt verkettete Liste ist. Ich recherchierte online, schaute mir </w:t>
      </w:r>
      <w:r w:rsidR="00521B0A">
        <w:t xml:space="preserve">mehrere Erklärungen </w:t>
      </w:r>
      <w:r w:rsidRPr="00EE4A5A">
        <w:t>an</w:t>
      </w:r>
      <w:r w:rsidR="002874A7">
        <w:t xml:space="preserve"> und ein Beispielcode an</w:t>
      </w:r>
      <w:r w:rsidRPr="00EE4A5A">
        <w:t>,</w:t>
      </w:r>
      <w:r w:rsidR="00D24E81">
        <w:t xml:space="preserve"> um ein Verständnis zu entwickeln, was der konkrete Auftrag umfasst</w:t>
      </w:r>
      <w:r w:rsidRPr="00EE4A5A">
        <w:t xml:space="preserve">. </w:t>
      </w:r>
      <w:r w:rsidR="00C21E12">
        <w:t>Ausserdem informierte ich mich darüber, wann welche Art von Liste besser geeignet ist.</w:t>
      </w:r>
    </w:p>
    <w:p w14:paraId="265F644F" w14:textId="441FA21E" w:rsidR="00C21E12" w:rsidRDefault="0051620D" w:rsidP="008D5DA9">
      <w:r>
        <w:t>E</w:t>
      </w:r>
      <w:r w:rsidRPr="0051620D">
        <w:t>rkenntnis: Es reicht nicht</w:t>
      </w:r>
      <w:r w:rsidR="000A7DCC">
        <w:t>,</w:t>
      </w:r>
      <w:r w:rsidR="00274540">
        <w:t xml:space="preserve"> </w:t>
      </w:r>
      <w:r w:rsidRPr="0051620D">
        <w:t xml:space="preserve">nur zu wissen </w:t>
      </w:r>
      <w:r w:rsidR="00274540">
        <w:t>wie</w:t>
      </w:r>
      <w:r w:rsidRPr="0051620D">
        <w:t xml:space="preserve"> Datenstruktur</w:t>
      </w:r>
      <w:r w:rsidR="00274540">
        <w:t xml:space="preserve"> aufgebaut ist</w:t>
      </w:r>
      <w:r w:rsidR="000A7DCC">
        <w:t>, sondern</w:t>
      </w:r>
      <w:r w:rsidRPr="0051620D">
        <w:t xml:space="preserve"> man muss auch </w:t>
      </w:r>
      <w:r w:rsidR="00274540" w:rsidRPr="0051620D">
        <w:t>verstehen,</w:t>
      </w:r>
      <w:r w:rsidRPr="0051620D">
        <w:t xml:space="preserve"> wann und warum man sie verwendet.</w:t>
      </w:r>
    </w:p>
    <w:p w14:paraId="679AF1EA" w14:textId="7D2ADCE9" w:rsidR="008D5DA9" w:rsidRDefault="008D5DA9" w:rsidP="008D5DA9">
      <w:pPr>
        <w:pStyle w:val="berschrift4"/>
      </w:pPr>
      <w:r>
        <w:t>Planen</w:t>
      </w:r>
    </w:p>
    <w:p w14:paraId="1B189EB4" w14:textId="552B25C0" w:rsidR="008D5DA9" w:rsidRDefault="00244956" w:rsidP="008D5DA9">
      <w:r w:rsidRPr="00244956">
        <w:t xml:space="preserve">Meine Planung bestand darin, die Entwicklung in zwei Phasen zu unterteilen: Zuerst die einfache, dann die doppelt verkettete Liste. </w:t>
      </w:r>
      <w:r w:rsidR="00227717" w:rsidRPr="00227717">
        <w:t>Ich legte fest, dass ich die Implementierung nach dem Ansatz der testgetriebenen Entwicklung (TDD)</w:t>
      </w:r>
      <w:r w:rsidR="00401446">
        <w:t xml:space="preserve"> </w:t>
      </w:r>
      <w:r w:rsidR="00227717" w:rsidRPr="00227717">
        <w:t>vornehme und somit mit der Umsetzung der Tests beginne.</w:t>
      </w:r>
      <w:r w:rsidR="00401446">
        <w:t xml:space="preserve"> </w:t>
      </w:r>
      <w:r w:rsidRPr="00244956">
        <w:t>Zusätzlich habe ich mir überlegt, welche Methoden ich</w:t>
      </w:r>
      <w:r w:rsidR="00E839D2">
        <w:t xml:space="preserve"> in welcher Reihenfolge</w:t>
      </w:r>
      <w:r w:rsidRPr="00244956">
        <w:t xml:space="preserve"> implementieren </w:t>
      </w:r>
      <w:r w:rsidR="00EC335D">
        <w:t>sollte</w:t>
      </w:r>
      <w:r w:rsidR="0049113C">
        <w:t>, um auch wirklich einen Fortschritt in den Tests zu sehen.</w:t>
      </w:r>
    </w:p>
    <w:p w14:paraId="021C8B21" w14:textId="2EE0580B" w:rsidR="0049113C" w:rsidRDefault="00CE537B" w:rsidP="008D5DA9">
      <w:r w:rsidRPr="00CE537B">
        <w:t>Erkenntnis: Durch das Vorausplanen konnte ich unnötigen Mehraufwand vermeiden, z. B. durch das frühzeitige Anlegen von Unit Tests.</w:t>
      </w:r>
    </w:p>
    <w:p w14:paraId="6409D15F" w14:textId="35416993" w:rsidR="008D5DA9" w:rsidRDefault="0091237C" w:rsidP="0091237C">
      <w:pPr>
        <w:pStyle w:val="berschrift4"/>
      </w:pPr>
      <w:r>
        <w:t>Entscheiden</w:t>
      </w:r>
    </w:p>
    <w:p w14:paraId="4224285D" w14:textId="77777777" w:rsidR="00D45230" w:rsidRDefault="00A82228" w:rsidP="0091237C">
      <w:r w:rsidRPr="00A82228">
        <w:t xml:space="preserve">Ich entschied mich bewusst dafür, die </w:t>
      </w:r>
      <w:proofErr w:type="spellStart"/>
      <w:r w:rsidRPr="00A82228">
        <w:t>JUnit</w:t>
      </w:r>
      <w:proofErr w:type="spellEnd"/>
      <w:r w:rsidRPr="00A82228">
        <w:t xml:space="preserve">-Tests vor der Implementierung zu schreiben, weil ich damit strukturiert und zielgerichtet vorgehen konnte. Auch bei der Entscheidung, wie ich die Node-Klasse gestalte und wo die Logik der Liste liegen soll (in der Node oder der </w:t>
      </w:r>
      <w:proofErr w:type="spellStart"/>
      <w:r w:rsidRPr="00A82228">
        <w:t>LinkedList</w:t>
      </w:r>
      <w:proofErr w:type="spellEnd"/>
      <w:r w:rsidRPr="00A82228">
        <w:t xml:space="preserve">-Klasse), musste ich abwägen. Letztlich wollte ich die Klassen möglichst klar trennen und die Logik in die </w:t>
      </w:r>
      <w:proofErr w:type="spellStart"/>
      <w:r w:rsidRPr="00A82228">
        <w:t>LinkedList</w:t>
      </w:r>
      <w:proofErr w:type="spellEnd"/>
      <w:r w:rsidRPr="00A82228">
        <w:t>-Klasse auslagern.</w:t>
      </w:r>
      <w:r w:rsidR="00F4126E">
        <w:t xml:space="preserve"> </w:t>
      </w:r>
    </w:p>
    <w:tbl>
      <w:tblPr>
        <w:tblStyle w:val="Tabellenraster"/>
        <w:tblW w:w="0" w:type="auto"/>
        <w:tblLook w:val="04A0" w:firstRow="1" w:lastRow="0" w:firstColumn="1" w:lastColumn="0" w:noHBand="0" w:noVBand="1"/>
      </w:tblPr>
      <w:tblGrid>
        <w:gridCol w:w="2407"/>
        <w:gridCol w:w="2407"/>
        <w:gridCol w:w="2407"/>
        <w:gridCol w:w="2407"/>
      </w:tblGrid>
      <w:tr w:rsidR="00D45230" w14:paraId="6103CF4A" w14:textId="77777777" w:rsidTr="00D45230">
        <w:tc>
          <w:tcPr>
            <w:tcW w:w="2407" w:type="dxa"/>
          </w:tcPr>
          <w:p w14:paraId="168F3370" w14:textId="56447BBB" w:rsidR="00D45230" w:rsidRDefault="00D45230" w:rsidP="0091237C">
            <w:r>
              <w:t>Variante</w:t>
            </w:r>
          </w:p>
        </w:tc>
        <w:tc>
          <w:tcPr>
            <w:tcW w:w="2407" w:type="dxa"/>
          </w:tcPr>
          <w:p w14:paraId="0EB50A82" w14:textId="65CD8335" w:rsidR="00D45230" w:rsidRDefault="00D45230" w:rsidP="0091237C">
            <w:r>
              <w:t>Vorteil</w:t>
            </w:r>
          </w:p>
        </w:tc>
        <w:tc>
          <w:tcPr>
            <w:tcW w:w="2407" w:type="dxa"/>
          </w:tcPr>
          <w:p w14:paraId="5260E741" w14:textId="5D371626" w:rsidR="00D45230" w:rsidRDefault="00D45230" w:rsidP="0091237C">
            <w:r>
              <w:t>Nachteil</w:t>
            </w:r>
          </w:p>
        </w:tc>
        <w:tc>
          <w:tcPr>
            <w:tcW w:w="2407" w:type="dxa"/>
          </w:tcPr>
          <w:p w14:paraId="6A949422" w14:textId="0C4AC77D" w:rsidR="00D45230" w:rsidRDefault="00D45230" w:rsidP="0091237C">
            <w:r>
              <w:t>Meine Wahl</w:t>
            </w:r>
          </w:p>
        </w:tc>
      </w:tr>
      <w:tr w:rsidR="00D45230" w14:paraId="6BBA09E5" w14:textId="77777777" w:rsidTr="00D45230">
        <w:tc>
          <w:tcPr>
            <w:tcW w:w="2407" w:type="dxa"/>
          </w:tcPr>
          <w:p w14:paraId="6A343C25" w14:textId="5AC61A4F" w:rsidR="00D45230" w:rsidRDefault="00D45230" w:rsidP="0091237C">
            <w:r>
              <w:t>Logik in der Node-Klasse</w:t>
            </w:r>
          </w:p>
        </w:tc>
        <w:tc>
          <w:tcPr>
            <w:tcW w:w="2407" w:type="dxa"/>
          </w:tcPr>
          <w:p w14:paraId="70F457B7" w14:textId="42226A92" w:rsidR="00D45230" w:rsidRDefault="00D45230" w:rsidP="0091237C">
            <w:r>
              <w:t>Kürzerer Code</w:t>
            </w:r>
          </w:p>
        </w:tc>
        <w:tc>
          <w:tcPr>
            <w:tcW w:w="2407" w:type="dxa"/>
          </w:tcPr>
          <w:p w14:paraId="68D6067B" w14:textId="382E62F1" w:rsidR="00D45230" w:rsidRDefault="00D45230" w:rsidP="0091237C">
            <w:r>
              <w:t>Unübersichtlicher</w:t>
            </w:r>
          </w:p>
        </w:tc>
        <w:tc>
          <w:tcPr>
            <w:tcW w:w="2407" w:type="dxa"/>
          </w:tcPr>
          <w:p w14:paraId="75C39863" w14:textId="792F53BA" w:rsidR="00D45230" w:rsidRDefault="00A30CAD" w:rsidP="0091237C">
            <w:r>
              <w:t>N</w:t>
            </w:r>
            <w:r w:rsidR="008E1720">
              <w:t>ein</w:t>
            </w:r>
          </w:p>
        </w:tc>
      </w:tr>
      <w:tr w:rsidR="00D45230" w14:paraId="3905C016" w14:textId="77777777" w:rsidTr="00D45230">
        <w:tc>
          <w:tcPr>
            <w:tcW w:w="2407" w:type="dxa"/>
          </w:tcPr>
          <w:p w14:paraId="5B1A80D0" w14:textId="00F4CC07" w:rsidR="00D45230" w:rsidRDefault="008E1720" w:rsidP="0091237C">
            <w:r>
              <w:t xml:space="preserve">Logik in der </w:t>
            </w:r>
            <w:proofErr w:type="spellStart"/>
            <w:r>
              <w:t>LinkedList</w:t>
            </w:r>
            <w:proofErr w:type="spellEnd"/>
            <w:r>
              <w:t>-Klasse</w:t>
            </w:r>
          </w:p>
        </w:tc>
        <w:tc>
          <w:tcPr>
            <w:tcW w:w="2407" w:type="dxa"/>
          </w:tcPr>
          <w:p w14:paraId="22CC97B0" w14:textId="6BDA5964" w:rsidR="00D45230" w:rsidRDefault="00AC761B" w:rsidP="0091237C">
            <w:r>
              <w:t>Sauber, besser testbar</w:t>
            </w:r>
          </w:p>
        </w:tc>
        <w:tc>
          <w:tcPr>
            <w:tcW w:w="2407" w:type="dxa"/>
          </w:tcPr>
          <w:p w14:paraId="1DE3F289" w14:textId="535FE9E4" w:rsidR="00D45230" w:rsidRDefault="00AC761B" w:rsidP="0091237C">
            <w:r>
              <w:t>Mehr Code nötig</w:t>
            </w:r>
          </w:p>
        </w:tc>
        <w:tc>
          <w:tcPr>
            <w:tcW w:w="2407" w:type="dxa"/>
          </w:tcPr>
          <w:p w14:paraId="4CDC4311" w14:textId="113118B6" w:rsidR="00D45230" w:rsidRDefault="00A30CAD" w:rsidP="00AC761B">
            <w:pPr>
              <w:keepNext/>
            </w:pPr>
            <w:r>
              <w:t>J</w:t>
            </w:r>
            <w:r w:rsidR="00AC761B">
              <w:t>a</w:t>
            </w:r>
          </w:p>
        </w:tc>
      </w:tr>
    </w:tbl>
    <w:p w14:paraId="2B26B098" w14:textId="7EC2AA4E" w:rsidR="00D45230" w:rsidRDefault="00AC761B" w:rsidP="00AC761B">
      <w:pPr>
        <w:pStyle w:val="Beschriftung"/>
      </w:pPr>
      <w:bookmarkStart w:id="55" w:name="_Toc199272694"/>
      <w:r>
        <w:t xml:space="preserve">Tabelle </w:t>
      </w:r>
      <w:r w:rsidR="00197EB8">
        <w:fldChar w:fldCharType="begin"/>
      </w:r>
      <w:r w:rsidR="00197EB8">
        <w:instrText xml:space="preserve"> SEQ Tabelle \* ARABIC </w:instrText>
      </w:r>
      <w:r w:rsidR="00197EB8">
        <w:fldChar w:fldCharType="separate"/>
      </w:r>
      <w:r w:rsidR="00197EB8">
        <w:rPr>
          <w:noProof/>
        </w:rPr>
        <w:t>6</w:t>
      </w:r>
      <w:r w:rsidR="00197EB8">
        <w:rPr>
          <w:noProof/>
        </w:rPr>
        <w:fldChar w:fldCharType="end"/>
      </w:r>
      <w:r>
        <w:t xml:space="preserve"> Schaubild zur Logik </w:t>
      </w:r>
      <w:r w:rsidR="00E5392D">
        <w:t>der verketteten Liste</w:t>
      </w:r>
      <w:bookmarkEnd w:id="55"/>
    </w:p>
    <w:p w14:paraId="7F8C38A4" w14:textId="43B252FE" w:rsidR="0091237C" w:rsidRDefault="00F4126E" w:rsidP="0091237C">
      <w:r>
        <w:t>Zudem habe ich mich dazu entschieden ein Interface zu implementieren, damit man sich im Nachhinein selbst entscheiden kann, ob man die einfach oder doppelte verkettete Liste verwenden möchte.</w:t>
      </w:r>
    </w:p>
    <w:p w14:paraId="1D7B74B2" w14:textId="685F9263" w:rsidR="00F4126E" w:rsidRDefault="006A1772" w:rsidP="0091237C">
      <w:r w:rsidRPr="006A1772">
        <w:t>Erkenntnis:</w:t>
      </w:r>
      <w:r w:rsidR="00D64763">
        <w:t xml:space="preserve"> Durchs entscheiden hatte ich eine</w:t>
      </w:r>
      <w:r w:rsidRPr="006A1772">
        <w:t xml:space="preserve"> klare Struktur im Code</w:t>
      </w:r>
      <w:r w:rsidR="00D64763">
        <w:t xml:space="preserve"> die ich zu </w:t>
      </w:r>
      <w:r w:rsidR="0042087D">
        <w:t>befolgen hatte,</w:t>
      </w:r>
      <w:r w:rsidRPr="006A1772">
        <w:t xml:space="preserve"> das hat mir geholfen, den Überblick zu behalten.</w:t>
      </w:r>
    </w:p>
    <w:p w14:paraId="06D9D9E3" w14:textId="47CCAE68" w:rsidR="0091237C" w:rsidRDefault="0091237C" w:rsidP="0091237C">
      <w:pPr>
        <w:pStyle w:val="berschrift4"/>
      </w:pPr>
      <w:r>
        <w:t>Realisieren</w:t>
      </w:r>
    </w:p>
    <w:p w14:paraId="366A74A9" w14:textId="77777777" w:rsidR="00730068" w:rsidRDefault="0072632A" w:rsidP="00222DE2">
      <w:r w:rsidRPr="0072632A">
        <w:t xml:space="preserve">Ich startete mit der einfach verketteten Liste, erstellte die Node-Klasse und programmierte dann die Methoden für das Hinzufügen. Danach </w:t>
      </w:r>
      <w:r>
        <w:t xml:space="preserve">implementierte </w:t>
      </w:r>
      <w:r w:rsidRPr="0072632A">
        <w:t xml:space="preserve">ich die </w:t>
      </w:r>
      <w:r w:rsidR="00D0482C">
        <w:t xml:space="preserve">anderen </w:t>
      </w:r>
      <w:r w:rsidRPr="0072632A">
        <w:t xml:space="preserve">Funktionen </w:t>
      </w:r>
      <w:r w:rsidR="00D0482C">
        <w:t xml:space="preserve">und teste diese dann direkt </w:t>
      </w:r>
      <w:r w:rsidRPr="0072632A">
        <w:t xml:space="preserve">mit meinen </w:t>
      </w:r>
      <w:proofErr w:type="spellStart"/>
      <w:r w:rsidRPr="0072632A">
        <w:t>JUnit</w:t>
      </w:r>
      <w:proofErr w:type="spellEnd"/>
      <w:r w:rsidRPr="0072632A">
        <w:t>-Tests.</w:t>
      </w:r>
      <w:r w:rsidR="00D0482C">
        <w:t xml:space="preserve"> Zuletzt musste ich dann noch das Löschen eines Knotens implementieren und als dann auch funktionierte, konnte ich mit der doppelt verketteten Liste anfangen.</w:t>
      </w:r>
    </w:p>
    <w:p w14:paraId="29EC3E8C" w14:textId="1E22C19D" w:rsidR="00F17E72" w:rsidRDefault="00E03B26" w:rsidP="00222DE2">
      <w:r w:rsidRPr="00E03B26">
        <w:lastRenderedPageBreak/>
        <w:t>Erkenntnis: Das schrittweise Vorgehen</w:t>
      </w:r>
      <w:r>
        <w:t xml:space="preserve"> h</w:t>
      </w:r>
      <w:r w:rsidR="00F17E72">
        <w:t>at geholfen jederzeit zusehen, wenn etwas funktionierte hat.</w:t>
      </w:r>
    </w:p>
    <w:p w14:paraId="1D8D932B" w14:textId="4F59AF9A" w:rsidR="0091237C" w:rsidRDefault="0091237C" w:rsidP="0091237C">
      <w:pPr>
        <w:pStyle w:val="berschrift4"/>
      </w:pPr>
      <w:r>
        <w:t>Kontrollieren</w:t>
      </w:r>
    </w:p>
    <w:p w14:paraId="42B6227B" w14:textId="23348092" w:rsidR="0091237C" w:rsidRDefault="006924F5" w:rsidP="0091237C">
      <w:r w:rsidRPr="006924F5">
        <w:t>Nach der Implementierung testete ich alle Methoden mit meinen Unit-Tests und</w:t>
      </w:r>
      <w:r>
        <w:t xml:space="preserve"> entdeckte doch noch kleine Fehle</w:t>
      </w:r>
      <w:r w:rsidR="00D7513D">
        <w:t>r</w:t>
      </w:r>
      <w:r w:rsidR="0010253B">
        <w:t xml:space="preserve">, hauptsächlich entstand der Fehler beim Löschen eines Knoten, denn ich hatte einen Fall beim </w:t>
      </w:r>
      <w:proofErr w:type="spellStart"/>
      <w:r w:rsidR="0010253B">
        <w:t>unlinken</w:t>
      </w:r>
      <w:proofErr w:type="spellEnd"/>
      <w:r w:rsidR="0010253B">
        <w:t xml:space="preserve"> </w:t>
      </w:r>
      <w:r w:rsidR="00B71A69">
        <w:t>nicht realisiert, wodurch dann die ganze Liste zerstört wurde</w:t>
      </w:r>
      <w:r w:rsidRPr="006924F5">
        <w:t>. Besonders bei der doppelt verketteten Liste war es wichtig, dass beim Entfernen oder Einfügen alle Referenzen korrekt angepasst werden.</w:t>
      </w:r>
    </w:p>
    <w:p w14:paraId="59F9371C" w14:textId="6944EBE3" w:rsidR="00B71A69" w:rsidRDefault="00C84899" w:rsidP="0091237C">
      <w:r w:rsidRPr="00C84899">
        <w:t xml:space="preserve">Erkenntnis: Selbst kleine Fehler in der </w:t>
      </w:r>
      <w:proofErr w:type="spellStart"/>
      <w:r w:rsidRPr="00C84899">
        <w:t>Referenzierung</w:t>
      </w:r>
      <w:proofErr w:type="spellEnd"/>
      <w:r w:rsidRPr="00C84899">
        <w:t xml:space="preserve"> können die ganze Liste "zerschie</w:t>
      </w:r>
      <w:r>
        <w:t>ss</w:t>
      </w:r>
      <w:r w:rsidRPr="00C84899">
        <w:t>en"</w:t>
      </w:r>
      <w:r>
        <w:t>.</w:t>
      </w:r>
    </w:p>
    <w:p w14:paraId="2427F54D" w14:textId="5C396577" w:rsidR="0091237C" w:rsidRDefault="0091237C" w:rsidP="0091237C">
      <w:pPr>
        <w:pStyle w:val="berschrift4"/>
      </w:pPr>
      <w:r>
        <w:t>Auswerten</w:t>
      </w:r>
    </w:p>
    <w:p w14:paraId="1E60F35F" w14:textId="61E38478" w:rsidR="0091237C" w:rsidRDefault="00611D9E" w:rsidP="0091237C">
      <w:r w:rsidRPr="00611D9E">
        <w:t>Im Rückblick habe ich sehr viel über Datenstrukturen gelernt, vor allem über ihre Vor- und Nachteile im praktischen Einsatz. Mir wurde bewusst, dass ich mich mit Tests und Planung inzwischen sicher</w:t>
      </w:r>
      <w:r w:rsidR="00333A4B">
        <w:t>er</w:t>
      </w:r>
      <w:r w:rsidRPr="00611D9E">
        <w:t xml:space="preserve"> fühle, aber bei komplexeren Strukturen wie der doppelt verketteten Liste noch mehr Erfahrung brauch</w:t>
      </w:r>
      <w:r w:rsidR="00333A4B">
        <w:t>t</w:t>
      </w:r>
      <w:r w:rsidRPr="00611D9E">
        <w:t>e.</w:t>
      </w:r>
    </w:p>
    <w:p w14:paraId="2D584CAE" w14:textId="67EF5E60" w:rsidR="00333A4B" w:rsidRPr="0091237C" w:rsidRDefault="006D26C6" w:rsidP="0091237C">
      <w:r w:rsidRPr="006D26C6">
        <w:t>Erkenntnis: Die richtige Datenstruktur zur richtigen Zeit kann viel bewirken</w:t>
      </w:r>
    </w:p>
    <w:p w14:paraId="22B80E8F" w14:textId="5F78F882" w:rsidR="00C753B4" w:rsidRDefault="000A3998" w:rsidP="00C753B4">
      <w:pPr>
        <w:pStyle w:val="berschrift3"/>
      </w:pPr>
      <w:bookmarkStart w:id="56" w:name="_Toc199272408"/>
      <w:r w:rsidRPr="000A3998">
        <w:t>Schwierige Schritte und mein persönlicher Fokus</w:t>
      </w:r>
      <w:bookmarkEnd w:id="56"/>
    </w:p>
    <w:p w14:paraId="7AA76B89" w14:textId="083EA62F" w:rsidR="00C753B4" w:rsidRDefault="00F036BE" w:rsidP="00F036BE">
      <w:pPr>
        <w:pStyle w:val="berschrift4"/>
      </w:pPr>
      <w:r>
        <w:t>Schwierige Phase</w:t>
      </w:r>
    </w:p>
    <w:p w14:paraId="0AA721EA" w14:textId="77777777" w:rsidR="00AE12B0" w:rsidRDefault="00AE12B0" w:rsidP="00F036BE">
      <w:r w:rsidRPr="00AE12B0">
        <w:t xml:space="preserve">Am meisten Mühe hatte ich beim Kontrollieren, vor allem bei der doppelt verketteten Liste. Es war schwierig, alle Referenzen korrekt zu setzen und zu prüfen, ob sie beim Entfernen oder Einfügen wirklich stimmen. </w:t>
      </w:r>
    </w:p>
    <w:p w14:paraId="24FB3B84" w14:textId="2E22DDE3" w:rsidR="00F036BE" w:rsidRDefault="00AE12B0" w:rsidP="00F036BE">
      <w:r w:rsidRPr="00AE12B0">
        <w:t>Rückblickend hätte ich das Problem besser in kleinere Teilprobleme zerlegen können, z. B. zuerst nur das Entfernen am Anfang und am Ende testen, bevor ich die Mitte prüfe. Auch hätte ich mir mehr grafische Darstellungen oder Skizzen der Liste zur Hilfe nehmen können, um den Überblick zu behalten.</w:t>
      </w:r>
    </w:p>
    <w:p w14:paraId="71BE33B9" w14:textId="48A4A738" w:rsidR="00747C4A" w:rsidRDefault="00747C4A" w:rsidP="00747C4A">
      <w:pPr>
        <w:pStyle w:val="berschrift4"/>
      </w:pPr>
      <w:r>
        <w:t>Zukünftiger Fokus</w:t>
      </w:r>
    </w:p>
    <w:p w14:paraId="4FB69574" w14:textId="3A2408C7" w:rsidR="00747C4A" w:rsidRDefault="00FD4059" w:rsidP="00747C4A">
      <w:r w:rsidRPr="00FD4059">
        <w:t>Ich möchte künftig vermehrt auf die Entscheidungsphase achten: Welche Architektur wähle ich, wie schreibe ich möglichst wartbaren Code? Au</w:t>
      </w:r>
      <w:r w:rsidR="00941263">
        <w:t>ss</w:t>
      </w:r>
      <w:r w:rsidRPr="00FD4059">
        <w:t>erdem werde ich das Kontrollieren durch gezielteres Testen</w:t>
      </w:r>
      <w:r>
        <w:t xml:space="preserve"> stärken.</w:t>
      </w:r>
    </w:p>
    <w:p w14:paraId="1107E195" w14:textId="03904BCD" w:rsidR="00747C4A" w:rsidRDefault="00C36281" w:rsidP="00C36281">
      <w:pPr>
        <w:pStyle w:val="berschrift4"/>
      </w:pPr>
      <w:r>
        <w:t>Konkretes Beispiel</w:t>
      </w:r>
    </w:p>
    <w:p w14:paraId="782B00A7" w14:textId="2246C622" w:rsidR="00C36281" w:rsidRPr="00C36281" w:rsidRDefault="004D5C47" w:rsidP="009B72F5">
      <w:r w:rsidRPr="004D5C47">
        <w:t>Bei einem zukünftigen Auftrag, zum Beispiel bei der Implementierung einer Warteschlange (Queue), werde ich bewusst wieder mit einer einfachen Version starten. Anschliessend kontrolliere ich den Code Schritt für Schritt mithilfe von Debugger und Tests. Dabei achte ich gezielt darauf, alle Fälle abzudecken. Dafür nutze ich die integrierte Code-Coverage-Funktion in IntelliJ, die mir zeigt, welche Teile meines Codes bereits getestet wurden und welche noch nicht.</w:t>
      </w:r>
    </w:p>
    <w:p w14:paraId="32270CD9" w14:textId="1E8279D1" w:rsidR="00C753B4" w:rsidRPr="00C753B4" w:rsidRDefault="00C753B4" w:rsidP="00C753B4">
      <w:pPr>
        <w:pStyle w:val="berschrift2"/>
      </w:pPr>
      <w:bookmarkStart w:id="57" w:name="_Toc199272409"/>
      <w:r>
        <w:t>Reflexion</w:t>
      </w:r>
      <w:bookmarkEnd w:id="57"/>
    </w:p>
    <w:p w14:paraId="4B235553" w14:textId="7B9E9623" w:rsidR="002D7631" w:rsidRDefault="003816F7" w:rsidP="00222DE2">
      <w:r w:rsidRPr="003816F7">
        <w:t>IPERKA hilft mir, meine Arbeit besser zu strukturieren. Besonders gut funktionieren bei mir das Planen und Realisieren, da ich gerne praktisch arbeite. In Zukunft möchte ich aber bewusster darauf achten, beim Planen nicht schon ungewollt mit der Umsetzung zu beginnen</w:t>
      </w:r>
      <w:r>
        <w:t xml:space="preserve">, </w:t>
      </w:r>
      <w:r w:rsidRPr="003816F7">
        <w:t>sonst nehme ich Entscheidungen vorweg, ohne alle Möglichkeiten durchdacht zu haben. Ausserdem will ich den Schritt Entscheiden noch stärker in den Fokus rücken, um Fehler frühzeitig zu vermeiden. Insgesamt finde ich das Modell hilfreich, weil es mir einen klaren Ablauf gibt</w:t>
      </w:r>
      <w:r>
        <w:t xml:space="preserve">, </w:t>
      </w:r>
      <w:r w:rsidRPr="003816F7">
        <w:t>besonders bei komplexeren Aufgaben.</w:t>
      </w:r>
    </w:p>
    <w:p w14:paraId="39F52589" w14:textId="1B2FD78A" w:rsidR="00730068" w:rsidRDefault="00730068" w:rsidP="00730068">
      <w:pPr>
        <w:spacing w:after="160"/>
      </w:pPr>
      <w:r>
        <w:br w:type="page"/>
      </w:r>
    </w:p>
    <w:p w14:paraId="3FEE3DB0" w14:textId="1D50914A" w:rsidR="004E734B" w:rsidRDefault="002E0308" w:rsidP="002E0308">
      <w:pPr>
        <w:pStyle w:val="berschrift1"/>
      </w:pPr>
      <w:bookmarkStart w:id="58" w:name="_Toc199272410"/>
      <w:r w:rsidRPr="002E0308">
        <w:lastRenderedPageBreak/>
        <w:t>Informationsbeschaffung</w:t>
      </w:r>
      <w:bookmarkEnd w:id="58"/>
    </w:p>
    <w:p w14:paraId="460A4179" w14:textId="5C2B7072" w:rsidR="002E0308" w:rsidRDefault="002E0308" w:rsidP="002E0308">
      <w:pPr>
        <w:pStyle w:val="berschrift2"/>
      </w:pPr>
      <w:bookmarkStart w:id="59" w:name="_Toc199272411"/>
      <w:r w:rsidRPr="002E0308">
        <w:t>Arbeitsauftrag: Notizen machen</w:t>
      </w:r>
      <w:bookmarkEnd w:id="59"/>
    </w:p>
    <w:p w14:paraId="3DAF3FF5" w14:textId="14B1B1DF" w:rsidR="002947F6" w:rsidRPr="002947F6" w:rsidRDefault="002947F6" w:rsidP="002947F6">
      <w:r w:rsidRPr="002947F6">
        <w:t>Im Schulalltag begegnen mir ständig neue Informationen</w:t>
      </w:r>
      <w:r w:rsidR="00F85981">
        <w:t xml:space="preserve">, </w:t>
      </w:r>
      <w:r w:rsidRPr="002947F6">
        <w:t xml:space="preserve">ob in Vorträgen, im Unterricht oder bei der Recherche. Um diese Inhalte festzuhalten und später besser zu lernen, ist eine gute Notiztechnik entscheidend. In diesem </w:t>
      </w:r>
      <w:r w:rsidR="00F85981">
        <w:t xml:space="preserve">Abschnitt </w:t>
      </w:r>
      <w:r w:rsidRPr="002947F6">
        <w:t>habe ich untersucht, wie ich mir bisher Notizen mache, was gute Notizen ausmacht und wie ich meine eigene Methode verbessern oder kritisch hinterfragen kann.</w:t>
      </w:r>
    </w:p>
    <w:p w14:paraId="1E5E0448" w14:textId="37DE9C41" w:rsidR="002E0308" w:rsidRDefault="00CF594C" w:rsidP="00CF594C">
      <w:pPr>
        <w:pStyle w:val="berschrift3"/>
      </w:pPr>
      <w:bookmarkStart w:id="60" w:name="_Toc199272412"/>
      <w:r>
        <w:t>So mache ich mir Notizen</w:t>
      </w:r>
      <w:bookmarkEnd w:id="60"/>
    </w:p>
    <w:p w14:paraId="5AAD3CDF" w14:textId="253739D6" w:rsidR="005747F4" w:rsidRPr="005747F4" w:rsidRDefault="0066169D" w:rsidP="005747F4">
      <w:r>
        <w:rPr>
          <w:noProof/>
        </w:rPr>
        <mc:AlternateContent>
          <mc:Choice Requires="wpg">
            <w:drawing>
              <wp:anchor distT="0" distB="0" distL="114300" distR="114300" simplePos="0" relativeHeight="251640843" behindDoc="0" locked="0" layoutInCell="1" allowOverlap="1" wp14:anchorId="2294110A" wp14:editId="71F7886A">
                <wp:simplePos x="0" y="0"/>
                <wp:positionH relativeFrom="margin">
                  <wp:align>right</wp:align>
                </wp:positionH>
                <wp:positionV relativeFrom="paragraph">
                  <wp:posOffset>5129</wp:posOffset>
                </wp:positionV>
                <wp:extent cx="3034030" cy="1840865"/>
                <wp:effectExtent l="0" t="0" r="0" b="6985"/>
                <wp:wrapSquare wrapText="bothSides"/>
                <wp:docPr id="2016453252" name="Gruppieren 12"/>
                <wp:cNvGraphicFramePr/>
                <a:graphic xmlns:a="http://schemas.openxmlformats.org/drawingml/2006/main">
                  <a:graphicData uri="http://schemas.microsoft.com/office/word/2010/wordprocessingGroup">
                    <wpg:wgp>
                      <wpg:cNvGrpSpPr/>
                      <wpg:grpSpPr>
                        <a:xfrm>
                          <a:off x="0" y="0"/>
                          <a:ext cx="3034030" cy="1840865"/>
                          <a:chOff x="0" y="0"/>
                          <a:chExt cx="3034030" cy="1840865"/>
                        </a:xfrm>
                      </wpg:grpSpPr>
                      <pic:pic xmlns:pic="http://schemas.openxmlformats.org/drawingml/2006/picture">
                        <pic:nvPicPr>
                          <pic:cNvPr id="1514520786" name="Grafik 13" descr="Ein Bild, das Text, Handschrift, Schrift, Kalligrafie enthält.&#10;&#10;KI-generierte Inhalte können fehlerhaft sein."/>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4030" cy="1524000"/>
                          </a:xfrm>
                          <a:prstGeom prst="rect">
                            <a:avLst/>
                          </a:prstGeom>
                          <a:noFill/>
                          <a:ln>
                            <a:noFill/>
                          </a:ln>
                        </pic:spPr>
                      </pic:pic>
                      <wps:wsp>
                        <wps:cNvPr id="1431634488" name="Textfeld 1"/>
                        <wps:cNvSpPr txBox="1"/>
                        <wps:spPr>
                          <a:xfrm>
                            <a:off x="0" y="1582420"/>
                            <a:ext cx="3034030" cy="258445"/>
                          </a:xfrm>
                          <a:prstGeom prst="rect">
                            <a:avLst/>
                          </a:prstGeom>
                          <a:solidFill>
                            <a:prstClr val="white"/>
                          </a:solidFill>
                          <a:ln>
                            <a:noFill/>
                          </a:ln>
                        </wps:spPr>
                        <wps:txbx>
                          <w:txbxContent>
                            <w:p w14:paraId="4E9C9448" w14:textId="00FABDC5" w:rsidR="0066169D" w:rsidRPr="002C5F69" w:rsidRDefault="0066169D" w:rsidP="0066169D">
                              <w:pPr>
                                <w:pStyle w:val="Beschriftung"/>
                                <w:rPr>
                                  <w:noProof/>
                                  <w:sz w:val="20"/>
                                </w:rPr>
                              </w:pPr>
                              <w:bookmarkStart w:id="61" w:name="_Toc199272677"/>
                              <w:r>
                                <w:t xml:space="preserve">Abbildung </w:t>
                              </w:r>
                              <w:r w:rsidR="003C0C7B">
                                <w:fldChar w:fldCharType="begin"/>
                              </w:r>
                              <w:r w:rsidR="003C0C7B">
                                <w:instrText xml:space="preserve"> SEQ Abbildung \* ARABIC </w:instrText>
                              </w:r>
                              <w:r w:rsidR="003C0C7B">
                                <w:fldChar w:fldCharType="separate"/>
                              </w:r>
                              <w:r w:rsidR="00C556EE">
                                <w:rPr>
                                  <w:noProof/>
                                </w:rPr>
                                <w:t>11</w:t>
                              </w:r>
                              <w:r w:rsidR="003C0C7B">
                                <w:rPr>
                                  <w:noProof/>
                                </w:rPr>
                                <w:fldChar w:fldCharType="end"/>
                              </w:r>
                              <w:r>
                                <w:t xml:space="preserve"> Meine Notizen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4110A" id="Gruppieren 12" o:spid="_x0000_s1058" style="position:absolute;margin-left:187.7pt;margin-top:.4pt;width:238.9pt;height:144.95pt;z-index:251640843;mso-position-horizontal:right;mso-position-horizontal-relative:margin" coordsize="30340,18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">
                <v:shape id="Grafik 13" o:spid="_x0000_s1059" type="#_x0000_t75" alt="Ein Bild, das Text, Handschrift, Schrift, Kalligrafie enthält.&#10;&#10;KI-generierte Inhalte können fehlerhaft sein." style="position:absolute;width:303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">
                  <v:imagedata r:id="rId30" o:title="Ein Bild, das Text, Handschrift, Schrift, Kalligrafie enthält.&#10;&#10;KI-generierte Inhalte können fehlerhaft sein"/>
                </v:shape>
                <v:shape id="Textfeld 1" o:spid="_x0000_s1060" type="#_x0000_t202" style="position:absolute;top:15824;width:303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" stroked="f">
                  <v:textbox style="mso-fit-shape-to-text:t" inset="0,0,0,0">
                    <w:txbxContent>
                      <w:p w14:paraId="4E9C9448" w14:textId="00FABDC5" w:rsidR="0066169D" w:rsidRPr="002C5F69" w:rsidRDefault="0066169D" w:rsidP="0066169D">
                        <w:pPr>
                          <w:pStyle w:val="Beschriftung"/>
                          <w:rPr>
                            <w:noProof/>
                            <w:sz w:val="20"/>
                          </w:rPr>
                        </w:pPr>
                        <w:bookmarkStart w:id="62" w:name="_Toc199272677"/>
                        <w:r>
                          <w:t xml:space="preserve">Abbildung </w:t>
                        </w:r>
                        <w:r w:rsidR="003C0C7B">
                          <w:fldChar w:fldCharType="begin"/>
                        </w:r>
                        <w:r w:rsidR="003C0C7B">
                          <w:instrText xml:space="preserve"> SEQ Abbildung \* ARABIC </w:instrText>
                        </w:r>
                        <w:r w:rsidR="003C0C7B">
                          <w:fldChar w:fldCharType="separate"/>
                        </w:r>
                        <w:r w:rsidR="00C556EE">
                          <w:rPr>
                            <w:noProof/>
                          </w:rPr>
                          <w:t>11</w:t>
                        </w:r>
                        <w:r w:rsidR="003C0C7B">
                          <w:rPr>
                            <w:noProof/>
                          </w:rPr>
                          <w:fldChar w:fldCharType="end"/>
                        </w:r>
                        <w:r>
                          <w:t xml:space="preserve"> Meine Notizen</w:t>
                        </w:r>
                        <w:bookmarkEnd w:id="62"/>
                      </w:p>
                    </w:txbxContent>
                  </v:textbox>
                </v:shape>
                <w10:wrap type="square" anchorx="margin"/>
              </v:group>
            </w:pict>
          </mc:Fallback>
        </mc:AlternateContent>
      </w:r>
      <w:r w:rsidR="005C7DD2" w:rsidRPr="005C7DD2">
        <w:t>Wenn ich mir Notizen mache, versuche ich möglichst schnell die wichtigsten Stichpunkte festzuhalten, ohne ganze Sätze zu schreiben</w:t>
      </w:r>
      <w:r w:rsidR="005C7DD2">
        <w:t>, das funktioniert leider nur nicht immer und dann stehen da teilweise doch längere Sätze.</w:t>
      </w:r>
      <w:r w:rsidR="005C7DD2" w:rsidRPr="005C7DD2">
        <w:t xml:space="preserve"> Ein Beispiel: </w:t>
      </w:r>
      <w:r w:rsidR="005C7DD2" w:rsidRPr="00796746">
        <w:t>Im Deutschunterricht haben wir über die Epoche der Romantik gesprochen</w:t>
      </w:r>
      <w:r w:rsidR="00F85981">
        <w:t xml:space="preserve">, </w:t>
      </w:r>
      <w:r w:rsidR="005C7DD2" w:rsidRPr="00796746">
        <w:t xml:space="preserve">ich habe dazu Stichpunkte wie „Gefühle im Mittelpunkt“, „Natur als Spiegel der Seele“ </w:t>
      </w:r>
      <w:r w:rsidR="00796746" w:rsidRPr="00796746">
        <w:t xml:space="preserve">und noch mehr </w:t>
      </w:r>
      <w:r w:rsidR="005C7DD2" w:rsidRPr="00796746">
        <w:t>notiert.</w:t>
      </w:r>
      <w:r w:rsidR="005747F4" w:rsidRPr="005747F4">
        <w:rPr>
          <w:rFonts w:eastAsia="Times New Roman" w:cs="Times New Roman"/>
          <w:color w:val="auto"/>
          <w:kern w:val="0"/>
          <w:sz w:val="24"/>
          <w:lang w:eastAsia="de-CH"/>
          <w14:ligatures w14:val="none"/>
        </w:rPr>
        <w:t xml:space="preserve"> </w:t>
      </w:r>
    </w:p>
    <w:p w14:paraId="2CD1A2F0" w14:textId="32B03794" w:rsidR="00C178BA" w:rsidRDefault="005C7DD2" w:rsidP="005747F4">
      <w:r w:rsidRPr="005C7DD2">
        <w:br/>
        <w:t>Manchmal verwende ich auch kleine Symbole, zum Beispiel ein Ausrufezeichen für besonders wichtige Punkte oder ein Fragezeichen, wenn ich etwas noch nicht ganz verstanden habe.</w:t>
      </w:r>
      <w:r w:rsidR="00D37641">
        <w:t xml:space="preserve"> Das kommt dann aber schlussendlich auf die Situation drauf an.</w:t>
      </w:r>
    </w:p>
    <w:p w14:paraId="64219708" w14:textId="121F0DFE" w:rsidR="00C178BA" w:rsidRDefault="00C178BA" w:rsidP="00C178BA">
      <w:pPr>
        <w:pStyle w:val="berschrift3"/>
      </w:pPr>
      <w:bookmarkStart w:id="63" w:name="_Toc199272413"/>
      <w:r>
        <w:t>Was macht gute Notizen aus?</w:t>
      </w:r>
      <w:bookmarkEnd w:id="63"/>
    </w:p>
    <w:p w14:paraId="2BDBF6D2" w14:textId="77777777" w:rsidR="001622BC" w:rsidRDefault="001622BC" w:rsidP="00C178BA">
      <w:r w:rsidRPr="001622BC">
        <w:t xml:space="preserve">Schreibe per Hand statt am Computer: Laut der Universität Freiburg helfen handschriftliche Notizen dabei, Inhalte besser zu verarbeiten, da durch das Schreiben mit der Hand gleichzeitig eine räumliche Struktur entsteht. </w:t>
      </w:r>
    </w:p>
    <w:p w14:paraId="2856D29D" w14:textId="106EC916" w:rsidR="001622BC" w:rsidRDefault="001622BC" w:rsidP="00C178BA">
      <w:r w:rsidRPr="001622BC">
        <w:t>Verwende Schlüsselwörter: Lange Sätze sind nicht nötig</w:t>
      </w:r>
      <w:r w:rsidR="00F85981">
        <w:t xml:space="preserve">, </w:t>
      </w:r>
      <w:r w:rsidRPr="001622BC">
        <w:t>es reichen kurze, prägnante Stichworte</w:t>
      </w:r>
      <w:r w:rsidR="00380BFF">
        <w:t xml:space="preserve"> </w:t>
      </w:r>
      <w:sdt>
        <w:sdtPr>
          <w:id w:val="272676341"/>
          <w:citation/>
        </w:sdtPr>
        <w:sdtContent>
          <w:r w:rsidR="00380BFF">
            <w:fldChar w:fldCharType="begin"/>
          </w:r>
          <w:r w:rsidR="00380BFF">
            <w:instrText xml:space="preserve"> CITATION isk25 \l 2055 </w:instrText>
          </w:r>
          <w:r w:rsidR="00380BFF">
            <w:fldChar w:fldCharType="separate"/>
          </w:r>
          <w:r w:rsidR="00380BFF">
            <w:rPr>
              <w:noProof/>
            </w:rPr>
            <w:t>(iskn, kein Datum)</w:t>
          </w:r>
          <w:r w:rsidR="00380BFF">
            <w:fldChar w:fldCharType="end"/>
          </w:r>
        </w:sdtContent>
      </w:sdt>
      <w:r w:rsidRPr="001622BC">
        <w:t xml:space="preserve">. </w:t>
      </w:r>
    </w:p>
    <w:p w14:paraId="79713363" w14:textId="23321CE8" w:rsidR="001622BC" w:rsidRDefault="001622BC" w:rsidP="00C178BA">
      <w:r w:rsidRPr="001622BC">
        <w:t xml:space="preserve">Arbeite mit Abkürzungen und Symbolen: Das spart Zeit und hilft, den Überblick zu behalten </w:t>
      </w:r>
      <w:sdt>
        <w:sdtPr>
          <w:id w:val="-1183589955"/>
          <w:citation/>
        </w:sdtPr>
        <w:sdtContent>
          <w:r w:rsidR="00380BFF">
            <w:fldChar w:fldCharType="begin"/>
          </w:r>
          <w:r w:rsidR="00380BFF">
            <w:instrText xml:space="preserve"> CITATION isk25 \l 2055 </w:instrText>
          </w:r>
          <w:r w:rsidR="00380BFF">
            <w:fldChar w:fldCharType="separate"/>
          </w:r>
          <w:r w:rsidR="00380BFF">
            <w:rPr>
              <w:noProof/>
            </w:rPr>
            <w:t>(iskn, kein Datum)</w:t>
          </w:r>
          <w:r w:rsidR="00380BFF">
            <w:fldChar w:fldCharType="end"/>
          </w:r>
        </w:sdtContent>
      </w:sdt>
      <w:r w:rsidRPr="001622BC">
        <w:t>.</w:t>
      </w:r>
    </w:p>
    <w:p w14:paraId="33F24DBD" w14:textId="07FFBAB6" w:rsidR="001622BC" w:rsidRDefault="001622BC" w:rsidP="00C178BA">
      <w:r w:rsidRPr="001622BC">
        <w:t xml:space="preserve">Nutze Farben und Formen: Visuelle Elemente (z. B. farbige Markierungen oder Pfeile) erleichtern das Lernen und die Wiederholung </w:t>
      </w:r>
      <w:sdt>
        <w:sdtPr>
          <w:id w:val="285475555"/>
          <w:citation/>
        </w:sdtPr>
        <w:sdtContent>
          <w:r w:rsidR="00380BFF">
            <w:fldChar w:fldCharType="begin"/>
          </w:r>
          <w:r w:rsidR="00380BFF">
            <w:instrText xml:space="preserve"> CITATION Uni25 \l 2055 </w:instrText>
          </w:r>
          <w:r w:rsidR="00380BFF">
            <w:fldChar w:fldCharType="separate"/>
          </w:r>
          <w:r w:rsidR="00380BFF">
            <w:rPr>
              <w:noProof/>
            </w:rPr>
            <w:t>(Universität-Freiburg, kein Datum)</w:t>
          </w:r>
          <w:r w:rsidR="00380BFF">
            <w:fldChar w:fldCharType="end"/>
          </w:r>
        </w:sdtContent>
      </w:sdt>
      <w:r w:rsidRPr="001622BC">
        <w:t xml:space="preserve">. </w:t>
      </w:r>
    </w:p>
    <w:p w14:paraId="1947E4F1" w14:textId="57089523" w:rsidR="001622BC" w:rsidRDefault="001622BC" w:rsidP="00C178BA">
      <w:r w:rsidRPr="001622BC">
        <w:t xml:space="preserve">Strukturiere deine Notizen klar: Absätze, Überschriften und Einrückungen machen den Inhalt übersichtlicher </w:t>
      </w:r>
      <w:sdt>
        <w:sdtPr>
          <w:id w:val="-1532411405"/>
          <w:citation/>
        </w:sdtPr>
        <w:sdtContent>
          <w:r w:rsidR="00380BFF">
            <w:fldChar w:fldCharType="begin"/>
          </w:r>
          <w:r w:rsidR="00380BFF">
            <w:instrText xml:space="preserve"> CITATION Uni25 \l 2055 </w:instrText>
          </w:r>
          <w:r w:rsidR="00380BFF">
            <w:fldChar w:fldCharType="separate"/>
          </w:r>
          <w:r w:rsidR="00380BFF">
            <w:rPr>
              <w:noProof/>
            </w:rPr>
            <w:t>(Universität-Freiburg, kein Datum)</w:t>
          </w:r>
          <w:r w:rsidR="00380BFF">
            <w:fldChar w:fldCharType="end"/>
          </w:r>
        </w:sdtContent>
      </w:sdt>
      <w:r w:rsidRPr="001622BC">
        <w:t xml:space="preserve">. </w:t>
      </w:r>
    </w:p>
    <w:p w14:paraId="54BDF416" w14:textId="268CA4CE" w:rsidR="00222DE2" w:rsidRDefault="001622BC" w:rsidP="00C178BA">
      <w:r w:rsidRPr="001622BC">
        <w:t>Aktives Nacharbeiten: Wiederhole und ergänze deine Notizen nach dem Unterricht</w:t>
      </w:r>
      <w:r w:rsidR="00F85981">
        <w:t xml:space="preserve">, </w:t>
      </w:r>
      <w:r w:rsidRPr="001622BC">
        <w:t xml:space="preserve">das festigt den Stoff im Gedächtnis </w:t>
      </w:r>
      <w:sdt>
        <w:sdtPr>
          <w:id w:val="948586294"/>
          <w:citation/>
        </w:sdtPr>
        <w:sdtContent>
          <w:r w:rsidR="00380BFF">
            <w:fldChar w:fldCharType="begin"/>
          </w:r>
          <w:r w:rsidR="00380BFF">
            <w:instrText xml:space="preserve"> CITATION Uni25 \l 2055 </w:instrText>
          </w:r>
          <w:r w:rsidR="00380BFF">
            <w:fldChar w:fldCharType="separate"/>
          </w:r>
          <w:r w:rsidR="00380BFF">
            <w:rPr>
              <w:noProof/>
            </w:rPr>
            <w:t>(Universität-Freiburg, kein Datum)</w:t>
          </w:r>
          <w:r w:rsidR="00380BFF">
            <w:fldChar w:fldCharType="end"/>
          </w:r>
        </w:sdtContent>
      </w:sdt>
      <w:r w:rsidRPr="001622BC">
        <w:t>.</w:t>
      </w:r>
    </w:p>
    <w:p w14:paraId="66460076" w14:textId="7D8A1826" w:rsidR="00C178BA" w:rsidRPr="00C178BA" w:rsidRDefault="00222DE2" w:rsidP="00222DE2">
      <w:pPr>
        <w:spacing w:after="160"/>
      </w:pPr>
      <w:r>
        <w:br w:type="page"/>
      </w:r>
    </w:p>
    <w:p w14:paraId="2A0E30B2" w14:textId="19D0A0AF" w:rsidR="002E0308" w:rsidRDefault="00BE0E3C" w:rsidP="00BE0E3C">
      <w:pPr>
        <w:pStyle w:val="berschrift3"/>
      </w:pPr>
      <w:bookmarkStart w:id="64" w:name="_Toc199272414"/>
      <w:r>
        <w:lastRenderedPageBreak/>
        <w:t>Reflexion: Meine Notiztechnik in Vergleich</w:t>
      </w:r>
      <w:bookmarkEnd w:id="64"/>
    </w:p>
    <w:p w14:paraId="4BF39C1D" w14:textId="77777777" w:rsidR="00BE0E3C" w:rsidRPr="00BE0E3C" w:rsidRDefault="00BE0E3C" w:rsidP="00BE0E3C">
      <w:r w:rsidRPr="00BE0E3C">
        <w:t>Was ich bereits gut mache:</w:t>
      </w:r>
    </w:p>
    <w:p w14:paraId="5DB6805D" w14:textId="5DD5DC71" w:rsidR="00BE0E3C" w:rsidRPr="00BE0E3C" w:rsidRDefault="00BE0E3C" w:rsidP="00BE0E3C">
      <w:pPr>
        <w:numPr>
          <w:ilvl w:val="0"/>
          <w:numId w:val="11"/>
        </w:numPr>
      </w:pPr>
      <w:r w:rsidRPr="00BE0E3C">
        <w:t xml:space="preserve">Ich arbeite </w:t>
      </w:r>
      <w:r w:rsidR="00D7571F">
        <w:t>mit</w:t>
      </w:r>
      <w:r w:rsidRPr="00BE0E3C">
        <w:t xml:space="preserve"> Symbolen, z. B. </w:t>
      </w:r>
      <w:r w:rsidR="00D7571F">
        <w:t xml:space="preserve">ein Ausrufezeichen </w:t>
      </w:r>
      <w:r w:rsidRPr="00BE0E3C">
        <w:t>für Wichtiges oder ein Fragezeichen bei Unklarheiten.</w:t>
      </w:r>
    </w:p>
    <w:p w14:paraId="484B04DD" w14:textId="39ADA12F" w:rsidR="00BE0E3C" w:rsidRPr="00BE0E3C" w:rsidRDefault="00BE0E3C" w:rsidP="00222DE2">
      <w:pPr>
        <w:numPr>
          <w:ilvl w:val="0"/>
          <w:numId w:val="11"/>
        </w:numPr>
      </w:pPr>
      <w:r w:rsidRPr="00BE0E3C">
        <w:t>Ich schreibe meine Notizen von Hand, was laut der Universität Freiburg das Verständnis und die Gedächtnisleistung fördert.</w:t>
      </w:r>
      <w:r w:rsidR="00343AA5">
        <w:t xml:space="preserve"> Dies kommt aber auch stark aufs Fach an.</w:t>
      </w:r>
    </w:p>
    <w:p w14:paraId="433A7A5A" w14:textId="77777777" w:rsidR="00BE0E3C" w:rsidRDefault="00BE0E3C" w:rsidP="00BE0E3C">
      <w:r w:rsidRPr="00BE0E3C">
        <w:t>Wo ich Verbesserungspotenzial sehe:</w:t>
      </w:r>
    </w:p>
    <w:p w14:paraId="66907342" w14:textId="516FB9D2" w:rsidR="00BD0ED0" w:rsidRPr="00BE0E3C" w:rsidRDefault="00BD0ED0" w:rsidP="00BE0E3C">
      <w:pPr>
        <w:numPr>
          <w:ilvl w:val="0"/>
          <w:numId w:val="11"/>
        </w:numPr>
      </w:pPr>
      <w:r w:rsidRPr="00BE0E3C">
        <w:t xml:space="preserve">Ich </w:t>
      </w:r>
      <w:r>
        <w:t xml:space="preserve">versuche zwar meistens </w:t>
      </w:r>
      <w:r w:rsidRPr="00BE0E3C">
        <w:t>Stichpunkte statt Flie</w:t>
      </w:r>
      <w:r>
        <w:t>ss</w:t>
      </w:r>
      <w:r w:rsidRPr="00BE0E3C">
        <w:t>text</w:t>
      </w:r>
      <w:r>
        <w:t xml:space="preserve"> zu benutzen</w:t>
      </w:r>
      <w:r w:rsidRPr="00BE0E3C">
        <w:t xml:space="preserve">, </w:t>
      </w:r>
      <w:r>
        <w:t xml:space="preserve">was </w:t>
      </w:r>
      <w:r w:rsidR="00343AA5">
        <w:t xml:space="preserve">aber </w:t>
      </w:r>
      <w:r>
        <w:t xml:space="preserve">nicht immer so </w:t>
      </w:r>
      <w:r w:rsidR="00343AA5">
        <w:t>funktioniert, wie ich es gerne hätte</w:t>
      </w:r>
      <w:r w:rsidRPr="00BE0E3C">
        <w:t>.</w:t>
      </w:r>
    </w:p>
    <w:p w14:paraId="35749F78" w14:textId="77777777" w:rsidR="00BE0E3C" w:rsidRPr="00BE0E3C" w:rsidRDefault="00BE0E3C" w:rsidP="00BE0E3C">
      <w:pPr>
        <w:numPr>
          <w:ilvl w:val="0"/>
          <w:numId w:val="12"/>
        </w:numPr>
      </w:pPr>
      <w:r w:rsidRPr="00BE0E3C">
        <w:t>Meine Notizen sind manchmal etwas unstrukturiert, da ich selten Überschriften oder Untergliederungen verwende.</w:t>
      </w:r>
    </w:p>
    <w:p w14:paraId="56169117" w14:textId="2C82DF20" w:rsidR="00BE0E3C" w:rsidRPr="00BE0E3C" w:rsidRDefault="00BE0E3C" w:rsidP="00BE0E3C">
      <w:pPr>
        <w:numPr>
          <w:ilvl w:val="0"/>
          <w:numId w:val="12"/>
        </w:numPr>
      </w:pPr>
      <w:r w:rsidRPr="00BE0E3C">
        <w:t>Ich überarbeite meine Notizen zu selten im Nachhinein. Oft lasse ich sie einfach so stehen und wiederhole sie erst kurz vor einer Arbeit.</w:t>
      </w:r>
    </w:p>
    <w:p w14:paraId="2827F0A4" w14:textId="77777777" w:rsidR="006D1180" w:rsidRDefault="00BE0E3C" w:rsidP="006D1180">
      <w:pPr>
        <w:numPr>
          <w:ilvl w:val="0"/>
          <w:numId w:val="12"/>
        </w:numPr>
      </w:pPr>
      <w:r w:rsidRPr="00BE0E3C">
        <w:t xml:space="preserve">Ich nutze kaum visuelle Methoden wie Mindmaps oder Tabellen, obwohl diese laut </w:t>
      </w:r>
      <w:proofErr w:type="spellStart"/>
      <w:r w:rsidRPr="00BE0E3C">
        <w:t>iskn</w:t>
      </w:r>
      <w:proofErr w:type="spellEnd"/>
      <w:r w:rsidRPr="00BE0E3C">
        <w:t xml:space="preserve"> hilfreich sein können, um Zusammenhänge besser zu erfassen.</w:t>
      </w:r>
    </w:p>
    <w:p w14:paraId="7E6E4FF5" w14:textId="77777777" w:rsidR="00B345DA" w:rsidRDefault="006D1180" w:rsidP="006D1180">
      <w:pPr>
        <w:pStyle w:val="berschrift2"/>
      </w:pPr>
      <w:bookmarkStart w:id="65" w:name="_Toc199272415"/>
      <w:r w:rsidRPr="006D1180">
        <w:t>Arbeitsauftrag: Informationen strukturieren</w:t>
      </w:r>
      <w:bookmarkEnd w:id="65"/>
    </w:p>
    <w:p w14:paraId="20344678" w14:textId="41702C4B" w:rsidR="00F85981" w:rsidRPr="00F85981" w:rsidRDefault="00F85981" w:rsidP="00F85981">
      <w:r w:rsidRPr="00F85981">
        <w:t>Nicht nur das Sammeln von Informationen ist wichtig, sondern auch, wie ich sie ordne und verständlich darstelle. In diesem Arbeitsauftrag habe ich mich mit verschiedenen Möglichkeiten beschäftigt, Informationen sinnvoll zu strukturieren</w:t>
      </w:r>
      <w:r>
        <w:t>,</w:t>
      </w:r>
      <w:r w:rsidRPr="00F85981">
        <w:t xml:space="preserve"> von Mindmaps bis hin zu digitalen Tools wie OneNote. Ziel war es, meine Arbeitsweise zu reflektieren und herauszufinden, was für mich persönlich am besten funktioniert.</w:t>
      </w:r>
    </w:p>
    <w:p w14:paraId="6F6E3FE3" w14:textId="6FD69C60" w:rsidR="00B345DA" w:rsidRDefault="00EC4ACF" w:rsidP="00816B0E">
      <w:pPr>
        <w:pStyle w:val="berschrift3"/>
      </w:pPr>
      <w:bookmarkStart w:id="66" w:name="_Toc199272416"/>
      <w:r w:rsidRPr="00EC4ACF">
        <w:t>Wie ich Informationen strukturiere</w:t>
      </w:r>
      <w:bookmarkEnd w:id="66"/>
    </w:p>
    <w:p w14:paraId="342F7822" w14:textId="06DB47F8" w:rsidR="00EC4ACF" w:rsidRDefault="00EC4ACF" w:rsidP="00EC4ACF">
      <w:pPr>
        <w:pStyle w:val="berschrift4"/>
      </w:pPr>
      <w:r>
        <w:t>Mindmaps</w:t>
      </w:r>
    </w:p>
    <w:p w14:paraId="3B61795B" w14:textId="4F5BCF11" w:rsidR="008063E9" w:rsidRPr="008063E9" w:rsidRDefault="008063E9" w:rsidP="008063E9">
      <w:r w:rsidRPr="008063E9">
        <w:t>Mindmaps visualisieren Zusammenhänge sehr gut. Besonders bei Brainstorming oder wenn man sich einen Überblick über ein Thema verschaffen will, sind sie hilfreich. Ich persönlich finde sie spannend, weil sie kreatives Denken fördern. Allerdings werden sie bei sehr vielen Details schnell unübersichtlich und eignen sich weniger zum Wiederholen.</w:t>
      </w:r>
    </w:p>
    <w:p w14:paraId="1298696C" w14:textId="019E27FB" w:rsidR="00EC4ACF" w:rsidRDefault="00EC4ACF" w:rsidP="00EC4ACF">
      <w:pPr>
        <w:pStyle w:val="berschrift4"/>
      </w:pPr>
      <w:r>
        <w:t>Stichpunktliste</w:t>
      </w:r>
    </w:p>
    <w:p w14:paraId="56956D9F" w14:textId="433DC013" w:rsidR="00B859E8" w:rsidRPr="00B859E8" w:rsidRDefault="00B859E8" w:rsidP="00B859E8">
      <w:r w:rsidRPr="00B859E8">
        <w:t>Stichpunktlisten sind schnell und einfach zu erstellen. Ich nutze sie oft für Mitschriften im Unterricht oder um Inhalte zusammenzufassen. Sie helfen mir dabei, mich auf das Wesentliche zu konzentrieren. Der Nachteil ist, dass sie eher linear aufgebaut sind, wodurch komplexe Verbindungen manchmal verloren gehen.</w:t>
      </w:r>
    </w:p>
    <w:p w14:paraId="40006F0A" w14:textId="4E36AD8A" w:rsidR="00EC4ACF" w:rsidRDefault="00EC4ACF" w:rsidP="00EC4ACF">
      <w:pPr>
        <w:pStyle w:val="berschrift4"/>
      </w:pPr>
      <w:r>
        <w:t>Tabellen</w:t>
      </w:r>
    </w:p>
    <w:p w14:paraId="26861A7D" w14:textId="17BB0353" w:rsidR="00B859E8" w:rsidRDefault="00B859E8" w:rsidP="00B859E8">
      <w:r w:rsidRPr="00B859E8">
        <w:t>Tabellen finde ich sehr nützlich, wenn es darum geht, Dinge miteinander zu vergleichen</w:t>
      </w:r>
      <w:r w:rsidR="00F85981">
        <w:t xml:space="preserve">, </w:t>
      </w:r>
      <w:r w:rsidRPr="00B859E8">
        <w:t>zum Beispiel Vor- und Nachteile oder verschiedene historische Modelle. Sie bieten eine klare Struktur und sind leicht verständlich. Allerdings sind sie manchmal zu starr, wenn man mehr kreative oder freie Gedanken sortieren</w:t>
      </w:r>
    </w:p>
    <w:p w14:paraId="258084E2" w14:textId="4A475AA9" w:rsidR="00B859E8" w:rsidRDefault="00B859E8" w:rsidP="00B859E8">
      <w:pPr>
        <w:pStyle w:val="berschrift4"/>
      </w:pPr>
      <w:r>
        <w:t>Meine bevorzugte Methode</w:t>
      </w:r>
    </w:p>
    <w:p w14:paraId="52A07EC6" w14:textId="683FBD24" w:rsidR="001D162D" w:rsidRDefault="00304FC0" w:rsidP="001D162D">
      <w:r w:rsidRPr="00304FC0">
        <w:t>Ich arbeite am liebsten mit Stichpunkten, weil ich damit schnell mitschreiben kann und</w:t>
      </w:r>
      <w:r>
        <w:t xml:space="preserve"> in der Regel</w:t>
      </w:r>
      <w:r w:rsidRPr="00304FC0">
        <w:t xml:space="preserve"> einen guten Überblick </w:t>
      </w:r>
      <w:r>
        <w:t>bei</w:t>
      </w:r>
      <w:r w:rsidRPr="00304FC0">
        <w:t>behalte</w:t>
      </w:r>
      <w:r>
        <w:t>n</w:t>
      </w:r>
      <w:r w:rsidRPr="00304FC0">
        <w:t>.</w:t>
      </w:r>
      <w:r>
        <w:t xml:space="preserve"> Die anderen Varianten sind auch nicht schlecht, mit diesen brauche ich jedoch zu lange </w:t>
      </w:r>
      <w:r w:rsidR="00905DCA">
        <w:t>und damit sind die Stichpunkte am praktischsten.</w:t>
      </w:r>
    </w:p>
    <w:p w14:paraId="60CBAF92" w14:textId="57769E73" w:rsidR="00902BE8" w:rsidRDefault="007C774F" w:rsidP="00902BE8">
      <w:pPr>
        <w:pStyle w:val="berschrift3"/>
      </w:pPr>
      <w:bookmarkStart w:id="67" w:name="_Toc199272417"/>
      <w:r w:rsidRPr="007C774F">
        <w:lastRenderedPageBreak/>
        <w:t>Informationen strukturieren mit OneNote</w:t>
      </w:r>
      <w:bookmarkEnd w:id="67"/>
    </w:p>
    <w:p w14:paraId="1C9F677D" w14:textId="338D85D7" w:rsidR="007C774F" w:rsidRDefault="00BD4E3C" w:rsidP="0081027D">
      <w:pPr>
        <w:pStyle w:val="berschrift4"/>
      </w:pPr>
      <w:r>
        <w:t xml:space="preserve">So arbeite </w:t>
      </w:r>
      <w:r w:rsidR="0081027D">
        <w:t xml:space="preserve">ich </w:t>
      </w:r>
      <w:r>
        <w:t>mit</w:t>
      </w:r>
      <w:r w:rsidR="0081027D">
        <w:t xml:space="preserve"> OneNote</w:t>
      </w:r>
    </w:p>
    <w:p w14:paraId="26EF68A5" w14:textId="5F8A53B3" w:rsidR="00BD4E3C" w:rsidRDefault="003574E0" w:rsidP="00BD4E3C">
      <w:r>
        <w:rPr>
          <w:noProof/>
        </w:rPr>
        <mc:AlternateContent>
          <mc:Choice Requires="wpg">
            <w:drawing>
              <wp:anchor distT="0" distB="0" distL="114300" distR="114300" simplePos="0" relativeHeight="251644939" behindDoc="0" locked="0" layoutInCell="1" allowOverlap="1" wp14:anchorId="682FB1BC" wp14:editId="4039465D">
                <wp:simplePos x="0" y="0"/>
                <wp:positionH relativeFrom="margin">
                  <wp:align>right</wp:align>
                </wp:positionH>
                <wp:positionV relativeFrom="paragraph">
                  <wp:posOffset>4738</wp:posOffset>
                </wp:positionV>
                <wp:extent cx="1718945" cy="2396490"/>
                <wp:effectExtent l="0" t="0" r="0" b="3810"/>
                <wp:wrapSquare wrapText="bothSides"/>
                <wp:docPr id="742032119" name="Gruppieren 14"/>
                <wp:cNvGraphicFramePr/>
                <a:graphic xmlns:a="http://schemas.openxmlformats.org/drawingml/2006/main">
                  <a:graphicData uri="http://schemas.microsoft.com/office/word/2010/wordprocessingGroup">
                    <wpg:wgp>
                      <wpg:cNvGrpSpPr/>
                      <wpg:grpSpPr>
                        <a:xfrm>
                          <a:off x="0" y="0"/>
                          <a:ext cx="1718945" cy="2396490"/>
                          <a:chOff x="0" y="124817"/>
                          <a:chExt cx="1718945" cy="2251366"/>
                        </a:xfrm>
                      </wpg:grpSpPr>
                      <pic:pic xmlns:pic="http://schemas.openxmlformats.org/drawingml/2006/picture">
                        <pic:nvPicPr>
                          <pic:cNvPr id="1347513257" name="Grafik 1"/>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0" y="124817"/>
                            <a:ext cx="1718945" cy="1699815"/>
                          </a:xfrm>
                          <a:prstGeom prst="rect">
                            <a:avLst/>
                          </a:prstGeom>
                        </pic:spPr>
                      </pic:pic>
                      <wps:wsp>
                        <wps:cNvPr id="1038571933" name="Textfeld 1"/>
                        <wps:cNvSpPr txBox="1"/>
                        <wps:spPr>
                          <a:xfrm>
                            <a:off x="0" y="2006600"/>
                            <a:ext cx="1718945" cy="369583"/>
                          </a:xfrm>
                          <a:prstGeom prst="rect">
                            <a:avLst/>
                          </a:prstGeom>
                          <a:solidFill>
                            <a:prstClr val="white"/>
                          </a:solidFill>
                          <a:ln>
                            <a:noFill/>
                          </a:ln>
                        </wps:spPr>
                        <wps:txbx>
                          <w:txbxContent>
                            <w:p w14:paraId="378837EC" w14:textId="3FAB82DE" w:rsidR="00285173" w:rsidRPr="00EB2659" w:rsidRDefault="00285173" w:rsidP="00285173">
                              <w:pPr>
                                <w:pStyle w:val="Beschriftung"/>
                              </w:pPr>
                              <w:bookmarkStart w:id="68" w:name="_Toc199272678"/>
                              <w:r>
                                <w:t xml:space="preserve">Abbildung </w:t>
                              </w:r>
                              <w:r w:rsidR="003C0C7B">
                                <w:fldChar w:fldCharType="begin"/>
                              </w:r>
                              <w:r w:rsidR="003C0C7B">
                                <w:instrText xml:space="preserve"> SEQ Abbildung \* ARABIC </w:instrText>
                              </w:r>
                              <w:r w:rsidR="003C0C7B">
                                <w:fldChar w:fldCharType="separate"/>
                              </w:r>
                              <w:r w:rsidR="00C556EE">
                                <w:rPr>
                                  <w:noProof/>
                                </w:rPr>
                                <w:t>12</w:t>
                              </w:r>
                              <w:r w:rsidR="003C0C7B">
                                <w:rPr>
                                  <w:noProof/>
                                </w:rPr>
                                <w:fldChar w:fldCharType="end"/>
                              </w:r>
                              <w:r>
                                <w:t xml:space="preserve"> Struktur von meinem OneNote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2FB1BC" id="_x0000_s1061" style="position:absolute;margin-left:84.15pt;margin-top:.35pt;width:135.35pt;height:188.7pt;z-index:251644939;mso-position-horizontal:right;mso-position-horizontal-relative:margin;mso-height-relative:margin" coordorigin=",1248" coordsize="17189,22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">
                <v:shape id="Grafik 1" o:spid="_x0000_s1062" type="#_x0000_t75" style="position:absolute;top:1248;width:17189;height:1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">
                  <v:imagedata r:id="rId32" o:title=""/>
                </v:shape>
                <v:shape id="Textfeld 1" o:spid="_x0000_s1063" type="#_x0000_t202" style="position:absolute;top:20066;width:17189;height:3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" stroked="f">
                  <v:textbox style="mso-fit-shape-to-text:t" inset="0,0,0,0">
                    <w:txbxContent>
                      <w:p w14:paraId="378837EC" w14:textId="3FAB82DE" w:rsidR="00285173" w:rsidRPr="00EB2659" w:rsidRDefault="00285173" w:rsidP="00285173">
                        <w:pPr>
                          <w:pStyle w:val="Beschriftung"/>
                        </w:pPr>
                        <w:bookmarkStart w:id="69" w:name="_Toc199272678"/>
                        <w:r>
                          <w:t xml:space="preserve">Abbildung </w:t>
                        </w:r>
                        <w:r w:rsidR="003C0C7B">
                          <w:fldChar w:fldCharType="begin"/>
                        </w:r>
                        <w:r w:rsidR="003C0C7B">
                          <w:instrText xml:space="preserve"> SEQ Abbildung \* ARABIC </w:instrText>
                        </w:r>
                        <w:r w:rsidR="003C0C7B">
                          <w:fldChar w:fldCharType="separate"/>
                        </w:r>
                        <w:r w:rsidR="00C556EE">
                          <w:rPr>
                            <w:noProof/>
                          </w:rPr>
                          <w:t>12</w:t>
                        </w:r>
                        <w:r w:rsidR="003C0C7B">
                          <w:rPr>
                            <w:noProof/>
                          </w:rPr>
                          <w:fldChar w:fldCharType="end"/>
                        </w:r>
                        <w:r>
                          <w:t xml:space="preserve"> Struktur von meinem OneNote</w:t>
                        </w:r>
                        <w:bookmarkEnd w:id="69"/>
                      </w:p>
                    </w:txbxContent>
                  </v:textbox>
                </v:shape>
                <w10:wrap type="square" anchorx="margin"/>
              </v:group>
            </w:pict>
          </mc:Fallback>
        </mc:AlternateContent>
      </w:r>
      <w:r w:rsidR="00AF6203" w:rsidRPr="00AF6203">
        <w:t>In meinem OneNote habe ich für jedes Schulfach ein eigenes Notizbuch. Innerhalb dieser Notizbücher lege ich Abschnitte für einzelne Themen oder Kapitel an, z. B. „</w:t>
      </w:r>
      <w:r w:rsidR="00A924D5">
        <w:t>Imperialismus</w:t>
      </w:r>
      <w:r w:rsidR="00AF6203" w:rsidRPr="00AF6203">
        <w:t>“ im Fach Geschichte oder „</w:t>
      </w:r>
      <w:r w:rsidR="00AF6203">
        <w:t>Lineare Gleichungen</w:t>
      </w:r>
      <w:r w:rsidR="00AF6203" w:rsidRPr="00AF6203">
        <w:t>“ in Mathe. Jede Seite gestalte ich individuell</w:t>
      </w:r>
      <w:r w:rsidR="00F85981">
        <w:t>,</w:t>
      </w:r>
      <w:r w:rsidR="00AF6203" w:rsidRPr="00AF6203">
        <w:t xml:space="preserve"> mal mit Stichpunkten, mal mit Bildern oder Skizzen. Besonders hilfreich finde ich die Möglichkeit, handschriftlich zu schreiben, wenn ich mein Tablet benutze. So kann ich Formeln, Zeichnungen oder schnelle Notizen einfügen, wie ich es von Papier gewohnt bin.</w:t>
      </w:r>
      <w:r w:rsidR="00EE0A48">
        <w:t xml:space="preserve"> Jedoch mache das nicht so viel, denn mit der Tastatur zu schreiben ist deutlich schneller. Das hängt dann immer sehr spezifisch vo</w:t>
      </w:r>
      <w:r w:rsidR="008041BC">
        <w:t>m</w:t>
      </w:r>
      <w:r w:rsidR="00EE0A48">
        <w:t xml:space="preserve"> Fach ab, in Mathe</w:t>
      </w:r>
      <w:r w:rsidR="008041BC">
        <w:t>matik</w:t>
      </w:r>
      <w:r w:rsidR="00EE0A48">
        <w:t xml:space="preserve"> z.B. schreibe ich eigentlich immer von Hand</w:t>
      </w:r>
      <w:r w:rsidR="00A31D0B">
        <w:t>.</w:t>
      </w:r>
    </w:p>
    <w:p w14:paraId="3EEC83DD" w14:textId="583877F7" w:rsidR="00A31D0B" w:rsidRDefault="00A31D0B" w:rsidP="00A31D0B">
      <w:pPr>
        <w:pStyle w:val="berschrift4"/>
      </w:pPr>
      <w:r>
        <w:t>Was mir besonders gefällt</w:t>
      </w:r>
    </w:p>
    <w:p w14:paraId="5DD260A5" w14:textId="334B211F" w:rsidR="00A31D0B" w:rsidRDefault="00A31D0B" w:rsidP="00A31D0B">
      <w:r w:rsidRPr="00A31D0B">
        <w:t>Was ich an OneNote sehr schätze, ist die Übersichtlichkeit. Ich finde Informationen schnell wieder, weil alles thematisch sortiert ist. Für Gruppenarbeiten nutze ich OneNote ebenfalls, da man Seiten teilen und gemeinsam bearbeiten kann. Es ist also nicht nur ein Notizbuch, sondern fast schon ein kleiner digitaler Arbeitsplatz.</w:t>
      </w:r>
    </w:p>
    <w:p w14:paraId="072AFC95" w14:textId="639820E2" w:rsidR="003E004A" w:rsidRDefault="003E004A" w:rsidP="003E004A">
      <w:pPr>
        <w:pStyle w:val="berschrift4"/>
      </w:pPr>
      <w:r>
        <w:t>Was mir nicht so gefällt</w:t>
      </w:r>
    </w:p>
    <w:p w14:paraId="33706FA2" w14:textId="4626E718" w:rsidR="003E004A" w:rsidRPr="003E004A" w:rsidRDefault="00D74C9D" w:rsidP="003E004A">
      <w:r>
        <w:t>OneNote hat nicht so viele Formatierungsmöglichkeiten, wie z.B. Word und deswegen kann ka</w:t>
      </w:r>
      <w:r w:rsidR="005B4A78">
        <w:t xml:space="preserve">m den Inhalt nicht immer genauso machen, wie man es möchte. </w:t>
      </w:r>
      <w:r w:rsidR="008870ED" w:rsidRPr="008870ED">
        <w:t>Ein weiteres Problem ist, dass die Synchronisierung nicht immer ganz reibungslos funktioniert</w:t>
      </w:r>
      <w:r w:rsidR="00F85981">
        <w:t xml:space="preserve">, </w:t>
      </w:r>
      <w:r w:rsidR="008870ED" w:rsidRPr="008870ED">
        <w:t>vor allem, wenn ich schnell zwischen Laptop und Tablet wechsle. Gelegentlich fehlen dann aktuelle Änderungen oder ich muss die Seite manuell aktualisieren, damit alles korrekt angezeigt wird.</w:t>
      </w:r>
    </w:p>
    <w:p w14:paraId="4113020F" w14:textId="77777777" w:rsidR="00B345DA" w:rsidRDefault="00B345DA" w:rsidP="00B345DA">
      <w:pPr>
        <w:pStyle w:val="berschrift2"/>
      </w:pPr>
      <w:bookmarkStart w:id="70" w:name="_Toc199272418"/>
      <w:r>
        <w:t>Reflexion</w:t>
      </w:r>
      <w:bookmarkEnd w:id="70"/>
    </w:p>
    <w:p w14:paraId="5DA7AA1F" w14:textId="262FB499" w:rsidR="001428F7" w:rsidRDefault="00905876" w:rsidP="00B345DA">
      <w:r w:rsidRPr="00905876">
        <w:t>Das Thema Informationsbeschaffung hat mir gezeigt, wie wichtig es ist, Info</w:t>
      </w:r>
      <w:r w:rsidR="0035448A">
        <w:t>rmationen</w:t>
      </w:r>
      <w:r w:rsidRPr="00905876">
        <w:t xml:space="preserve"> nicht nur zu suchen, sondern auch richtig zu filtern und zu strukturieren. Ich habe gemerkt, dass ich mit meinen Stichpunkten schon eine Methode habe</w:t>
      </w:r>
      <w:r>
        <w:t xml:space="preserve">, die </w:t>
      </w:r>
      <w:r w:rsidR="001271AA">
        <w:t xml:space="preserve">zuverlässig funktioniert, </w:t>
      </w:r>
      <w:r w:rsidRPr="00905876">
        <w:t>aber dass es trotzdem hilfreich ist, andere Techniken wie Mindmaps oder Tabellen zu kennen. OneNote hilft mir beim Ordnen, aber manchmal fehlt mir dort der Überblick, wenn es zu viele Seiten werden. Insgesamt wei</w:t>
      </w:r>
      <w:r>
        <w:t>ss</w:t>
      </w:r>
      <w:r w:rsidRPr="00905876">
        <w:t xml:space="preserve"> ich jetzt besser, wie ich Informationen sinnvoll sammle und verarbeite</w:t>
      </w:r>
      <w:r w:rsidR="00F85981">
        <w:t>,</w:t>
      </w:r>
      <w:r w:rsidRPr="00905876">
        <w:t xml:space="preserve"> nicht nur für die Schule, sondern auch darüber hinaus.</w:t>
      </w:r>
    </w:p>
    <w:p w14:paraId="6F0C8C21" w14:textId="1D22D1BF" w:rsidR="001061CC" w:rsidRDefault="001061CC" w:rsidP="001061CC">
      <w:pPr>
        <w:spacing w:after="160"/>
      </w:pPr>
      <w:r>
        <w:br w:type="page"/>
      </w:r>
    </w:p>
    <w:p w14:paraId="051C76FA" w14:textId="77777777" w:rsidR="001428F7" w:rsidRDefault="001428F7" w:rsidP="001428F7">
      <w:pPr>
        <w:pStyle w:val="berschrift1"/>
      </w:pPr>
      <w:bookmarkStart w:id="71" w:name="_Toc199272419"/>
      <w:r>
        <w:lastRenderedPageBreak/>
        <w:t>Planung</w:t>
      </w:r>
      <w:bookmarkEnd w:id="71"/>
    </w:p>
    <w:p w14:paraId="59EB8148" w14:textId="77A03BED" w:rsidR="00B77FB6" w:rsidRDefault="007C4E67" w:rsidP="00B77FB6">
      <w:pPr>
        <w:pStyle w:val="berschrift2"/>
      </w:pPr>
      <w:bookmarkStart w:id="72" w:name="_Toc199272420"/>
      <w:r>
        <w:t>Arbeitsauftrag: Eigene Planung</w:t>
      </w:r>
      <w:bookmarkEnd w:id="72"/>
    </w:p>
    <w:p w14:paraId="0DDBA103" w14:textId="316610EC" w:rsidR="00970707" w:rsidRPr="00970707" w:rsidRDefault="00CF5C86" w:rsidP="00970707">
      <w:r>
        <w:t>In diesem Auftrag</w:t>
      </w:r>
      <w:r w:rsidRPr="00CF5C86">
        <w:t xml:space="preserve"> habe ich mich intensiv mit der ALPEN-Methode auseinandergesetzt. Ziel war es, mehrere Tage lang meine Tagesabläufe zu planen, umzusetzen und am Ende jedes Tages zu reflektieren. Dabei konnte ich beobachten, wie gut ich mit einer strukturierten Planung zurechtkomme und an welchen Stellen es Verbesserungsbedarf gibt. In den folgenden Einträgen dokumentiere ich meine Planung und meine persönlichen Erkenntnisse.</w:t>
      </w:r>
    </w:p>
    <w:p w14:paraId="3683F1E0" w14:textId="7C1D1603" w:rsidR="00B77FB6" w:rsidRDefault="00B77FB6" w:rsidP="00B77FB6">
      <w:pPr>
        <w:pStyle w:val="berschrift3"/>
      </w:pPr>
      <w:bookmarkStart w:id="73" w:name="_Toc199272421"/>
      <w:r>
        <w:t>Tagesplanung vom 16. April</w:t>
      </w:r>
      <w:bookmarkEnd w:id="73"/>
    </w:p>
    <w:tbl>
      <w:tblPr>
        <w:tblStyle w:val="Tabellenraster"/>
        <w:tblW w:w="0" w:type="auto"/>
        <w:tblLook w:val="04A0" w:firstRow="1" w:lastRow="0" w:firstColumn="1" w:lastColumn="0" w:noHBand="0" w:noVBand="1"/>
      </w:tblPr>
      <w:tblGrid>
        <w:gridCol w:w="1691"/>
        <w:gridCol w:w="1531"/>
        <w:gridCol w:w="2084"/>
        <w:gridCol w:w="1494"/>
        <w:gridCol w:w="2828"/>
      </w:tblGrid>
      <w:tr w:rsidR="00C72BC1" w14:paraId="6BD18599" w14:textId="77777777" w:rsidTr="00EC3052">
        <w:tc>
          <w:tcPr>
            <w:tcW w:w="1696" w:type="dxa"/>
            <w:shd w:val="clear" w:color="auto" w:fill="BFBFBF" w:themeFill="background1" w:themeFillShade="BF"/>
          </w:tcPr>
          <w:p w14:paraId="624DC6A6" w14:textId="77777777" w:rsidR="00C72BC1" w:rsidRDefault="00C72BC1" w:rsidP="00FD28B0">
            <w:r>
              <w:t>Aufgaben notieren</w:t>
            </w:r>
          </w:p>
        </w:tc>
        <w:tc>
          <w:tcPr>
            <w:tcW w:w="1560" w:type="dxa"/>
            <w:shd w:val="clear" w:color="auto" w:fill="BFBFBF" w:themeFill="background1" w:themeFillShade="BF"/>
          </w:tcPr>
          <w:p w14:paraId="5CCAC4EA" w14:textId="77777777" w:rsidR="00C72BC1" w:rsidRDefault="00C72BC1" w:rsidP="00FD28B0">
            <w:r>
              <w:t>Länge schätzen</w:t>
            </w:r>
          </w:p>
        </w:tc>
        <w:tc>
          <w:tcPr>
            <w:tcW w:w="2126" w:type="dxa"/>
            <w:shd w:val="clear" w:color="auto" w:fill="BFBFBF" w:themeFill="background1" w:themeFillShade="BF"/>
          </w:tcPr>
          <w:p w14:paraId="69F13373" w14:textId="77777777" w:rsidR="00C72BC1" w:rsidRDefault="00C72BC1" w:rsidP="00FD28B0">
            <w:r>
              <w:t>Pufferzeiten einplanen (30 Minuten)</w:t>
            </w:r>
          </w:p>
        </w:tc>
        <w:tc>
          <w:tcPr>
            <w:tcW w:w="1352" w:type="dxa"/>
            <w:shd w:val="clear" w:color="auto" w:fill="BFBFBF" w:themeFill="background1" w:themeFillShade="BF"/>
          </w:tcPr>
          <w:p w14:paraId="654FB8F0" w14:textId="77777777" w:rsidR="00C72BC1" w:rsidRDefault="00C72BC1" w:rsidP="00FD28B0">
            <w:r>
              <w:t>Entscheidungen treffen</w:t>
            </w:r>
          </w:p>
        </w:tc>
        <w:tc>
          <w:tcPr>
            <w:tcW w:w="2894" w:type="dxa"/>
            <w:shd w:val="clear" w:color="auto" w:fill="BFBFBF" w:themeFill="background1" w:themeFillShade="BF"/>
          </w:tcPr>
          <w:p w14:paraId="3E76BA2F" w14:textId="77777777" w:rsidR="00C72BC1" w:rsidRDefault="00C72BC1" w:rsidP="00FD28B0">
            <w:r>
              <w:t>Nachkontrolle</w:t>
            </w:r>
          </w:p>
        </w:tc>
      </w:tr>
      <w:tr w:rsidR="00C72BC1" w14:paraId="6C9C921B" w14:textId="77777777" w:rsidTr="00EC3052">
        <w:tc>
          <w:tcPr>
            <w:tcW w:w="1696" w:type="dxa"/>
          </w:tcPr>
          <w:p w14:paraId="5FFF2755" w14:textId="5DD2E60A" w:rsidR="00C72BC1" w:rsidRDefault="00C72BC1" w:rsidP="00FD28B0">
            <w:r>
              <w:t xml:space="preserve">Arbeitsauftrag </w:t>
            </w:r>
            <w:r w:rsidR="006F1DF2">
              <w:t>9</w:t>
            </w:r>
          </w:p>
        </w:tc>
        <w:tc>
          <w:tcPr>
            <w:tcW w:w="1560" w:type="dxa"/>
          </w:tcPr>
          <w:p w14:paraId="5A94BF52" w14:textId="77777777" w:rsidR="00C72BC1" w:rsidRDefault="00C72BC1" w:rsidP="00FD28B0">
            <w:r>
              <w:t>ca. 1.5 Stunden</w:t>
            </w:r>
          </w:p>
        </w:tc>
        <w:tc>
          <w:tcPr>
            <w:tcW w:w="2126" w:type="dxa"/>
          </w:tcPr>
          <w:p w14:paraId="177C85A8" w14:textId="77777777" w:rsidR="00C72BC1" w:rsidRDefault="00C72BC1" w:rsidP="00FD28B0">
            <w:r>
              <w:t>ca. 2 Stunden</w:t>
            </w:r>
          </w:p>
        </w:tc>
        <w:tc>
          <w:tcPr>
            <w:tcW w:w="1352" w:type="dxa"/>
          </w:tcPr>
          <w:p w14:paraId="1F2041D8" w14:textId="77777777" w:rsidR="00C72BC1" w:rsidRDefault="00C72BC1" w:rsidP="00FD28B0">
            <w:r>
              <w:t>Sehr wichtig</w:t>
            </w:r>
          </w:p>
        </w:tc>
        <w:tc>
          <w:tcPr>
            <w:tcW w:w="2894" w:type="dxa"/>
          </w:tcPr>
          <w:p w14:paraId="338ABDB5" w14:textId="1BE9D388" w:rsidR="00C72BC1" w:rsidRDefault="00266A47" w:rsidP="00FD28B0">
            <w:r w:rsidRPr="00266A47">
              <w:t>Lief sehr gut. Ich brauchte den Puffer nicht und konnte dadurch kurz entspannen.</w:t>
            </w:r>
          </w:p>
        </w:tc>
      </w:tr>
      <w:tr w:rsidR="00CD0160" w14:paraId="7C08F300" w14:textId="77777777" w:rsidTr="00EC3052">
        <w:tc>
          <w:tcPr>
            <w:tcW w:w="1696" w:type="dxa"/>
          </w:tcPr>
          <w:p w14:paraId="3C760F1B" w14:textId="7FAB83BC" w:rsidR="00CD0160" w:rsidRDefault="00CD0160" w:rsidP="00FD28B0">
            <w:r>
              <w:t>Vorbereitung Arbeitsauftrag 10</w:t>
            </w:r>
          </w:p>
        </w:tc>
        <w:tc>
          <w:tcPr>
            <w:tcW w:w="1560" w:type="dxa"/>
          </w:tcPr>
          <w:p w14:paraId="182E4BC4" w14:textId="39742465" w:rsidR="00CD0160" w:rsidRDefault="00CD0160" w:rsidP="00FD28B0">
            <w:r>
              <w:t>ca. 30 Minuten</w:t>
            </w:r>
          </w:p>
        </w:tc>
        <w:tc>
          <w:tcPr>
            <w:tcW w:w="2126" w:type="dxa"/>
          </w:tcPr>
          <w:p w14:paraId="431D5739" w14:textId="6BD9BA94" w:rsidR="00CD0160" w:rsidRDefault="00CD0160" w:rsidP="00FD28B0">
            <w:r>
              <w:t>ca. 1 Stunde</w:t>
            </w:r>
          </w:p>
        </w:tc>
        <w:tc>
          <w:tcPr>
            <w:tcW w:w="1352" w:type="dxa"/>
          </w:tcPr>
          <w:p w14:paraId="57A80850" w14:textId="4D29DDE4" w:rsidR="00CD0160" w:rsidRDefault="00A27DFB" w:rsidP="00FD28B0">
            <w:r>
              <w:t>W</w:t>
            </w:r>
            <w:r w:rsidR="00CD0160">
              <w:t>ichtig</w:t>
            </w:r>
          </w:p>
        </w:tc>
        <w:tc>
          <w:tcPr>
            <w:tcW w:w="2894" w:type="dxa"/>
          </w:tcPr>
          <w:p w14:paraId="6453C066" w14:textId="45B393B7" w:rsidR="00CD0160" w:rsidRDefault="00DD6931" w:rsidP="00FD28B0">
            <w:r w:rsidRPr="00DD6931">
              <w:t>Hat etwas länger gedauert</w:t>
            </w:r>
            <w:r>
              <w:t xml:space="preserve"> als die 30 Minuten, dafür habe ich ja aber die Pufferzeit gehabt</w:t>
            </w:r>
            <w:r w:rsidRPr="00DD6931">
              <w:t>. Ich habe morgens Stichworte aufgeschrieben und über den Tag hinweg abgehakt.</w:t>
            </w:r>
          </w:p>
        </w:tc>
      </w:tr>
      <w:tr w:rsidR="00C72BC1" w14:paraId="6B9EF5D8" w14:textId="77777777" w:rsidTr="00EC3052">
        <w:tc>
          <w:tcPr>
            <w:tcW w:w="1696" w:type="dxa"/>
          </w:tcPr>
          <w:p w14:paraId="4D9E0F57" w14:textId="5F453D5E" w:rsidR="00C72BC1" w:rsidRDefault="009D1B6C" w:rsidP="00FD28B0">
            <w:r>
              <w:t>Geburtstagsparty</w:t>
            </w:r>
          </w:p>
        </w:tc>
        <w:tc>
          <w:tcPr>
            <w:tcW w:w="1560" w:type="dxa"/>
          </w:tcPr>
          <w:p w14:paraId="43BF6E6C" w14:textId="42281B05" w:rsidR="00C72BC1" w:rsidRDefault="00C72BC1" w:rsidP="00FD28B0">
            <w:r>
              <w:t xml:space="preserve">ca. </w:t>
            </w:r>
            <w:r w:rsidR="00A96F5F">
              <w:t>5</w:t>
            </w:r>
            <w:r>
              <w:t xml:space="preserve"> Stunden</w:t>
            </w:r>
          </w:p>
        </w:tc>
        <w:tc>
          <w:tcPr>
            <w:tcW w:w="2126" w:type="dxa"/>
          </w:tcPr>
          <w:p w14:paraId="21FBFBB4" w14:textId="0A630BAB" w:rsidR="00C72BC1" w:rsidRDefault="00C72BC1" w:rsidP="00FD28B0">
            <w:r>
              <w:t xml:space="preserve">ca. </w:t>
            </w:r>
            <w:r w:rsidR="00A96F5F">
              <w:t>5.5</w:t>
            </w:r>
            <w:r>
              <w:t xml:space="preserve"> Stunden</w:t>
            </w:r>
          </w:p>
        </w:tc>
        <w:tc>
          <w:tcPr>
            <w:tcW w:w="1352" w:type="dxa"/>
          </w:tcPr>
          <w:p w14:paraId="5AF3F364" w14:textId="77777777" w:rsidR="00C72BC1" w:rsidRDefault="00C72BC1" w:rsidP="00FD28B0">
            <w:r>
              <w:t>Sehr wichtig</w:t>
            </w:r>
          </w:p>
        </w:tc>
        <w:tc>
          <w:tcPr>
            <w:tcW w:w="2894" w:type="dxa"/>
          </w:tcPr>
          <w:p w14:paraId="5BCD3CB6" w14:textId="3A9AAFD1" w:rsidR="00C72BC1" w:rsidRDefault="006A3B25" w:rsidP="00FD28B0">
            <w:r w:rsidRPr="006A3B25">
              <w:t>War super, ging aber länger als geplant</w:t>
            </w:r>
            <w:r>
              <w:t xml:space="preserve">, </w:t>
            </w:r>
            <w:r w:rsidRPr="006A3B25">
              <w:t>sogar über die Pufferzeit hinaus. War abends, deshalb</w:t>
            </w:r>
            <w:r w:rsidR="00472AEC">
              <w:t xml:space="preserve"> war es verkraftbar</w:t>
            </w:r>
            <w:r w:rsidRPr="006A3B25">
              <w:t>.</w:t>
            </w:r>
          </w:p>
        </w:tc>
      </w:tr>
      <w:tr w:rsidR="00C72BC1" w14:paraId="244CE64D" w14:textId="77777777" w:rsidTr="00EC3052">
        <w:tc>
          <w:tcPr>
            <w:tcW w:w="1696" w:type="dxa"/>
          </w:tcPr>
          <w:p w14:paraId="4C4A569B" w14:textId="27B0308A" w:rsidR="009C0AD6" w:rsidRDefault="009D1B6C" w:rsidP="00FD28B0">
            <w:r>
              <w:t>Zugfahren Hinfahrt</w:t>
            </w:r>
          </w:p>
        </w:tc>
        <w:tc>
          <w:tcPr>
            <w:tcW w:w="1560" w:type="dxa"/>
          </w:tcPr>
          <w:p w14:paraId="5AE94AF4" w14:textId="11BEC7D6" w:rsidR="00C72BC1" w:rsidRDefault="00C72BC1" w:rsidP="00FD28B0">
            <w:r>
              <w:t xml:space="preserve">ca. </w:t>
            </w:r>
            <w:r w:rsidR="00A96F5F">
              <w:t>1.5</w:t>
            </w:r>
            <w:r>
              <w:t xml:space="preserve"> </w:t>
            </w:r>
            <w:r w:rsidR="00A96F5F">
              <w:t>Stunden</w:t>
            </w:r>
          </w:p>
        </w:tc>
        <w:tc>
          <w:tcPr>
            <w:tcW w:w="2126" w:type="dxa"/>
          </w:tcPr>
          <w:p w14:paraId="42ED59E4" w14:textId="65E49C5F" w:rsidR="00C72BC1" w:rsidRDefault="00C72BC1" w:rsidP="00FD28B0">
            <w:r>
              <w:t xml:space="preserve">ca. </w:t>
            </w:r>
            <w:r w:rsidR="00A96F5F">
              <w:t>2</w:t>
            </w:r>
            <w:r>
              <w:t xml:space="preserve"> Stunden</w:t>
            </w:r>
          </w:p>
        </w:tc>
        <w:tc>
          <w:tcPr>
            <w:tcW w:w="1352" w:type="dxa"/>
          </w:tcPr>
          <w:p w14:paraId="269E6535" w14:textId="77777777" w:rsidR="00C72BC1" w:rsidRDefault="00C72BC1" w:rsidP="00FD28B0">
            <w:r>
              <w:t>Wichtig</w:t>
            </w:r>
          </w:p>
        </w:tc>
        <w:tc>
          <w:tcPr>
            <w:tcW w:w="2894" w:type="dxa"/>
          </w:tcPr>
          <w:p w14:paraId="259D72E1" w14:textId="5DED1AAD" w:rsidR="00C72BC1" w:rsidRDefault="00BF457B" w:rsidP="00FD28B0">
            <w:r w:rsidRPr="00BF457B">
              <w:t>Reibungslos verlaufen, keine Probleme.</w:t>
            </w:r>
            <w:r>
              <w:t xml:space="preserve"> War perfekt im Zeitplan</w:t>
            </w:r>
          </w:p>
        </w:tc>
      </w:tr>
      <w:tr w:rsidR="009C0AD6" w14:paraId="57ECE490" w14:textId="77777777" w:rsidTr="00EC3052">
        <w:tc>
          <w:tcPr>
            <w:tcW w:w="1696" w:type="dxa"/>
          </w:tcPr>
          <w:p w14:paraId="6AF6C46F" w14:textId="4EBB25DC" w:rsidR="009C0AD6" w:rsidRDefault="009C0AD6" w:rsidP="00FD28B0">
            <w:r>
              <w:t>Zugfahren Rückfahrt</w:t>
            </w:r>
          </w:p>
        </w:tc>
        <w:tc>
          <w:tcPr>
            <w:tcW w:w="1560" w:type="dxa"/>
          </w:tcPr>
          <w:p w14:paraId="17DAD94D" w14:textId="722F10BB" w:rsidR="009C0AD6" w:rsidRDefault="00A96F5F" w:rsidP="00FD28B0">
            <w:r>
              <w:t>ca. 1.5 Stunden</w:t>
            </w:r>
          </w:p>
        </w:tc>
        <w:tc>
          <w:tcPr>
            <w:tcW w:w="2126" w:type="dxa"/>
          </w:tcPr>
          <w:p w14:paraId="41CF25EE" w14:textId="54F6EEC7" w:rsidR="009C0AD6" w:rsidRDefault="00A96F5F" w:rsidP="00FD28B0">
            <w:r>
              <w:t>ca. 2 Stunden</w:t>
            </w:r>
          </w:p>
        </w:tc>
        <w:tc>
          <w:tcPr>
            <w:tcW w:w="1352" w:type="dxa"/>
          </w:tcPr>
          <w:p w14:paraId="42EEF5D3" w14:textId="252D121B" w:rsidR="009C0AD6" w:rsidRDefault="009C0AD6" w:rsidP="00FD28B0">
            <w:r>
              <w:t>Wichtig</w:t>
            </w:r>
          </w:p>
        </w:tc>
        <w:tc>
          <w:tcPr>
            <w:tcW w:w="2894" w:type="dxa"/>
          </w:tcPr>
          <w:p w14:paraId="64597BBD" w14:textId="6E37246D" w:rsidR="009C0AD6" w:rsidRDefault="00BF457B" w:rsidP="00FD28B0">
            <w:r>
              <w:t>War zum Glück g</w:t>
            </w:r>
            <w:r w:rsidRPr="00BF457B">
              <w:t>enau wie die Hinfahrt</w:t>
            </w:r>
            <w:r>
              <w:t>.</w:t>
            </w:r>
          </w:p>
        </w:tc>
      </w:tr>
      <w:tr w:rsidR="00632AB7" w14:paraId="6F520683" w14:textId="77777777" w:rsidTr="00EC3052">
        <w:tc>
          <w:tcPr>
            <w:tcW w:w="1696" w:type="dxa"/>
          </w:tcPr>
          <w:p w14:paraId="4FFD366D" w14:textId="42784C8E" w:rsidR="00632AB7" w:rsidRDefault="00632AB7" w:rsidP="00FD28B0">
            <w:r>
              <w:t>Essen</w:t>
            </w:r>
          </w:p>
        </w:tc>
        <w:tc>
          <w:tcPr>
            <w:tcW w:w="1560" w:type="dxa"/>
          </w:tcPr>
          <w:p w14:paraId="401DC4F8" w14:textId="270B4930" w:rsidR="00632AB7" w:rsidRDefault="00632AB7" w:rsidP="00FD28B0">
            <w:r>
              <w:t>ca. 30 Minuten</w:t>
            </w:r>
          </w:p>
        </w:tc>
        <w:tc>
          <w:tcPr>
            <w:tcW w:w="2126" w:type="dxa"/>
          </w:tcPr>
          <w:p w14:paraId="511A41F9" w14:textId="4D1A882B" w:rsidR="00632AB7" w:rsidRDefault="00632AB7" w:rsidP="00FD28B0">
            <w:r>
              <w:t>ca. 1 Stunde</w:t>
            </w:r>
          </w:p>
        </w:tc>
        <w:tc>
          <w:tcPr>
            <w:tcW w:w="1352" w:type="dxa"/>
          </w:tcPr>
          <w:p w14:paraId="7761CC2A" w14:textId="23CCFD80" w:rsidR="00632AB7" w:rsidRDefault="00632AB7" w:rsidP="00FD28B0">
            <w:r>
              <w:t>Wichtig</w:t>
            </w:r>
          </w:p>
        </w:tc>
        <w:tc>
          <w:tcPr>
            <w:tcW w:w="2894" w:type="dxa"/>
          </w:tcPr>
          <w:p w14:paraId="7DE257DF" w14:textId="418FAC4C" w:rsidR="00632AB7" w:rsidRDefault="003945F8" w:rsidP="00FD28B0">
            <w:r w:rsidRPr="003945F8">
              <w:t xml:space="preserve">Musste mich beeilen, </w:t>
            </w:r>
            <w:r>
              <w:t xml:space="preserve">deswegen musste ich schauen, dass ich </w:t>
            </w:r>
            <w:r w:rsidRPr="003945F8">
              <w:t>unter</w:t>
            </w:r>
            <w:r>
              <w:t xml:space="preserve"> den</w:t>
            </w:r>
            <w:r w:rsidRPr="003945F8">
              <w:t xml:space="preserve"> 30 Min</w:t>
            </w:r>
            <w:r>
              <w:t>uten</w:t>
            </w:r>
            <w:r w:rsidRPr="003945F8">
              <w:t xml:space="preserve"> </w:t>
            </w:r>
            <w:r>
              <w:t>bleib</w:t>
            </w:r>
            <w:r w:rsidRPr="003945F8">
              <w:t>.</w:t>
            </w:r>
          </w:p>
        </w:tc>
      </w:tr>
      <w:tr w:rsidR="00C72BC1" w14:paraId="5C9EADFB" w14:textId="77777777" w:rsidTr="00EC3052">
        <w:tc>
          <w:tcPr>
            <w:tcW w:w="1696" w:type="dxa"/>
          </w:tcPr>
          <w:p w14:paraId="352BD32B" w14:textId="77777777" w:rsidR="00C72BC1" w:rsidRDefault="00C72BC1" w:rsidP="00FD28B0">
            <w:r>
              <w:t>Zocken/Freizeit</w:t>
            </w:r>
          </w:p>
        </w:tc>
        <w:tc>
          <w:tcPr>
            <w:tcW w:w="1560" w:type="dxa"/>
          </w:tcPr>
          <w:p w14:paraId="6D50DF20" w14:textId="77777777" w:rsidR="00C72BC1" w:rsidRDefault="00C72BC1" w:rsidP="00FD28B0">
            <w:r>
              <w:t>ca. 2 Stunden</w:t>
            </w:r>
          </w:p>
        </w:tc>
        <w:tc>
          <w:tcPr>
            <w:tcW w:w="2126" w:type="dxa"/>
          </w:tcPr>
          <w:p w14:paraId="528CCBE7" w14:textId="77777777" w:rsidR="00C72BC1" w:rsidRDefault="00C72BC1" w:rsidP="00FD28B0">
            <w:r>
              <w:t>ca. 2.5 Stunden</w:t>
            </w:r>
          </w:p>
        </w:tc>
        <w:tc>
          <w:tcPr>
            <w:tcW w:w="1352" w:type="dxa"/>
          </w:tcPr>
          <w:p w14:paraId="7E7751BA" w14:textId="77777777" w:rsidR="00C72BC1" w:rsidRDefault="00C72BC1" w:rsidP="00FD28B0">
            <w:r>
              <w:t>Unwichtig</w:t>
            </w:r>
          </w:p>
        </w:tc>
        <w:tc>
          <w:tcPr>
            <w:tcW w:w="2894" w:type="dxa"/>
          </w:tcPr>
          <w:p w14:paraId="42875397" w14:textId="63ED70BB" w:rsidR="00C72BC1" w:rsidRDefault="00AF5822" w:rsidP="00FD28B0">
            <w:r w:rsidRPr="00AF5822">
              <w:t>Leider kaum dazu gekommen.</w:t>
            </w:r>
          </w:p>
        </w:tc>
      </w:tr>
      <w:tr w:rsidR="00EA160B" w14:paraId="50BDE06C" w14:textId="77777777" w:rsidTr="00EC3052">
        <w:tc>
          <w:tcPr>
            <w:tcW w:w="1696" w:type="dxa"/>
          </w:tcPr>
          <w:p w14:paraId="36CE9177" w14:textId="5499FEB3" w:rsidR="00EA160B" w:rsidRDefault="00EA160B" w:rsidP="00FD28B0">
            <w:r>
              <w:t>Lernen</w:t>
            </w:r>
          </w:p>
        </w:tc>
        <w:tc>
          <w:tcPr>
            <w:tcW w:w="1560" w:type="dxa"/>
          </w:tcPr>
          <w:p w14:paraId="2DAF60B7" w14:textId="0EE63437" w:rsidR="00EA160B" w:rsidRDefault="00EA160B" w:rsidP="00FD28B0">
            <w:r>
              <w:t>ca. 30 Minuten</w:t>
            </w:r>
          </w:p>
        </w:tc>
        <w:tc>
          <w:tcPr>
            <w:tcW w:w="2126" w:type="dxa"/>
          </w:tcPr>
          <w:p w14:paraId="3C1E2831" w14:textId="3045AC7D" w:rsidR="00EA160B" w:rsidRDefault="00EA160B" w:rsidP="00FD28B0">
            <w:r>
              <w:t>ca. 1 Stunde</w:t>
            </w:r>
          </w:p>
        </w:tc>
        <w:tc>
          <w:tcPr>
            <w:tcW w:w="1352" w:type="dxa"/>
          </w:tcPr>
          <w:p w14:paraId="6BF8C63A" w14:textId="590E564F" w:rsidR="00EA160B" w:rsidRDefault="001061CC" w:rsidP="00FD28B0">
            <w:r>
              <w:t>Wichtig</w:t>
            </w:r>
          </w:p>
        </w:tc>
        <w:tc>
          <w:tcPr>
            <w:tcW w:w="2894" w:type="dxa"/>
          </w:tcPr>
          <w:p w14:paraId="41D98486" w14:textId="4E3A4685" w:rsidR="00EA160B" w:rsidRDefault="00AF5822" w:rsidP="00606F20">
            <w:pPr>
              <w:keepNext/>
            </w:pPr>
            <w:r w:rsidRPr="00AF5822">
              <w:t>Während der Zugfahrt versucht, aber Konzentration war schwierig</w:t>
            </w:r>
            <w:r>
              <w:t>, da es recht voll war</w:t>
            </w:r>
            <w:r w:rsidRPr="00AF5822">
              <w:t xml:space="preserve">. </w:t>
            </w:r>
            <w:r>
              <w:t>Leider n</w:t>
            </w:r>
            <w:r w:rsidRPr="00AF5822">
              <w:t xml:space="preserve">icht </w:t>
            </w:r>
            <w:r>
              <w:t xml:space="preserve">so lange gemacht </w:t>
            </w:r>
            <w:r w:rsidRPr="00AF5822">
              <w:t>wie geplant.</w:t>
            </w:r>
          </w:p>
        </w:tc>
      </w:tr>
    </w:tbl>
    <w:p w14:paraId="2AFB1CAD" w14:textId="5CDAD144" w:rsidR="00263320" w:rsidRDefault="00606F20" w:rsidP="00606F20">
      <w:pPr>
        <w:pStyle w:val="Beschriftung"/>
      </w:pPr>
      <w:bookmarkStart w:id="74" w:name="_Toc199272695"/>
      <w:r>
        <w:t xml:space="preserve">Tabelle </w:t>
      </w:r>
      <w:r w:rsidR="00197EB8">
        <w:fldChar w:fldCharType="begin"/>
      </w:r>
      <w:r w:rsidR="00197EB8">
        <w:instrText xml:space="preserve"> SEQ Tabelle \* ARABIC </w:instrText>
      </w:r>
      <w:r w:rsidR="00197EB8">
        <w:fldChar w:fldCharType="separate"/>
      </w:r>
      <w:r w:rsidR="00197EB8">
        <w:rPr>
          <w:noProof/>
        </w:rPr>
        <w:t>7</w:t>
      </w:r>
      <w:r w:rsidR="00197EB8">
        <w:rPr>
          <w:noProof/>
        </w:rPr>
        <w:fldChar w:fldCharType="end"/>
      </w:r>
      <w:r>
        <w:t xml:space="preserve"> Tagesplanung 16. April</w:t>
      </w:r>
      <w:bookmarkEnd w:id="74"/>
    </w:p>
    <w:p w14:paraId="0F70D8CA" w14:textId="78C4790F" w:rsidR="00C72BC1" w:rsidRPr="00C72BC1" w:rsidRDefault="00263320" w:rsidP="00263320">
      <w:pPr>
        <w:spacing w:after="160"/>
      </w:pPr>
      <w:r>
        <w:br w:type="page"/>
      </w:r>
    </w:p>
    <w:p w14:paraId="252B8318" w14:textId="404C0FF8" w:rsidR="006A57B8" w:rsidRDefault="00A41497" w:rsidP="00A41497">
      <w:pPr>
        <w:pStyle w:val="berschrift3"/>
      </w:pPr>
      <w:bookmarkStart w:id="75" w:name="_Toc199272422"/>
      <w:r>
        <w:lastRenderedPageBreak/>
        <w:t>Tagesplanung vom 17. April</w:t>
      </w:r>
      <w:bookmarkEnd w:id="75"/>
    </w:p>
    <w:tbl>
      <w:tblPr>
        <w:tblStyle w:val="Tabellenraster"/>
        <w:tblW w:w="0" w:type="auto"/>
        <w:tblLook w:val="04A0" w:firstRow="1" w:lastRow="0" w:firstColumn="1" w:lastColumn="0" w:noHBand="0" w:noVBand="1"/>
      </w:tblPr>
      <w:tblGrid>
        <w:gridCol w:w="1687"/>
        <w:gridCol w:w="1532"/>
        <w:gridCol w:w="2086"/>
        <w:gridCol w:w="1494"/>
        <w:gridCol w:w="2829"/>
      </w:tblGrid>
      <w:tr w:rsidR="00716EB3" w14:paraId="484E32B9" w14:textId="77777777" w:rsidTr="00716EB3">
        <w:tc>
          <w:tcPr>
            <w:tcW w:w="1696" w:type="dxa"/>
            <w:shd w:val="clear" w:color="auto" w:fill="BFBFBF" w:themeFill="background1" w:themeFillShade="BF"/>
          </w:tcPr>
          <w:p w14:paraId="09783F18" w14:textId="77777777" w:rsidR="00716EB3" w:rsidRDefault="00716EB3" w:rsidP="00FD28B0">
            <w:r>
              <w:t>Aufgaben notieren</w:t>
            </w:r>
          </w:p>
        </w:tc>
        <w:tc>
          <w:tcPr>
            <w:tcW w:w="1560" w:type="dxa"/>
            <w:shd w:val="clear" w:color="auto" w:fill="BFBFBF" w:themeFill="background1" w:themeFillShade="BF"/>
          </w:tcPr>
          <w:p w14:paraId="65194453" w14:textId="77777777" w:rsidR="00716EB3" w:rsidRDefault="00716EB3" w:rsidP="00FD28B0">
            <w:r>
              <w:t>Länge schätzen</w:t>
            </w:r>
          </w:p>
        </w:tc>
        <w:tc>
          <w:tcPr>
            <w:tcW w:w="2126" w:type="dxa"/>
            <w:shd w:val="clear" w:color="auto" w:fill="BFBFBF" w:themeFill="background1" w:themeFillShade="BF"/>
          </w:tcPr>
          <w:p w14:paraId="155EFE5E" w14:textId="77777777" w:rsidR="00716EB3" w:rsidRDefault="00716EB3" w:rsidP="00FD28B0">
            <w:r>
              <w:t>Pufferzeiten einplanen (30 Minuten)</w:t>
            </w:r>
          </w:p>
        </w:tc>
        <w:tc>
          <w:tcPr>
            <w:tcW w:w="1352" w:type="dxa"/>
            <w:shd w:val="clear" w:color="auto" w:fill="BFBFBF" w:themeFill="background1" w:themeFillShade="BF"/>
          </w:tcPr>
          <w:p w14:paraId="78512A4C" w14:textId="77777777" w:rsidR="00716EB3" w:rsidRDefault="00716EB3" w:rsidP="00FD28B0">
            <w:r>
              <w:t>Entscheidungen treffen</w:t>
            </w:r>
          </w:p>
        </w:tc>
        <w:tc>
          <w:tcPr>
            <w:tcW w:w="2894" w:type="dxa"/>
            <w:shd w:val="clear" w:color="auto" w:fill="BFBFBF" w:themeFill="background1" w:themeFillShade="BF"/>
          </w:tcPr>
          <w:p w14:paraId="5CD090C1" w14:textId="77777777" w:rsidR="00716EB3" w:rsidRDefault="00716EB3" w:rsidP="00FD28B0">
            <w:r>
              <w:t>Nachkontrolle</w:t>
            </w:r>
          </w:p>
        </w:tc>
      </w:tr>
      <w:tr w:rsidR="00716EB3" w14:paraId="03694699" w14:textId="77777777" w:rsidTr="00716EB3">
        <w:tc>
          <w:tcPr>
            <w:tcW w:w="1696" w:type="dxa"/>
            <w:shd w:val="clear" w:color="auto" w:fill="FFFFFF" w:themeFill="background1"/>
          </w:tcPr>
          <w:p w14:paraId="7648FC0F" w14:textId="67219747" w:rsidR="00716EB3" w:rsidRDefault="00716EB3" w:rsidP="00FD28B0">
            <w:r>
              <w:t>Arbeitsauftrag 10</w:t>
            </w:r>
          </w:p>
        </w:tc>
        <w:tc>
          <w:tcPr>
            <w:tcW w:w="1560" w:type="dxa"/>
            <w:shd w:val="clear" w:color="auto" w:fill="FFFFFF" w:themeFill="background1"/>
          </w:tcPr>
          <w:p w14:paraId="68FAB565" w14:textId="30891847" w:rsidR="00716EB3" w:rsidRDefault="00EC3052" w:rsidP="00FD28B0">
            <w:r>
              <w:t>c</w:t>
            </w:r>
            <w:r w:rsidR="00716EB3">
              <w:t>a. 1.5 Stunden</w:t>
            </w:r>
          </w:p>
        </w:tc>
        <w:tc>
          <w:tcPr>
            <w:tcW w:w="2126" w:type="dxa"/>
            <w:shd w:val="clear" w:color="auto" w:fill="FFFFFF" w:themeFill="background1"/>
          </w:tcPr>
          <w:p w14:paraId="750DDDE6" w14:textId="2CD8662E" w:rsidR="00716EB3" w:rsidRDefault="009B326D" w:rsidP="00FD28B0">
            <w:r>
              <w:t>Ca. 2 Stunden</w:t>
            </w:r>
          </w:p>
        </w:tc>
        <w:tc>
          <w:tcPr>
            <w:tcW w:w="1352" w:type="dxa"/>
            <w:shd w:val="clear" w:color="auto" w:fill="FFFFFF" w:themeFill="background1"/>
          </w:tcPr>
          <w:p w14:paraId="3006A436" w14:textId="39D8AC61" w:rsidR="00716EB3" w:rsidRDefault="00AD0D7D" w:rsidP="00FD28B0">
            <w:r>
              <w:t>Sehr wichtig</w:t>
            </w:r>
          </w:p>
        </w:tc>
        <w:tc>
          <w:tcPr>
            <w:tcW w:w="2894" w:type="dxa"/>
            <w:shd w:val="clear" w:color="auto" w:fill="FFFFFF" w:themeFill="background1"/>
          </w:tcPr>
          <w:p w14:paraId="09D67593" w14:textId="79F2ABEE" w:rsidR="00716EB3" w:rsidRDefault="00CB2B6F" w:rsidP="00FD28B0">
            <w:r w:rsidRPr="00CB2B6F">
              <w:t>Ich habe morgens meinen</w:t>
            </w:r>
            <w:r>
              <w:t xml:space="preserve"> wieder</w:t>
            </w:r>
            <w:r w:rsidRPr="00CB2B6F">
              <w:t xml:space="preserve"> Zeitplan erstellt und dann die Aufgaben nach und nach abgehakt.</w:t>
            </w:r>
            <w:r>
              <w:t xml:space="preserve"> Danach </w:t>
            </w:r>
            <w:r w:rsidR="00E729ED">
              <w:t>schreib ich alles ins Portfolio und war d</w:t>
            </w:r>
            <w:r w:rsidR="00F978C5">
              <w:t>ann ohne Pufferzeit fertig geworden.</w:t>
            </w:r>
          </w:p>
        </w:tc>
      </w:tr>
      <w:tr w:rsidR="00716EB3" w14:paraId="1EED64EC" w14:textId="77777777" w:rsidTr="00716EB3">
        <w:tc>
          <w:tcPr>
            <w:tcW w:w="1696" w:type="dxa"/>
            <w:shd w:val="clear" w:color="auto" w:fill="FFFFFF" w:themeFill="background1"/>
          </w:tcPr>
          <w:p w14:paraId="74A12B62" w14:textId="30D2AC2D" w:rsidR="00716EB3" w:rsidRDefault="00716EB3" w:rsidP="00FD28B0">
            <w:r>
              <w:t>Arbeitsauftrag 11</w:t>
            </w:r>
          </w:p>
        </w:tc>
        <w:tc>
          <w:tcPr>
            <w:tcW w:w="1560" w:type="dxa"/>
            <w:shd w:val="clear" w:color="auto" w:fill="FFFFFF" w:themeFill="background1"/>
          </w:tcPr>
          <w:p w14:paraId="660A4775" w14:textId="167CE643" w:rsidR="00716EB3" w:rsidRDefault="00EC3052" w:rsidP="00FD28B0">
            <w:r>
              <w:t>ca. 2 Stunden</w:t>
            </w:r>
          </w:p>
        </w:tc>
        <w:tc>
          <w:tcPr>
            <w:tcW w:w="2126" w:type="dxa"/>
            <w:shd w:val="clear" w:color="auto" w:fill="FFFFFF" w:themeFill="background1"/>
          </w:tcPr>
          <w:p w14:paraId="33645342" w14:textId="67DC4814" w:rsidR="00716EB3" w:rsidRDefault="009B326D" w:rsidP="00FD28B0">
            <w:r>
              <w:t>Ca. 2.5 Stunden</w:t>
            </w:r>
          </w:p>
        </w:tc>
        <w:tc>
          <w:tcPr>
            <w:tcW w:w="1352" w:type="dxa"/>
            <w:shd w:val="clear" w:color="auto" w:fill="FFFFFF" w:themeFill="background1"/>
          </w:tcPr>
          <w:p w14:paraId="2ADAD934" w14:textId="5AD13BAE" w:rsidR="00716EB3" w:rsidRDefault="00AD0D7D" w:rsidP="00FD28B0">
            <w:r>
              <w:t>Sehr wichtig</w:t>
            </w:r>
          </w:p>
        </w:tc>
        <w:tc>
          <w:tcPr>
            <w:tcW w:w="2894" w:type="dxa"/>
            <w:shd w:val="clear" w:color="auto" w:fill="FFFFFF" w:themeFill="background1"/>
          </w:tcPr>
          <w:p w14:paraId="28CB6BA5" w14:textId="3DD476C5" w:rsidR="00716EB3" w:rsidRDefault="00C8798C" w:rsidP="00FD28B0">
            <w:r w:rsidRPr="00C8798C">
              <w:t xml:space="preserve">Lief sehr gut, ich habe etwas </w:t>
            </w:r>
            <w:r>
              <w:t xml:space="preserve">Zeit vom Puffer </w:t>
            </w:r>
            <w:r w:rsidRPr="00C8798C">
              <w:t>gebraucht.</w:t>
            </w:r>
          </w:p>
        </w:tc>
      </w:tr>
      <w:tr w:rsidR="00716EB3" w14:paraId="0D858F3C" w14:textId="77777777" w:rsidTr="00716EB3">
        <w:tc>
          <w:tcPr>
            <w:tcW w:w="1696" w:type="dxa"/>
            <w:shd w:val="clear" w:color="auto" w:fill="FFFFFF" w:themeFill="background1"/>
          </w:tcPr>
          <w:p w14:paraId="42676892" w14:textId="491AD1D9" w:rsidR="00716EB3" w:rsidRDefault="00EC3052" w:rsidP="00FD28B0">
            <w:r>
              <w:t>Essen</w:t>
            </w:r>
          </w:p>
        </w:tc>
        <w:tc>
          <w:tcPr>
            <w:tcW w:w="1560" w:type="dxa"/>
            <w:shd w:val="clear" w:color="auto" w:fill="FFFFFF" w:themeFill="background1"/>
          </w:tcPr>
          <w:p w14:paraId="1423898D" w14:textId="58E53CE8" w:rsidR="00716EB3" w:rsidRDefault="009B326D" w:rsidP="00FD28B0">
            <w:r>
              <w:t>ca. 30 Minuten</w:t>
            </w:r>
          </w:p>
        </w:tc>
        <w:tc>
          <w:tcPr>
            <w:tcW w:w="2126" w:type="dxa"/>
            <w:shd w:val="clear" w:color="auto" w:fill="FFFFFF" w:themeFill="background1"/>
          </w:tcPr>
          <w:p w14:paraId="326097E7" w14:textId="296AEC5B" w:rsidR="00716EB3" w:rsidRDefault="009B326D" w:rsidP="00FD28B0">
            <w:r>
              <w:t>Ca. 1 Stunde</w:t>
            </w:r>
          </w:p>
        </w:tc>
        <w:tc>
          <w:tcPr>
            <w:tcW w:w="1352" w:type="dxa"/>
            <w:shd w:val="clear" w:color="auto" w:fill="FFFFFF" w:themeFill="background1"/>
          </w:tcPr>
          <w:p w14:paraId="3EB03CCE" w14:textId="227A0FD2" w:rsidR="00716EB3" w:rsidRDefault="00CD5C0D" w:rsidP="00FD28B0">
            <w:r>
              <w:t>Wichtig</w:t>
            </w:r>
          </w:p>
        </w:tc>
        <w:tc>
          <w:tcPr>
            <w:tcW w:w="2894" w:type="dxa"/>
            <w:shd w:val="clear" w:color="auto" w:fill="FFFFFF" w:themeFill="background1"/>
          </w:tcPr>
          <w:p w14:paraId="0A19740B" w14:textId="0077EB69" w:rsidR="00716EB3" w:rsidRDefault="00C8798C" w:rsidP="00FD28B0">
            <w:r w:rsidRPr="00C8798C">
              <w:t>Ich konnte entspannt essen, da nicht viel geplant war.</w:t>
            </w:r>
          </w:p>
        </w:tc>
      </w:tr>
      <w:tr w:rsidR="00716EB3" w14:paraId="3B56B3CC" w14:textId="77777777" w:rsidTr="00716EB3">
        <w:tc>
          <w:tcPr>
            <w:tcW w:w="1696" w:type="dxa"/>
            <w:shd w:val="clear" w:color="auto" w:fill="FFFFFF" w:themeFill="background1"/>
          </w:tcPr>
          <w:p w14:paraId="623F3CF4" w14:textId="7E456B80" w:rsidR="00716EB3" w:rsidRDefault="009B326D" w:rsidP="00FD28B0">
            <w:r>
              <w:t>Zocken/Freizeit</w:t>
            </w:r>
          </w:p>
        </w:tc>
        <w:tc>
          <w:tcPr>
            <w:tcW w:w="1560" w:type="dxa"/>
            <w:shd w:val="clear" w:color="auto" w:fill="FFFFFF" w:themeFill="background1"/>
          </w:tcPr>
          <w:p w14:paraId="2F1235CF" w14:textId="0492162A" w:rsidR="00716EB3" w:rsidRDefault="009B326D" w:rsidP="00FD28B0">
            <w:r>
              <w:t>ca. 2 Stunden</w:t>
            </w:r>
          </w:p>
        </w:tc>
        <w:tc>
          <w:tcPr>
            <w:tcW w:w="2126" w:type="dxa"/>
            <w:shd w:val="clear" w:color="auto" w:fill="FFFFFF" w:themeFill="background1"/>
          </w:tcPr>
          <w:p w14:paraId="68A6FF84" w14:textId="4DC90AB4" w:rsidR="00716EB3" w:rsidRDefault="009B326D" w:rsidP="00FD28B0">
            <w:r>
              <w:t>Ca. 2.5 Stunden</w:t>
            </w:r>
          </w:p>
        </w:tc>
        <w:tc>
          <w:tcPr>
            <w:tcW w:w="1352" w:type="dxa"/>
            <w:shd w:val="clear" w:color="auto" w:fill="FFFFFF" w:themeFill="background1"/>
          </w:tcPr>
          <w:p w14:paraId="69A5696E" w14:textId="512436F5" w:rsidR="00716EB3" w:rsidRDefault="00CD5C0D" w:rsidP="00FD28B0">
            <w:r>
              <w:t>Unwichtig</w:t>
            </w:r>
          </w:p>
        </w:tc>
        <w:tc>
          <w:tcPr>
            <w:tcW w:w="2894" w:type="dxa"/>
            <w:shd w:val="clear" w:color="auto" w:fill="FFFFFF" w:themeFill="background1"/>
          </w:tcPr>
          <w:p w14:paraId="09CA922E" w14:textId="1839C912" w:rsidR="00716EB3" w:rsidRDefault="0021793D" w:rsidP="00FD28B0">
            <w:r w:rsidRPr="0021793D">
              <w:t>Ich hatte mehr Zeit für mich und konnte den Tag geniessen.</w:t>
            </w:r>
          </w:p>
        </w:tc>
      </w:tr>
      <w:tr w:rsidR="00716EB3" w14:paraId="1BA3BB23" w14:textId="77777777" w:rsidTr="00716EB3">
        <w:tc>
          <w:tcPr>
            <w:tcW w:w="1696" w:type="dxa"/>
            <w:shd w:val="clear" w:color="auto" w:fill="FFFFFF" w:themeFill="background1"/>
          </w:tcPr>
          <w:p w14:paraId="22BCA852" w14:textId="3C08DCD6" w:rsidR="00716EB3" w:rsidRDefault="009B326D" w:rsidP="00FD28B0">
            <w:r>
              <w:t>Lernen</w:t>
            </w:r>
          </w:p>
        </w:tc>
        <w:tc>
          <w:tcPr>
            <w:tcW w:w="1560" w:type="dxa"/>
            <w:shd w:val="clear" w:color="auto" w:fill="FFFFFF" w:themeFill="background1"/>
          </w:tcPr>
          <w:p w14:paraId="3A9215E6" w14:textId="6812DD45" w:rsidR="00716EB3" w:rsidRDefault="009B326D" w:rsidP="00FD28B0">
            <w:r>
              <w:t>ca. 30 Minuten</w:t>
            </w:r>
          </w:p>
        </w:tc>
        <w:tc>
          <w:tcPr>
            <w:tcW w:w="2126" w:type="dxa"/>
            <w:shd w:val="clear" w:color="auto" w:fill="FFFFFF" w:themeFill="background1"/>
          </w:tcPr>
          <w:p w14:paraId="115EF6AB" w14:textId="7BEBFBBF" w:rsidR="00716EB3" w:rsidRDefault="009B326D" w:rsidP="00FD28B0">
            <w:r>
              <w:t>Ca. 1 Stunde</w:t>
            </w:r>
          </w:p>
        </w:tc>
        <w:tc>
          <w:tcPr>
            <w:tcW w:w="1352" w:type="dxa"/>
            <w:shd w:val="clear" w:color="auto" w:fill="FFFFFF" w:themeFill="background1"/>
          </w:tcPr>
          <w:p w14:paraId="0329B6FF" w14:textId="4FE64297" w:rsidR="00716EB3" w:rsidRDefault="00CD5C0D" w:rsidP="00FD28B0">
            <w:r>
              <w:t>Wichtig</w:t>
            </w:r>
          </w:p>
        </w:tc>
        <w:tc>
          <w:tcPr>
            <w:tcW w:w="2894" w:type="dxa"/>
            <w:shd w:val="clear" w:color="auto" w:fill="FFFFFF" w:themeFill="background1"/>
          </w:tcPr>
          <w:p w14:paraId="725E02F1" w14:textId="6E41C33C" w:rsidR="00716EB3" w:rsidRDefault="0021793D" w:rsidP="00606F20">
            <w:pPr>
              <w:keepNext/>
            </w:pPr>
            <w:r w:rsidRPr="0021793D">
              <w:t>Ich hatte genug Zeit, aber wenig Motivation</w:t>
            </w:r>
            <w:r>
              <w:t>,</w:t>
            </w:r>
            <w:r w:rsidR="00161F6C">
              <w:t xml:space="preserve"> deswegen</w:t>
            </w:r>
            <w:r w:rsidRPr="0021793D">
              <w:t xml:space="preserve"> habe</w:t>
            </w:r>
            <w:r w:rsidR="00161F6C">
              <w:t xml:space="preserve"> ich</w:t>
            </w:r>
            <w:r w:rsidRPr="0021793D">
              <w:t xml:space="preserve"> nur die 30 Minuten </w:t>
            </w:r>
            <w:r w:rsidR="00161F6C">
              <w:t>vollgemacht und habe nichts von der Pufferzeit verwendet.</w:t>
            </w:r>
          </w:p>
        </w:tc>
      </w:tr>
    </w:tbl>
    <w:p w14:paraId="649C52B2" w14:textId="111C1C1A" w:rsidR="006F3F5D" w:rsidRDefault="00606F20" w:rsidP="00606F20">
      <w:pPr>
        <w:pStyle w:val="Beschriftung"/>
      </w:pPr>
      <w:bookmarkStart w:id="76" w:name="_Toc199272696"/>
      <w:r>
        <w:t xml:space="preserve">Tabelle </w:t>
      </w:r>
      <w:r w:rsidR="00197EB8">
        <w:fldChar w:fldCharType="begin"/>
      </w:r>
      <w:r w:rsidR="00197EB8">
        <w:instrText xml:space="preserve"> SEQ Tabelle \* ARABIC </w:instrText>
      </w:r>
      <w:r w:rsidR="00197EB8">
        <w:fldChar w:fldCharType="separate"/>
      </w:r>
      <w:r w:rsidR="00197EB8">
        <w:rPr>
          <w:noProof/>
        </w:rPr>
        <w:t>8</w:t>
      </w:r>
      <w:r w:rsidR="00197EB8">
        <w:rPr>
          <w:noProof/>
        </w:rPr>
        <w:fldChar w:fldCharType="end"/>
      </w:r>
      <w:r>
        <w:t xml:space="preserve"> Tagesplanung 17. April</w:t>
      </w:r>
      <w:bookmarkEnd w:id="76"/>
    </w:p>
    <w:p w14:paraId="47ED8E80" w14:textId="00C23F92" w:rsidR="001E7A31" w:rsidRDefault="0038244C" w:rsidP="0038244C">
      <w:pPr>
        <w:pStyle w:val="berschrift3"/>
      </w:pPr>
      <w:bookmarkStart w:id="77" w:name="_Toc199272423"/>
      <w:r w:rsidRPr="0038244C">
        <w:t>Reflexion: Meine Erfahrungen mit der ALPEN-Methode</w:t>
      </w:r>
      <w:bookmarkEnd w:id="77"/>
    </w:p>
    <w:p w14:paraId="48DD20F4" w14:textId="25845D51" w:rsidR="00E03509" w:rsidRDefault="00E03509" w:rsidP="0038244C">
      <w:r w:rsidRPr="00E03509">
        <w:t xml:space="preserve">Mit der ALPEN-Methode habe ich grundsätzlich gute Erfahrungen gemacht, </w:t>
      </w:r>
      <w:r w:rsidR="004A7FFD" w:rsidRPr="004A7FFD">
        <w:t>Allerdings fiel es mir schwer, mich vollständig darauf einzulassen</w:t>
      </w:r>
      <w:r w:rsidRPr="00E03509">
        <w:t>. Am 16. April hat mir die Methode tatsächlich geholfen, meinen Tag strukturierter anzugehen. Ich konnte besser einschätzen, was wann ansteht, und die Planung hat mir eine gewisse Sicherheit gegeben. Am 17. April hingegen hatte ich eher das Gefühl, dass die Methode nicht viel gebracht hat. Es gab an diesem Tag keine festen Zeiten, sondern einfach Aufgaben, die ich irgendwann erledigen musste</w:t>
      </w:r>
      <w:r>
        <w:t xml:space="preserve">, </w:t>
      </w:r>
      <w:r w:rsidRPr="00E03509">
        <w:t xml:space="preserve">da fühlte sich das strukturierte Planen fast eher wie eine Zeitverschwendung an. </w:t>
      </w:r>
    </w:p>
    <w:p w14:paraId="0D225099" w14:textId="77777777" w:rsidR="00E03509" w:rsidRDefault="00E03509" w:rsidP="0038244C">
      <w:r w:rsidRPr="00E03509">
        <w:t>Trotzdem finde ich, dass sich eine Tagesplanung generell schon lohnt. Man ist produktiver, hat den Kopf freier und behält besser den Überblick</w:t>
      </w:r>
      <w:r>
        <w:t>,</w:t>
      </w:r>
      <w:r w:rsidRPr="00E03509">
        <w:t xml:space="preserve"> vor allem an stressigen Tagen oder wenn viele verschiedene Dinge anstehen. Was die Tools betrifft, nutze ich eigentlich keine speziellen Programme oder Apps. </w:t>
      </w:r>
    </w:p>
    <w:p w14:paraId="4F68C194" w14:textId="622114BB" w:rsidR="00E03509" w:rsidRPr="001E7A31" w:rsidRDefault="00E03509" w:rsidP="001E7A31">
      <w:r w:rsidRPr="00E03509">
        <w:t xml:space="preserve">Ich schreibe mir nur die wichtigsten Termine oder </w:t>
      </w:r>
      <w:r w:rsidR="00227CA9">
        <w:t xml:space="preserve">Aufgaben </w:t>
      </w:r>
      <w:r w:rsidRPr="00E03509">
        <w:t xml:space="preserve">in meinen Kalender, der Rest passiert meistens im Kopf. Bisher funktioniert das für mich </w:t>
      </w:r>
      <w:proofErr w:type="gramStart"/>
      <w:r w:rsidRPr="00E03509">
        <w:t>ganz gut</w:t>
      </w:r>
      <w:proofErr w:type="gramEnd"/>
      <w:r w:rsidRPr="00E03509">
        <w:t>, auch wenn ich gemerkt habe, dass etwas mehr Struktur in Zukunft sicher nicht schaden würde.</w:t>
      </w:r>
    </w:p>
    <w:p w14:paraId="746933BA" w14:textId="77777777" w:rsidR="006A57B8" w:rsidRDefault="006A57B8" w:rsidP="006A57B8">
      <w:pPr>
        <w:pStyle w:val="berschrift2"/>
      </w:pPr>
      <w:bookmarkStart w:id="78" w:name="_Toc199272424"/>
      <w:r>
        <w:t>Arbeitsauftrag: Reflexion Arbeitsplanung</w:t>
      </w:r>
      <w:bookmarkEnd w:id="78"/>
    </w:p>
    <w:p w14:paraId="4F559A5C" w14:textId="3AF3DC81" w:rsidR="00970707" w:rsidRPr="00970707" w:rsidRDefault="00CD1FE0" w:rsidP="00970707">
      <w:r w:rsidRPr="00CD1FE0">
        <w:t>In diesem Arbeitsauftrag geht es darum, meine persönliche Arbeitsplanung zu reflektieren</w:t>
      </w:r>
      <w:r>
        <w:t xml:space="preserve">, </w:t>
      </w:r>
      <w:r w:rsidRPr="00CD1FE0">
        <w:t xml:space="preserve">sowohl im Lehrbetrieb als auch im Alltag. Dabei habe ich beschrieben, wie </w:t>
      </w:r>
      <w:r w:rsidR="008754A9">
        <w:t xml:space="preserve">in meinem Lehrbetrieb </w:t>
      </w:r>
      <w:r w:rsidRPr="00CD1FE0">
        <w:t>Aufgaben verteilt werden, welches System ich privat nutze und wo ich mich selbst in Sachen Planung verbessern kann.</w:t>
      </w:r>
      <w:r w:rsidR="00FE0E08">
        <w:t xml:space="preserve"> </w:t>
      </w:r>
      <w:r w:rsidR="00FE0E08" w:rsidRPr="00FE0E08">
        <w:t>Die Reflexion zeigt, wie ich aktuell mit meiner Zeit umgehe und was ich daraus lernen kann.</w:t>
      </w:r>
    </w:p>
    <w:p w14:paraId="17AC31C2" w14:textId="55AFA217" w:rsidR="00DF4287" w:rsidRDefault="004E6A40" w:rsidP="004E6A40">
      <w:pPr>
        <w:pStyle w:val="berschrift3"/>
      </w:pPr>
      <w:bookmarkStart w:id="79" w:name="_Toc199272425"/>
      <w:r w:rsidRPr="004E6A40">
        <w:t>Beschreibung meiner Arbeitsplanung im Lehrbetrieb</w:t>
      </w:r>
      <w:bookmarkEnd w:id="79"/>
    </w:p>
    <w:p w14:paraId="53602782" w14:textId="38529A8D" w:rsidR="004E6A40" w:rsidRDefault="009C3C31" w:rsidP="004E6A40">
      <w:r w:rsidRPr="009C3C31">
        <w:t>Da ich mich aktuell noch im 1. Lehrjahr befinde, habe ich noch nicht den vollständigen Überblick über alle Abläufe in der Arbeitsplanung meines Lehrbetriebs.</w:t>
      </w:r>
      <w:r>
        <w:t xml:space="preserve"> </w:t>
      </w:r>
      <w:r w:rsidR="00222604">
        <w:t xml:space="preserve">Was ich jedoch weiss, ist dass das schon mehrmals hier erwähnte Ticketsystem Jira benutzt wird. </w:t>
      </w:r>
      <w:r w:rsidR="00A47D79" w:rsidRPr="00A47D79">
        <w:t xml:space="preserve">In diesem System </w:t>
      </w:r>
      <w:r w:rsidR="00A47D79">
        <w:t>sind dann mehrere Tickets, die bearbeitet werden müssen</w:t>
      </w:r>
      <w:r w:rsidR="00A47D79" w:rsidRPr="00A47D79">
        <w:t>. Mitarbeitende ziehen sich dann ein Ticket in die Spalte „In Arbeit“, wodurch ersichtlich ist, wer gerade woran arbeitet. Sobald eine Aufgabe abgeschlossen ist, wird das Ticket in den Status „Review“ verschoben</w:t>
      </w:r>
      <w:r w:rsidR="00712EF3">
        <w:t xml:space="preserve">, </w:t>
      </w:r>
      <w:r w:rsidR="00A47D79" w:rsidRPr="00A47D79">
        <w:t xml:space="preserve">das bedeutet, dass jemand anderes die Arbeit </w:t>
      </w:r>
      <w:r w:rsidR="00A47D79" w:rsidRPr="00A47D79">
        <w:lastRenderedPageBreak/>
        <w:t>überprüft. Nach dem Review wird das Ticket abgeschlossen. Dieses System sorgt für klare Transparenz im Team</w:t>
      </w:r>
      <w:r w:rsidR="00794D26">
        <w:t>, j</w:t>
      </w:r>
      <w:r w:rsidR="00A47D79" w:rsidRPr="00A47D79">
        <w:t>ede Person sieht jederzeit, welche Aufgaben offen, in Arbeit oder bereits erledigt sind.</w:t>
      </w:r>
    </w:p>
    <w:p w14:paraId="496F7D0B" w14:textId="17DFCADE" w:rsidR="007365D4" w:rsidRDefault="00606F20" w:rsidP="007365D4">
      <w:pPr>
        <w:pStyle w:val="berschrift3"/>
      </w:pPr>
      <w:bookmarkStart w:id="80" w:name="_Toc199272426"/>
      <w:r w:rsidRPr="00606F20">
        <w:t>System zur Arbeitsplanung meiner sonstigen Aktivitäten</w:t>
      </w:r>
      <w:bookmarkEnd w:id="80"/>
    </w:p>
    <w:p w14:paraId="57D9902D" w14:textId="2CFA3A10" w:rsidR="00606F20" w:rsidRDefault="00142A74" w:rsidP="00606F20">
      <w:r w:rsidRPr="00142A74">
        <w:t>Ich benutze aktuell kein festes oder strukturiertes System für meine persönliche Arbeitsplanung. Was ich allerdings mache</w:t>
      </w:r>
      <w:r w:rsidR="00794D26">
        <w:t>, ist,</w:t>
      </w:r>
      <w:r w:rsidRPr="00142A74">
        <w:t xml:space="preserve"> </w:t>
      </w:r>
      <w:r w:rsidR="00794D26">
        <w:t>i</w:t>
      </w:r>
      <w:r w:rsidRPr="00142A74">
        <w:t>ch trage mir wichtige Termine oder</w:t>
      </w:r>
      <w:r w:rsidR="00526127">
        <w:t xml:space="preserve"> Aufgaben</w:t>
      </w:r>
      <w:r w:rsidRPr="00142A74">
        <w:t>, wie zum Beispiel Hausaufgaben oder Prüfungen, in den Kalender</w:t>
      </w:r>
      <w:r w:rsidR="00930CF2">
        <w:t xml:space="preserve"> </w:t>
      </w:r>
      <w:r w:rsidRPr="00142A74">
        <w:t>ein. So habe ich zumindest einen Überblick, bis wann etwas erledigt sein muss. Wann genau ich die Aufgaben dann tatsächlich erledige, hängt oft davon ab, wann ich Zeit und Lust dazu habe. Das bedeutet, ich plane weniger im Voraus, sondern entscheide eher spontan, wann ich was mache</w:t>
      </w:r>
      <w:r w:rsidR="00972618">
        <w:t>, ausser es sind grössere Projekte, wie z.B. das Portfolio, dort versuche ich es aufzuteilen, was aber nicht immer funktioniert</w:t>
      </w:r>
      <w:r w:rsidRPr="00142A74">
        <w:t xml:space="preserve">. </w:t>
      </w:r>
      <w:r w:rsidR="00972618">
        <w:t xml:space="preserve">Im generellen </w:t>
      </w:r>
      <w:r w:rsidR="007F13E3">
        <w:t xml:space="preserve">aber </w:t>
      </w:r>
      <w:r w:rsidRPr="00142A74">
        <w:t>funktioniert das für mich meistens gut, auch wenn ich manchmal merke, dass es stressig werden kann, wenn ich etwas zu lange aufschiebe.</w:t>
      </w:r>
    </w:p>
    <w:p w14:paraId="5E5391D0" w14:textId="6139BE89" w:rsidR="00606F20" w:rsidRDefault="00606F20" w:rsidP="00606F20">
      <w:pPr>
        <w:pStyle w:val="berschrift3"/>
      </w:pPr>
      <w:bookmarkStart w:id="81" w:name="_Toc199272427"/>
      <w:r w:rsidRPr="00606F20">
        <w:t>Was gelingt mir gut / wo habe ich Optimierungspotential?</w:t>
      </w:r>
      <w:bookmarkEnd w:id="81"/>
    </w:p>
    <w:p w14:paraId="333047D9" w14:textId="109A69E2" w:rsidR="00606F20" w:rsidRPr="00606F20" w:rsidRDefault="00A830AC" w:rsidP="00606F20">
      <w:r w:rsidRPr="00A830AC">
        <w:t xml:space="preserve">Grundsätzlich gelingt mir Arbeitsplanung recht gut, wenn ich mir wirklich die Zeit nehme, einen Plan zu machen. Ich habe ein gutes Gefühl dafür, wie ich Aufgaben einteilen oder priorisieren sollte, und sobald ich strukturiert arbeite, kann ich </w:t>
      </w:r>
      <w:r>
        <w:t xml:space="preserve">nochmals </w:t>
      </w:r>
      <w:r w:rsidRPr="00A830AC">
        <w:t>effizient</w:t>
      </w:r>
      <w:r>
        <w:t>er</w:t>
      </w:r>
      <w:r w:rsidRPr="00A830AC">
        <w:t xml:space="preserve"> sein. Auch in stressigen Situationen</w:t>
      </w:r>
      <w:r w:rsidR="00BC4C28">
        <w:t>,</w:t>
      </w:r>
      <w:r w:rsidRPr="00A830AC">
        <w:t xml:space="preserve"> </w:t>
      </w:r>
      <w:r>
        <w:t xml:space="preserve">wie z.B. am 16. April, </w:t>
      </w:r>
      <w:r w:rsidRPr="00A830AC">
        <w:t xml:space="preserve">hilft mir eine klare Planung dabei, den Überblick zu behalten. Mein Optimierungspotential liegt aber darin, dass ich nicht konsequent plane. Oft mache ich mir </w:t>
      </w:r>
      <w:r w:rsidR="00BC4C28" w:rsidRPr="00A830AC">
        <w:t>keinen</w:t>
      </w:r>
      <w:r w:rsidRPr="00A830AC">
        <w:t xml:space="preserve"> genauen Plan, sondern erledige Dinge eher spontan</w:t>
      </w:r>
      <w:r w:rsidR="00BC4C28">
        <w:t>,</w:t>
      </w:r>
      <w:r w:rsidRPr="00A830AC">
        <w:t xml:space="preserve"> je nachdem, wie ich Zeit habe oder ob ich gerade motiviert bin. Das führt dazu, dass manche Aufgaben unnötig knapp vor der Deadline gemacht werden oder ich mir mehr Stress mache, als eigentlich nötig wäre. Ich denke, mit etwas mehr Disziplin beim regelmässigen Planen, z. B. durch eine</w:t>
      </w:r>
      <w:r w:rsidR="00707CB8">
        <w:t xml:space="preserve">n einfachen Wochenplan </w:t>
      </w:r>
      <w:r w:rsidRPr="00A830AC">
        <w:t>oder die ALPEN-Methode, könnte ich meine Zeit besser nutzen und gleichzeitig entspannter durch den Alltag gehen.</w:t>
      </w:r>
    </w:p>
    <w:p w14:paraId="4146C0F1" w14:textId="77777777" w:rsidR="00DF4287" w:rsidRDefault="00DF4287" w:rsidP="00DF4287">
      <w:pPr>
        <w:pStyle w:val="berschrift2"/>
      </w:pPr>
      <w:bookmarkStart w:id="82" w:name="_Toc199272428"/>
      <w:r>
        <w:t>Reflexion</w:t>
      </w:r>
      <w:bookmarkEnd w:id="82"/>
    </w:p>
    <w:p w14:paraId="5332817B" w14:textId="11277CE0" w:rsidR="001D162D" w:rsidRDefault="00F6479D" w:rsidP="00DF4287">
      <w:r w:rsidRPr="00F6479D">
        <w:t>Durch die Auseinandersetzung mit dem Thema Planung ist mir klar geworden, wie wichtig eine strukturierte Herangehensweise für einen stressfreieren und effizienteren Alltag ist</w:t>
      </w:r>
      <w:r w:rsidR="004B6FAE">
        <w:t>,</w:t>
      </w:r>
      <w:r w:rsidRPr="00F6479D">
        <w:t xml:space="preserve"> sei es in der Lehre, in der Schule oder in der Freizeit. Ich habe festgestellt, dass Planung nicht nur dabei hilft, den Überblick zu behalten, sondern auch Motivation und ein gutes Gefühl gibt, wenn Aufgaben erledigt sind. Gleichzeitig habe ich erkannt, dass es mir zwar </w:t>
      </w:r>
      <w:r w:rsidR="001100CF" w:rsidRPr="00F6479D">
        <w:t>leicht</w:t>
      </w:r>
      <w:r w:rsidR="001100CF">
        <w:t>fällt</w:t>
      </w:r>
      <w:r w:rsidRPr="00F6479D">
        <w:t>, einen</w:t>
      </w:r>
      <w:r w:rsidR="004B6FAE">
        <w:t xml:space="preserve"> guten</w:t>
      </w:r>
      <w:r w:rsidRPr="00F6479D">
        <w:t xml:space="preserve"> Plan zu</w:t>
      </w:r>
      <w:r w:rsidR="00422E04">
        <w:t xml:space="preserve"> erstellen</w:t>
      </w:r>
      <w:r w:rsidR="004B6FAE">
        <w:t>, dafür müsste ich halt nur</w:t>
      </w:r>
      <w:r w:rsidR="00694E12">
        <w:t xml:space="preserve"> jeweils</w:t>
      </w:r>
      <w:r w:rsidR="004B6FAE">
        <w:t xml:space="preserve"> einen</w:t>
      </w:r>
      <w:r w:rsidR="00422E04">
        <w:t xml:space="preserve"> Plan</w:t>
      </w:r>
      <w:r w:rsidR="00C93D82">
        <w:t xml:space="preserve"> </w:t>
      </w:r>
      <w:r w:rsidR="004B6FAE">
        <w:t xml:space="preserve">konsequent </w:t>
      </w:r>
      <w:r w:rsidR="00422E04">
        <w:t>erstellen</w:t>
      </w:r>
      <w:r w:rsidRPr="00F6479D">
        <w:t>.</w:t>
      </w:r>
    </w:p>
    <w:p w14:paraId="2F8773EC" w14:textId="77777777" w:rsidR="00292857" w:rsidRDefault="00292857">
      <w:pPr>
        <w:spacing w:after="160"/>
      </w:pPr>
      <w:r>
        <w:br w:type="page"/>
      </w:r>
    </w:p>
    <w:p w14:paraId="11E5F69E" w14:textId="77777777" w:rsidR="00292857" w:rsidRDefault="00292857" w:rsidP="00292857">
      <w:pPr>
        <w:pStyle w:val="berschrift1"/>
      </w:pPr>
      <w:bookmarkStart w:id="83" w:name="_Toc199272429"/>
      <w:r>
        <w:lastRenderedPageBreak/>
        <w:t>Vortrag «Problemlöse-, Kreativitäts- und Lerntechnik»</w:t>
      </w:r>
      <w:bookmarkEnd w:id="83"/>
    </w:p>
    <w:p w14:paraId="3E32CF35" w14:textId="77777777" w:rsidR="00292857" w:rsidRDefault="00292857" w:rsidP="00292857">
      <w:pPr>
        <w:pStyle w:val="berschrift2"/>
      </w:pPr>
      <w:bookmarkStart w:id="84" w:name="_Toc199272430"/>
      <w:r>
        <w:t>Arbeitsauftrag: Checkliste Präsentation</w:t>
      </w:r>
      <w:bookmarkEnd w:id="84"/>
    </w:p>
    <w:p w14:paraId="2662999F" w14:textId="2FA062AF" w:rsidR="004F4FD2" w:rsidRPr="004F4FD2" w:rsidRDefault="004F4FD2" w:rsidP="004F4FD2">
      <w:pPr>
        <w:rPr>
          <w:lang w:eastAsia="de-CH"/>
        </w:rPr>
      </w:pPr>
      <w:r w:rsidRPr="004F4FD2">
        <w:rPr>
          <w:lang w:eastAsia="de-CH"/>
        </w:rPr>
        <w:t>In diesem Arbeitsauftrag geht es darum, sich intensiv mit dem Ablauf von Präsentationen auseinanderzusetzen. Ziel ist es, eine eigene elektronische Checkliste zu erstellen, um Präsentationen systematisch vorzubereiten, durchzuführen und nachzubereiten. Au</w:t>
      </w:r>
      <w:r w:rsidR="001F2647">
        <w:rPr>
          <w:lang w:eastAsia="de-CH"/>
        </w:rPr>
        <w:t>ss</w:t>
      </w:r>
      <w:r w:rsidRPr="004F4FD2">
        <w:rPr>
          <w:lang w:eastAsia="de-CH"/>
        </w:rPr>
        <w:t>erdem reflektiere ich meine bisherigen Erfahrungen mit Präsentationen und formuliere konkrete Ziele zur Verbesserung meiner Präsentationskompetenz.</w:t>
      </w:r>
    </w:p>
    <w:p w14:paraId="53ADF6EA" w14:textId="77777777" w:rsidR="00292857" w:rsidRDefault="00292857" w:rsidP="00292857">
      <w:pPr>
        <w:pStyle w:val="berschrift3"/>
      </w:pPr>
      <w:bookmarkStart w:id="85" w:name="_Toc199272431"/>
      <w:r>
        <w:t>Checkliste Präsentation</w:t>
      </w:r>
      <w:bookmarkEnd w:id="85"/>
    </w:p>
    <w:p w14:paraId="53E6422D" w14:textId="77777777" w:rsidR="00292857" w:rsidRPr="00D076E7" w:rsidRDefault="00292857" w:rsidP="00292857">
      <w:pPr>
        <w:pStyle w:val="berschrift4"/>
      </w:pPr>
      <w:r>
        <w:t>Vorbereitung</w:t>
      </w:r>
    </w:p>
    <w:p w14:paraId="4385AA04" w14:textId="70561B52" w:rsidR="00292857" w:rsidRDefault="00000000" w:rsidP="00292857">
      <w:pPr>
        <w:ind w:firstLine="360"/>
      </w:pPr>
      <w:sdt>
        <w:sdtPr>
          <w:rPr>
            <w:rFonts w:ascii="MS Gothic" w:eastAsia="MS Gothic" w:hAnsi="MS Gothic"/>
          </w:rPr>
          <w:id w:val="1496294483"/>
          <w14:checkbox>
            <w14:checked w14:val="0"/>
            <w14:checkedState w14:val="2612" w14:font="MS Gothic"/>
            <w14:uncheckedState w14:val="2610" w14:font="MS Gothic"/>
          </w14:checkbox>
        </w:sdtPr>
        <w:sdtContent>
          <w:r w:rsidR="00104CE4">
            <w:rPr>
              <w:rFonts w:ascii="MS Gothic" w:eastAsia="MS Gothic" w:hAnsi="MS Gothic" w:hint="eastAsia"/>
            </w:rPr>
            <w:t>☐</w:t>
          </w:r>
        </w:sdtContent>
      </w:sdt>
      <w:r w:rsidR="00292857">
        <w:t xml:space="preserve"> Thema recherchieren und verstehen</w:t>
      </w:r>
    </w:p>
    <w:p w14:paraId="79D823FB" w14:textId="77777777" w:rsidR="00292857" w:rsidRDefault="00000000" w:rsidP="00292857">
      <w:pPr>
        <w:ind w:left="360"/>
      </w:pPr>
      <w:sdt>
        <w:sdtPr>
          <w:id w:val="-708334192"/>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Inhalte strukturieren (Einleitung – Hauptteil – Schluss)</w:t>
      </w:r>
    </w:p>
    <w:p w14:paraId="73E94DCA" w14:textId="77777777" w:rsidR="00292857" w:rsidRDefault="00000000" w:rsidP="00292857">
      <w:pPr>
        <w:ind w:left="360"/>
      </w:pPr>
      <w:sdt>
        <w:sdtPr>
          <w:id w:val="-876308230"/>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Präsentationsmedien auswählen (z.B. PowerPoint, Plakat, Flipchart)</w:t>
      </w:r>
    </w:p>
    <w:p w14:paraId="585A3717" w14:textId="77777777" w:rsidR="00292857" w:rsidRDefault="00000000" w:rsidP="00292857">
      <w:pPr>
        <w:ind w:firstLine="360"/>
      </w:pPr>
      <w:sdt>
        <w:sdtPr>
          <w:id w:val="1910876416"/>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Visualisierungen erstellen</w:t>
      </w:r>
    </w:p>
    <w:p w14:paraId="18005F2D" w14:textId="77777777" w:rsidR="00292857" w:rsidRDefault="00000000" w:rsidP="00292857">
      <w:pPr>
        <w:ind w:firstLine="360"/>
      </w:pPr>
      <w:sdt>
        <w:sdtPr>
          <w:id w:val="-947846372"/>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Notizen vorbereiten</w:t>
      </w:r>
    </w:p>
    <w:p w14:paraId="614FF173" w14:textId="77777777" w:rsidR="00292857" w:rsidRDefault="00000000" w:rsidP="00292857">
      <w:pPr>
        <w:ind w:firstLine="360"/>
      </w:pPr>
      <w:sdt>
        <w:sdtPr>
          <w:id w:val="-1646812252"/>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Probevortrag halten (eventuell mit Feedback)</w:t>
      </w:r>
    </w:p>
    <w:p w14:paraId="52EEBA25" w14:textId="77777777" w:rsidR="00292857" w:rsidRDefault="00000000" w:rsidP="00292857">
      <w:pPr>
        <w:ind w:firstLine="360"/>
      </w:pPr>
      <w:sdt>
        <w:sdtPr>
          <w:id w:val="-126089087"/>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Zeitrahmen überprüfen und falls nötig anpassen</w:t>
      </w:r>
    </w:p>
    <w:p w14:paraId="2B67F077" w14:textId="77777777" w:rsidR="00292857" w:rsidRDefault="00292857" w:rsidP="00292857">
      <w:pPr>
        <w:pStyle w:val="berschrift4"/>
      </w:pPr>
      <w:r>
        <w:t>Durchführung</w:t>
      </w:r>
    </w:p>
    <w:p w14:paraId="4D80C299" w14:textId="77777777" w:rsidR="00292857" w:rsidRDefault="00000000" w:rsidP="00292857">
      <w:pPr>
        <w:ind w:firstLine="360"/>
      </w:pPr>
      <w:sdt>
        <w:sdtPr>
          <w:id w:val="310680557"/>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Freundlich begrüssen und Thema klar einleiten</w:t>
      </w:r>
    </w:p>
    <w:p w14:paraId="5FB6385A" w14:textId="57E86C13" w:rsidR="00292857" w:rsidRDefault="00000000" w:rsidP="00292857">
      <w:pPr>
        <w:ind w:firstLine="360"/>
      </w:pPr>
      <w:sdt>
        <w:sdtPr>
          <w:id w:val="-1177723756"/>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Beim Anfang das Publikum schon fesseln, durch span</w:t>
      </w:r>
      <w:r w:rsidR="000F2B3B">
        <w:t>n</w:t>
      </w:r>
      <w:r w:rsidR="00292857">
        <w:t>enden Einstieg</w:t>
      </w:r>
    </w:p>
    <w:p w14:paraId="6C9CCD8D" w14:textId="77777777" w:rsidR="00292857" w:rsidRDefault="00000000" w:rsidP="00292857">
      <w:pPr>
        <w:ind w:firstLine="360"/>
      </w:pPr>
      <w:sdt>
        <w:sdtPr>
          <w:id w:val="-847247956"/>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Blickkontakt mit dem Publikum halten</w:t>
      </w:r>
    </w:p>
    <w:p w14:paraId="568699E6" w14:textId="77777777" w:rsidR="00292857" w:rsidRDefault="00000000" w:rsidP="00292857">
      <w:pPr>
        <w:ind w:firstLine="360"/>
      </w:pPr>
      <w:sdt>
        <w:sdtPr>
          <w:id w:val="-1983920149"/>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Laut und deutlich sprechen</w:t>
      </w:r>
    </w:p>
    <w:p w14:paraId="04CAFA2E" w14:textId="77777777" w:rsidR="00292857" w:rsidRDefault="00000000" w:rsidP="00292857">
      <w:pPr>
        <w:ind w:firstLine="360"/>
      </w:pPr>
      <w:sdt>
        <w:sdtPr>
          <w:id w:val="2064434661"/>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Ruhig und locker bleiben</w:t>
      </w:r>
    </w:p>
    <w:p w14:paraId="79EC6038" w14:textId="77777777" w:rsidR="00292857" w:rsidRDefault="00000000" w:rsidP="00292857">
      <w:pPr>
        <w:ind w:firstLine="360"/>
      </w:pPr>
      <w:sdt>
        <w:sdtPr>
          <w:id w:val="1503401438"/>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Nicht wie angewurzelt dort stehen und mit Körpersprache Bewegung reinkriegen</w:t>
      </w:r>
    </w:p>
    <w:p w14:paraId="7C34364E" w14:textId="77777777" w:rsidR="00292857" w:rsidRDefault="00000000" w:rsidP="00292857">
      <w:pPr>
        <w:ind w:firstLine="360"/>
      </w:pPr>
      <w:sdt>
        <w:sdtPr>
          <w:id w:val="1223333435"/>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Medien gezielt einsetzen (nicht vorlesen!)</w:t>
      </w:r>
    </w:p>
    <w:p w14:paraId="7A14592D" w14:textId="77777777" w:rsidR="00292857" w:rsidRDefault="00000000" w:rsidP="00292857">
      <w:pPr>
        <w:ind w:firstLine="360"/>
      </w:pPr>
      <w:sdt>
        <w:sdtPr>
          <w:id w:val="836503675"/>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Auf Fragen aus dem Publikum eingehen</w:t>
      </w:r>
    </w:p>
    <w:p w14:paraId="79AE0383" w14:textId="77777777" w:rsidR="00292857" w:rsidRDefault="00000000" w:rsidP="00292857">
      <w:pPr>
        <w:ind w:firstLine="360"/>
      </w:pPr>
      <w:sdt>
        <w:sdtPr>
          <w:id w:val="-641265211"/>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Zeit einhalten</w:t>
      </w:r>
    </w:p>
    <w:p w14:paraId="23C9B5A6" w14:textId="77777777" w:rsidR="00292857" w:rsidRDefault="00292857" w:rsidP="00292857">
      <w:pPr>
        <w:pStyle w:val="berschrift4"/>
      </w:pPr>
      <w:r>
        <w:t>Beenden der Präsentation</w:t>
      </w:r>
    </w:p>
    <w:p w14:paraId="0C4A5AEE" w14:textId="77777777" w:rsidR="00292857" w:rsidRDefault="00000000" w:rsidP="00292857">
      <w:pPr>
        <w:ind w:firstLine="360"/>
      </w:pPr>
      <w:sdt>
        <w:sdtPr>
          <w:id w:val="521442896"/>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Fragen und Feedback von den Zuhörern einholen</w:t>
      </w:r>
    </w:p>
    <w:p w14:paraId="1B8F03BA" w14:textId="77777777" w:rsidR="00292857" w:rsidRDefault="00000000" w:rsidP="00292857">
      <w:pPr>
        <w:ind w:firstLine="360"/>
      </w:pPr>
      <w:sdt>
        <w:sdtPr>
          <w:id w:val="-1516225199"/>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Eigene Reflexion: Was lief gut? Was nicht?</w:t>
      </w:r>
    </w:p>
    <w:p w14:paraId="588EB0F0" w14:textId="77777777" w:rsidR="00292857" w:rsidRDefault="00000000" w:rsidP="00292857">
      <w:pPr>
        <w:ind w:firstLine="360"/>
      </w:pPr>
      <w:sdt>
        <w:sdtPr>
          <w:id w:val="-1256896028"/>
          <w14:checkbox>
            <w14:checked w14:val="0"/>
            <w14:checkedState w14:val="2612" w14:font="MS Gothic"/>
            <w14:uncheckedState w14:val="2610" w14:font="MS Gothic"/>
          </w14:checkbox>
        </w:sdtPr>
        <w:sdtContent>
          <w:r w:rsidR="00292857">
            <w:rPr>
              <w:rFonts w:ascii="MS Gothic" w:eastAsia="MS Gothic" w:hAnsi="MS Gothic" w:hint="eastAsia"/>
            </w:rPr>
            <w:t>☐</w:t>
          </w:r>
        </w:sdtContent>
      </w:sdt>
      <w:r w:rsidR="00292857">
        <w:t xml:space="preserve"> Verbesserungsideen für die Zukunft aufschreiben/merken</w:t>
      </w:r>
    </w:p>
    <w:p w14:paraId="7526D421" w14:textId="77777777" w:rsidR="00292857" w:rsidRDefault="00292857" w:rsidP="00292857">
      <w:pPr>
        <w:pStyle w:val="berschrift3"/>
      </w:pPr>
      <w:bookmarkStart w:id="86" w:name="_Toc199272432"/>
      <w:r>
        <w:t>Was habe ich bisher bei Präsentationen berücksichtigt, was weniger?</w:t>
      </w:r>
      <w:bookmarkEnd w:id="86"/>
    </w:p>
    <w:p w14:paraId="6DA4FA3C" w14:textId="77777777" w:rsidR="00292857" w:rsidRDefault="00292857" w:rsidP="00292857">
      <w:pPr>
        <w:pStyle w:val="berschrift4"/>
      </w:pPr>
      <w:r>
        <w:t>Berücksichtigt</w:t>
      </w:r>
    </w:p>
    <w:p w14:paraId="6D20C090" w14:textId="32658AAB" w:rsidR="00292857" w:rsidRDefault="00292857" w:rsidP="00292857">
      <w:pPr>
        <w:pStyle w:val="Listenabsatz"/>
        <w:numPr>
          <w:ilvl w:val="0"/>
          <w:numId w:val="12"/>
        </w:numPr>
      </w:pPr>
      <w:r>
        <w:t>Vorbereitung der Inhalte:</w:t>
      </w:r>
      <w:r w:rsidR="00884ED7">
        <w:t xml:space="preserve"> </w:t>
      </w:r>
      <w:r w:rsidR="00884ED7" w:rsidRPr="00884ED7">
        <w:t xml:space="preserve">Ich habe bisher immer viel Zeit damit verbracht, die Inhalte meiner Präsentation zu recherchieren. Zum Beispiel bei </w:t>
      </w:r>
      <w:r w:rsidR="006169F1">
        <w:t xml:space="preserve">meinem </w:t>
      </w:r>
      <w:r w:rsidR="00884ED7" w:rsidRPr="00884ED7">
        <w:t>Vortrag</w:t>
      </w:r>
      <w:r w:rsidR="006169F1">
        <w:t xml:space="preserve"> jetzt</w:t>
      </w:r>
      <w:r w:rsidR="00884ED7" w:rsidRPr="00884ED7">
        <w:t xml:space="preserve"> über </w:t>
      </w:r>
      <w:r w:rsidR="006169F1">
        <w:t xml:space="preserve">Brainstorming </w:t>
      </w:r>
      <w:r w:rsidR="00884ED7" w:rsidRPr="00884ED7">
        <w:t>habe ich viele Informationen gesammelt</w:t>
      </w:r>
      <w:r w:rsidR="00DF71B5">
        <w:t>.</w:t>
      </w:r>
    </w:p>
    <w:p w14:paraId="1C883C64" w14:textId="542817C3" w:rsidR="00292857" w:rsidRDefault="00292857" w:rsidP="00292857">
      <w:pPr>
        <w:pStyle w:val="Listenabsatz"/>
        <w:numPr>
          <w:ilvl w:val="0"/>
          <w:numId w:val="12"/>
        </w:numPr>
      </w:pPr>
      <w:r>
        <w:lastRenderedPageBreak/>
        <w:t>Notizen machen:</w:t>
      </w:r>
      <w:r w:rsidR="009E1411">
        <w:t xml:space="preserve"> Ich schreibe mir i</w:t>
      </w:r>
      <w:r w:rsidR="00DF71B5">
        <w:t>mmer Notizen auf kleine Kärtchen, damit ich ein besseres Gefühl für die Präsentation habe.</w:t>
      </w:r>
    </w:p>
    <w:p w14:paraId="31818758" w14:textId="482AF45C" w:rsidR="00292857" w:rsidRDefault="00292857" w:rsidP="00292857">
      <w:pPr>
        <w:pStyle w:val="Listenabsatz"/>
        <w:numPr>
          <w:ilvl w:val="0"/>
          <w:numId w:val="12"/>
        </w:numPr>
      </w:pPr>
      <w:r>
        <w:t>Visualisierung:</w:t>
      </w:r>
      <w:r w:rsidR="00556DC6">
        <w:t xml:space="preserve"> I</w:t>
      </w:r>
      <w:r w:rsidR="00556DC6" w:rsidRPr="00556DC6">
        <w:t>ch achte darauf, dass meine Folien nicht zu voll sind und wichtige Punkte mit Bildern oder Grafiken unterstützt werden.</w:t>
      </w:r>
    </w:p>
    <w:p w14:paraId="51320B97" w14:textId="77777777" w:rsidR="00292857" w:rsidRDefault="00292857" w:rsidP="00292857">
      <w:pPr>
        <w:pStyle w:val="berschrift4"/>
      </w:pPr>
      <w:r>
        <w:t>Weniger berücksichtigt</w:t>
      </w:r>
    </w:p>
    <w:p w14:paraId="07F38AC8" w14:textId="1BE32DDE" w:rsidR="00292857" w:rsidRDefault="00292857" w:rsidP="00292857">
      <w:pPr>
        <w:pStyle w:val="Listenabsatz"/>
        <w:numPr>
          <w:ilvl w:val="0"/>
          <w:numId w:val="12"/>
        </w:numPr>
      </w:pPr>
      <w:r>
        <w:t>Blickkontakt:</w:t>
      </w:r>
      <w:r w:rsidR="00FD6998">
        <w:t xml:space="preserve"> </w:t>
      </w:r>
      <w:r w:rsidR="00FD6998" w:rsidRPr="00FD6998">
        <w:t>Ich neige dazu, beim Sprechen nur auf meine Notizen oder Folien zu schauen. D</w:t>
      </w:r>
      <w:r w:rsidR="00FD6998">
        <w:t xml:space="preserve">adurch wirke ich nochmals unsicherer als ich </w:t>
      </w:r>
      <w:r w:rsidR="0001783C">
        <w:t xml:space="preserve">es </w:t>
      </w:r>
      <w:r w:rsidR="00B56D74">
        <w:t>eh</w:t>
      </w:r>
      <w:r w:rsidR="00FD6998">
        <w:t xml:space="preserve"> schon bin</w:t>
      </w:r>
      <w:r w:rsidR="0001783C">
        <w:t>.</w:t>
      </w:r>
    </w:p>
    <w:p w14:paraId="251FD5DA" w14:textId="444A890E" w:rsidR="00292857" w:rsidRDefault="00292857" w:rsidP="00292857">
      <w:pPr>
        <w:pStyle w:val="Listenabsatz"/>
        <w:numPr>
          <w:ilvl w:val="0"/>
          <w:numId w:val="12"/>
        </w:numPr>
      </w:pPr>
      <w:r>
        <w:t>Ruhig und locker bleiben:</w:t>
      </w:r>
      <w:r w:rsidR="00FD6998">
        <w:t xml:space="preserve"> Ich bin immer sehr nervös </w:t>
      </w:r>
      <w:r w:rsidR="00261DAF">
        <w:t>vor Präsentationen, da ich nichts falsch machen möchte und mir somit selb</w:t>
      </w:r>
      <w:r w:rsidR="00A66455">
        <w:t xml:space="preserve">st </w:t>
      </w:r>
      <w:r w:rsidR="00261DAF">
        <w:t>Druck aufbaue.</w:t>
      </w:r>
    </w:p>
    <w:p w14:paraId="515BD2B4" w14:textId="015B8031" w:rsidR="00292857" w:rsidRDefault="00292857" w:rsidP="00292857">
      <w:pPr>
        <w:pStyle w:val="Listenabsatz"/>
        <w:numPr>
          <w:ilvl w:val="0"/>
          <w:numId w:val="12"/>
        </w:numPr>
      </w:pPr>
      <w:r>
        <w:t>Körpersprache:</w:t>
      </w:r>
      <w:r w:rsidR="00261DAF">
        <w:t xml:space="preserve"> Ich stehe bei der Präsentation meistens wie angewurzelt da, ich versuche es öfters Bewegung rein zubekommen, jedoch bleibt es dann bei zwei bis drei. Wodurch die Präsentatio</w:t>
      </w:r>
      <w:r w:rsidR="009E3AF6">
        <w:t>n längst nicht so lebendig wirkt.</w:t>
      </w:r>
    </w:p>
    <w:p w14:paraId="29A27567" w14:textId="6A93C78C" w:rsidR="00782106" w:rsidRDefault="004C1678" w:rsidP="004C1678">
      <w:pPr>
        <w:pStyle w:val="berschrift3"/>
      </w:pPr>
      <w:bookmarkStart w:id="87" w:name="_Toc199272433"/>
      <w:r>
        <w:t xml:space="preserve">Auf welche Punkte möchte ich bei zukünftigen </w:t>
      </w:r>
      <w:r w:rsidR="00C53986">
        <w:t>Präsentationen mehr achten?</w:t>
      </w:r>
      <w:bookmarkEnd w:id="87"/>
    </w:p>
    <w:p w14:paraId="11239FA8" w14:textId="5CEC29BD" w:rsidR="00C53986" w:rsidRDefault="002B675C" w:rsidP="002B675C">
      <w:pPr>
        <w:pStyle w:val="Listenabsatz"/>
        <w:numPr>
          <w:ilvl w:val="0"/>
          <w:numId w:val="12"/>
        </w:numPr>
      </w:pPr>
      <w:r>
        <w:t xml:space="preserve">Mehr Blickkotakt halten: Ich möchte auf jeden Fall lernen freier zu sprechen, da ich dadurch schon </w:t>
      </w:r>
      <w:r w:rsidR="00737214">
        <w:t>viel selbstbewusster wirken kann.</w:t>
      </w:r>
    </w:p>
    <w:p w14:paraId="676FB26D" w14:textId="3F121D68" w:rsidR="00EE169A" w:rsidRPr="00C53986" w:rsidRDefault="00737214" w:rsidP="00E63820">
      <w:pPr>
        <w:pStyle w:val="Listenabsatz"/>
        <w:numPr>
          <w:ilvl w:val="0"/>
          <w:numId w:val="12"/>
        </w:numPr>
      </w:pPr>
      <w:r>
        <w:t>Körpersprache verbessern: Ich würde auch gerne in Zukunft meine Ges</w:t>
      </w:r>
      <w:r w:rsidR="00EE169A">
        <w:t>tik und Mimik gezielter einsetzen können, um meine Aussagen zusätzlich zu</w:t>
      </w:r>
      <w:r w:rsidR="00B12BE8">
        <w:t xml:space="preserve"> stützen</w:t>
      </w:r>
      <w:r w:rsidR="00EE169A">
        <w:t>.</w:t>
      </w:r>
    </w:p>
    <w:p w14:paraId="4AAF1A4F" w14:textId="77777777" w:rsidR="00292857" w:rsidRDefault="00292857" w:rsidP="00292857">
      <w:pPr>
        <w:pStyle w:val="berschrift2"/>
      </w:pPr>
      <w:bookmarkStart w:id="88" w:name="_Toc199272434"/>
      <w:r>
        <w:t>Arbeitsauftrag: Für alle Lernenden!</w:t>
      </w:r>
      <w:bookmarkEnd w:id="88"/>
    </w:p>
    <w:p w14:paraId="52D4C1E8" w14:textId="305DFDE5" w:rsidR="000A0752" w:rsidRPr="00F27428" w:rsidRDefault="00D5655F" w:rsidP="00292857">
      <w:r w:rsidRPr="00D5655F">
        <w:t>Im Rahmen der Präsentationen zum Thema „Problemlöse-, Kreativitäts- und Lerntechniken“ habe ich verschiedene Methoden kennengelernt, die beim Lernen, Problemlösen oder in der Zusammenarbeit hilfreich sein können. Einige dieser Techniken kannte ich bereits und habe sie schon angewendet, andere waren mir völlig neu. In diesem Teil meines Portfolios reflektiere ich jede vorgestellte Methode individuell: Ich beurteile, ob ich sie bereits genutzt habe oder mir vorstellen kann, sie in Zukunft anzuwenden. Dabei beschreibe ich auch meine persönlichen Erfahrungen, Einschätzungen und mögliche Einsatzbereiche im Alltag, in der Schule oder im Beruf.</w:t>
      </w:r>
    </w:p>
    <w:p w14:paraId="6B31ED76" w14:textId="0EA441D1" w:rsidR="00292857" w:rsidRDefault="00292857" w:rsidP="00292857">
      <w:pPr>
        <w:pStyle w:val="berschrift3"/>
      </w:pPr>
      <w:r>
        <w:t xml:space="preserve"> </w:t>
      </w:r>
      <w:bookmarkStart w:id="89" w:name="_Toc199272435"/>
      <w:r w:rsidR="00FB65DB">
        <w:t>Verschiedene Lernmethoden</w:t>
      </w:r>
      <w:bookmarkEnd w:id="89"/>
    </w:p>
    <w:p w14:paraId="5420C13B" w14:textId="20E6FED1" w:rsidR="004752E6" w:rsidRDefault="002F2364" w:rsidP="004752E6">
      <w:pPr>
        <w:pStyle w:val="berschrift4"/>
      </w:pPr>
      <w:r>
        <w:rPr>
          <w:noProof/>
        </w:rPr>
        <mc:AlternateContent>
          <mc:Choice Requires="wpg">
            <w:drawing>
              <wp:anchor distT="0" distB="0" distL="114300" distR="114300" simplePos="0" relativeHeight="251673611" behindDoc="0" locked="0" layoutInCell="1" allowOverlap="1" wp14:anchorId="0B0B61CF" wp14:editId="026D764C">
                <wp:simplePos x="0" y="0"/>
                <wp:positionH relativeFrom="margin">
                  <wp:align>right</wp:align>
                </wp:positionH>
                <wp:positionV relativeFrom="paragraph">
                  <wp:posOffset>17780</wp:posOffset>
                </wp:positionV>
                <wp:extent cx="2590800" cy="2044700"/>
                <wp:effectExtent l="0" t="0" r="0" b="0"/>
                <wp:wrapSquare wrapText="bothSides"/>
                <wp:docPr id="1419169957" name="Gruppieren 19"/>
                <wp:cNvGraphicFramePr/>
                <a:graphic xmlns:a="http://schemas.openxmlformats.org/drawingml/2006/main">
                  <a:graphicData uri="http://schemas.microsoft.com/office/word/2010/wordprocessingGroup">
                    <wpg:wgp>
                      <wpg:cNvGrpSpPr/>
                      <wpg:grpSpPr>
                        <a:xfrm>
                          <a:off x="0" y="0"/>
                          <a:ext cx="2590800" cy="2044700"/>
                          <a:chOff x="0" y="0"/>
                          <a:chExt cx="2590800" cy="2044700"/>
                        </a:xfrm>
                      </wpg:grpSpPr>
                      <pic:pic xmlns:pic="http://schemas.openxmlformats.org/drawingml/2006/picture">
                        <pic:nvPicPr>
                          <pic:cNvPr id="251203009" name="Picture 2" descr="Natural Colour Pack: Leitner Flashcards Dotted Karteikarten A6">
                            <a:extLst>
                              <a:ext uri="{FF2B5EF4-FFF2-40B4-BE49-F238E27FC236}">
                                <a16:creationId xmlns:a16="http://schemas.microsoft.com/office/drawing/2014/main" id="{74BF089F-9ABB-2897-A784-A6A510364DD1}"/>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800" cy="1727200"/>
                          </a:xfrm>
                          <a:prstGeom prst="rect">
                            <a:avLst/>
                          </a:prstGeom>
                          <a:noFill/>
                        </pic:spPr>
                      </pic:pic>
                      <wps:wsp>
                        <wps:cNvPr id="451918513" name="Textfeld 1"/>
                        <wps:cNvSpPr txBox="1"/>
                        <wps:spPr>
                          <a:xfrm>
                            <a:off x="0" y="1786255"/>
                            <a:ext cx="2590800" cy="258445"/>
                          </a:xfrm>
                          <a:prstGeom prst="rect">
                            <a:avLst/>
                          </a:prstGeom>
                          <a:solidFill>
                            <a:prstClr val="white"/>
                          </a:solidFill>
                          <a:ln>
                            <a:noFill/>
                          </a:ln>
                        </wps:spPr>
                        <wps:txbx>
                          <w:txbxContent>
                            <w:p w14:paraId="0AE31B1B" w14:textId="3BF95134" w:rsidR="002F2364" w:rsidRPr="005711B7" w:rsidRDefault="002F2364" w:rsidP="002F2364">
                              <w:pPr>
                                <w:pStyle w:val="Beschriftung"/>
                                <w:rPr>
                                  <w:sz w:val="20"/>
                                </w:rPr>
                              </w:pPr>
                              <w:bookmarkStart w:id="90" w:name="_Toc199272679"/>
                              <w:r>
                                <w:t xml:space="preserve">Abbildung </w:t>
                              </w:r>
                              <w:r w:rsidR="003C0C7B">
                                <w:fldChar w:fldCharType="begin"/>
                              </w:r>
                              <w:r w:rsidR="003C0C7B">
                                <w:instrText xml:space="preserve"> SEQ Abbildung \* ARABIC </w:instrText>
                              </w:r>
                              <w:r w:rsidR="003C0C7B">
                                <w:fldChar w:fldCharType="separate"/>
                              </w:r>
                              <w:r w:rsidR="00C556EE">
                                <w:rPr>
                                  <w:noProof/>
                                </w:rPr>
                                <w:t>13</w:t>
                              </w:r>
                              <w:r w:rsidR="003C0C7B">
                                <w:rPr>
                                  <w:noProof/>
                                </w:rPr>
                                <w:fldChar w:fldCharType="end"/>
                              </w:r>
                              <w:r>
                                <w:t xml:space="preserve"> Karteikarte</w:t>
                              </w:r>
                              <w:r w:rsidR="0040185C">
                                <w:t xml:space="preserve">n </w:t>
                              </w:r>
                              <w:sdt>
                                <w:sdtPr>
                                  <w:id w:val="73635303"/>
                                  <w:citation/>
                                </w:sdtPr>
                                <w:sdtContent>
                                  <w:r w:rsidR="0040185C">
                                    <w:fldChar w:fldCharType="begin"/>
                                  </w:r>
                                  <w:r w:rsidR="0040185C">
                                    <w:instrText xml:space="preserve"> CITATION Giu25 \l 2055 </w:instrText>
                                  </w:r>
                                  <w:r w:rsidR="0040185C">
                                    <w:fldChar w:fldCharType="separate"/>
                                  </w:r>
                                  <w:r w:rsidR="0040185C">
                                    <w:rPr>
                                      <w:noProof/>
                                    </w:rPr>
                                    <w:t>(Leon, kein Datum)</w:t>
                                  </w:r>
                                  <w:r w:rsidR="0040185C">
                                    <w:fldChar w:fldCharType="end"/>
                                  </w:r>
                                </w:sdtContent>
                              </w:sdt>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0B61CF" id="Gruppieren 19" o:spid="_x0000_s1064" style="position:absolute;left:0;text-align:left;margin-left:152.8pt;margin-top:1.4pt;width:204pt;height:161pt;z-index:251673611;mso-position-horizontal:right;mso-position-horizontal-relative:margin" coordsize="25908,20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">
                <v:shape id="Picture 2" o:spid="_x0000_s1065" type="#_x0000_t75" alt="Natural Colour Pack: Leitner Flashcards Dotted Karteikarten A6" style="position:absolute;width:25908;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">
                  <v:imagedata r:id="rId34" o:title=" Leitner Flashcards Dotted Karteikarten A6"/>
                </v:shape>
                <v:shape id="Textfeld 1" o:spid="_x0000_s1066" type="#_x0000_t202" style="position:absolute;top:17862;width:2590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" stroked="f">
                  <v:textbox style="mso-fit-shape-to-text:t" inset="0,0,0,0">
                    <w:txbxContent>
                      <w:p w14:paraId="0AE31B1B" w14:textId="3BF95134" w:rsidR="002F2364" w:rsidRPr="005711B7" w:rsidRDefault="002F2364" w:rsidP="002F2364">
                        <w:pPr>
                          <w:pStyle w:val="Beschriftung"/>
                          <w:rPr>
                            <w:sz w:val="20"/>
                          </w:rPr>
                        </w:pPr>
                        <w:bookmarkStart w:id="91" w:name="_Toc199272679"/>
                        <w:r>
                          <w:t xml:space="preserve">Abbildung </w:t>
                        </w:r>
                        <w:r w:rsidR="003C0C7B">
                          <w:fldChar w:fldCharType="begin"/>
                        </w:r>
                        <w:r w:rsidR="003C0C7B">
                          <w:instrText xml:space="preserve"> SEQ Abbildung \* ARABIC </w:instrText>
                        </w:r>
                        <w:r w:rsidR="003C0C7B">
                          <w:fldChar w:fldCharType="separate"/>
                        </w:r>
                        <w:r w:rsidR="00C556EE">
                          <w:rPr>
                            <w:noProof/>
                          </w:rPr>
                          <w:t>13</w:t>
                        </w:r>
                        <w:r w:rsidR="003C0C7B">
                          <w:rPr>
                            <w:noProof/>
                          </w:rPr>
                          <w:fldChar w:fldCharType="end"/>
                        </w:r>
                        <w:r>
                          <w:t xml:space="preserve"> Karteikarte</w:t>
                        </w:r>
                        <w:r w:rsidR="0040185C">
                          <w:t xml:space="preserve">n </w:t>
                        </w:r>
                        <w:sdt>
                          <w:sdtPr>
                            <w:id w:val="73635303"/>
                            <w:citation/>
                          </w:sdtPr>
                          <w:sdtContent>
                            <w:r w:rsidR="0040185C">
                              <w:fldChar w:fldCharType="begin"/>
                            </w:r>
                            <w:r w:rsidR="0040185C">
                              <w:instrText xml:space="preserve"> CITATION Giu25 \l 2055 </w:instrText>
                            </w:r>
                            <w:r w:rsidR="0040185C">
                              <w:fldChar w:fldCharType="separate"/>
                            </w:r>
                            <w:r w:rsidR="0040185C">
                              <w:rPr>
                                <w:noProof/>
                              </w:rPr>
                              <w:t>(Leon, kein Datum)</w:t>
                            </w:r>
                            <w:r w:rsidR="0040185C">
                              <w:fldChar w:fldCharType="end"/>
                            </w:r>
                          </w:sdtContent>
                        </w:sdt>
                        <w:bookmarkEnd w:id="91"/>
                      </w:p>
                    </w:txbxContent>
                  </v:textbox>
                </v:shape>
                <w10:wrap type="square" anchorx="margin"/>
              </v:group>
            </w:pict>
          </mc:Fallback>
        </mc:AlternateContent>
      </w:r>
      <w:r w:rsidR="007C6428">
        <w:t>Kann ich diese Technik selbst anwenden?</w:t>
      </w:r>
    </w:p>
    <w:p w14:paraId="4278D3B4" w14:textId="0023F4CD" w:rsidR="00991833" w:rsidRPr="00991833" w:rsidRDefault="004114CC" w:rsidP="00991833">
      <w:r w:rsidRPr="004114CC">
        <w:t>Ja, einige dieser Lernmethoden kann ich gut anwenden,</w:t>
      </w:r>
      <w:r>
        <w:t xml:space="preserve"> </w:t>
      </w:r>
      <w:r w:rsidRPr="004114CC">
        <w:t>besonders Karteikarten nutze ich regelmä</w:t>
      </w:r>
      <w:r>
        <w:t>ss</w:t>
      </w:r>
      <w:r w:rsidRPr="004114CC">
        <w:t>ig, vor allem beim Vokabellernen in Fremdsprachen</w:t>
      </w:r>
      <w:r>
        <w:t xml:space="preserve"> und das dann mit </w:t>
      </w:r>
      <w:proofErr w:type="spellStart"/>
      <w:r>
        <w:t>Quizlet</w:t>
      </w:r>
      <w:proofErr w:type="spellEnd"/>
      <w:r w:rsidRPr="004114CC">
        <w:t xml:space="preserve">. Die Gruppenarbeit kenne ich gut aus der Schule und finde sie hilfreich, wenn alle aktiv mitmachen. Mindmaps nutze ich gelegentlich, besonders für einen thematischen Überblick (wie schon </w:t>
      </w:r>
      <w:r w:rsidR="003C22FD">
        <w:t>zuvor</w:t>
      </w:r>
      <w:r w:rsidRPr="004114CC">
        <w:t xml:space="preserve"> beschrieben). SQ3R habe ich zwar einmal in der Schule ausprobier</w:t>
      </w:r>
      <w:r>
        <w:t>en müssen</w:t>
      </w:r>
      <w:r w:rsidRPr="004114CC">
        <w:t>, fand es aber zu aufwendig und unpraktisch für mich persönlich. Die Pomodoro-Technik kenne ich nur vom Hören, habe sie aber nie bewusst angewendet.</w:t>
      </w:r>
      <w:r w:rsidR="002F2364" w:rsidRPr="002F2364">
        <w:rPr>
          <w:noProof/>
        </w:rPr>
        <w:t xml:space="preserve"> </w:t>
      </w:r>
    </w:p>
    <w:p w14:paraId="23D84375" w14:textId="78D093BA" w:rsidR="007C6428" w:rsidRDefault="00925F24" w:rsidP="00925F24">
      <w:pPr>
        <w:pStyle w:val="berschrift4"/>
      </w:pPr>
      <w:r>
        <w:t>Habe ich diese Technik bereits angewendet?</w:t>
      </w:r>
    </w:p>
    <w:p w14:paraId="7BE78806" w14:textId="77777777" w:rsidR="00904C6B" w:rsidRDefault="00904C6B" w:rsidP="00991833">
      <w:r w:rsidRPr="00904C6B">
        <w:t xml:space="preserve">Ja, ich habe mehrere dieser Methoden bereits genutzt: </w:t>
      </w:r>
    </w:p>
    <w:p w14:paraId="1D669B2F" w14:textId="0A6158F1" w:rsidR="00904C6B" w:rsidRDefault="00904C6B" w:rsidP="00904C6B">
      <w:pPr>
        <w:pStyle w:val="Listenabsatz"/>
        <w:numPr>
          <w:ilvl w:val="0"/>
          <w:numId w:val="12"/>
        </w:numPr>
      </w:pPr>
      <w:r w:rsidRPr="00904C6B">
        <w:t>Karteikarten: Häufig für Sprachen</w:t>
      </w:r>
      <w:r w:rsidR="008D3406">
        <w:t xml:space="preserve">, </w:t>
      </w:r>
      <w:r w:rsidRPr="00904C6B">
        <w:t xml:space="preserve">das </w:t>
      </w:r>
      <w:r w:rsidR="00E43706" w:rsidRPr="00904C6B">
        <w:t>funktioniert</w:t>
      </w:r>
      <w:r w:rsidRPr="00904C6B">
        <w:t xml:space="preserve"> für mich sehr gut.</w:t>
      </w:r>
      <w:r>
        <w:t xml:space="preserve"> </w:t>
      </w:r>
    </w:p>
    <w:p w14:paraId="385F0604" w14:textId="30601632" w:rsidR="008D3406" w:rsidRDefault="00904C6B" w:rsidP="00904C6B">
      <w:pPr>
        <w:pStyle w:val="Listenabsatz"/>
        <w:numPr>
          <w:ilvl w:val="0"/>
          <w:numId w:val="12"/>
        </w:numPr>
      </w:pPr>
      <w:r w:rsidRPr="00904C6B">
        <w:t xml:space="preserve">Gruppenarbeit: </w:t>
      </w:r>
      <w:r w:rsidR="001672CB">
        <w:t>Häufiger</w:t>
      </w:r>
      <w:r w:rsidRPr="00904C6B">
        <w:t xml:space="preserve"> im Unterricht, besonders nützlich bei Diskussionsthemen. </w:t>
      </w:r>
    </w:p>
    <w:p w14:paraId="6FEE1025" w14:textId="77777777" w:rsidR="008D3406" w:rsidRDefault="00904C6B" w:rsidP="00904C6B">
      <w:pPr>
        <w:pStyle w:val="Listenabsatz"/>
        <w:numPr>
          <w:ilvl w:val="0"/>
          <w:numId w:val="12"/>
        </w:numPr>
      </w:pPr>
      <w:r w:rsidRPr="00904C6B">
        <w:t xml:space="preserve">Mindmaps: Gelegentlich zur Prüfungsvorbereitung. </w:t>
      </w:r>
    </w:p>
    <w:p w14:paraId="084A9AE6" w14:textId="77777777" w:rsidR="008D3406" w:rsidRDefault="00904C6B" w:rsidP="00904C6B">
      <w:pPr>
        <w:pStyle w:val="Listenabsatz"/>
        <w:numPr>
          <w:ilvl w:val="0"/>
          <w:numId w:val="12"/>
        </w:numPr>
      </w:pPr>
      <w:r w:rsidRPr="00904C6B">
        <w:t xml:space="preserve">SQ3R: Nur einmal ausprobiert, danach aber nie wieder. </w:t>
      </w:r>
    </w:p>
    <w:p w14:paraId="6C8B8A17" w14:textId="4BD8C54F" w:rsidR="00CA6AF2" w:rsidRDefault="00904C6B" w:rsidP="00CA6AF2">
      <w:pPr>
        <w:pStyle w:val="Listenabsatz"/>
        <w:numPr>
          <w:ilvl w:val="0"/>
          <w:numId w:val="12"/>
        </w:numPr>
      </w:pPr>
      <w:r w:rsidRPr="00904C6B">
        <w:t>Pomodoro-Technik: Noch nie praktisch verwendet.</w:t>
      </w:r>
    </w:p>
    <w:p w14:paraId="3D64EB01" w14:textId="77777777" w:rsidR="00CA6AF2" w:rsidRPr="00991833" w:rsidRDefault="00CA6AF2" w:rsidP="00CA6AF2"/>
    <w:p w14:paraId="60ED96AA" w14:textId="329DF1CC" w:rsidR="00925F24" w:rsidRDefault="00BF070E" w:rsidP="00925F24">
      <w:pPr>
        <w:pStyle w:val="berschrift4"/>
      </w:pPr>
      <w:r>
        <w:rPr>
          <w:noProof/>
        </w:rPr>
        <w:lastRenderedPageBreak/>
        <mc:AlternateContent>
          <mc:Choice Requires="wpg">
            <w:drawing>
              <wp:anchor distT="0" distB="0" distL="114300" distR="114300" simplePos="0" relativeHeight="251677707" behindDoc="0" locked="0" layoutInCell="1" allowOverlap="1" wp14:anchorId="13CD9519" wp14:editId="3C5FEDF8">
                <wp:simplePos x="0" y="0"/>
                <wp:positionH relativeFrom="margin">
                  <wp:align>right</wp:align>
                </wp:positionH>
                <wp:positionV relativeFrom="paragraph">
                  <wp:posOffset>12939</wp:posOffset>
                </wp:positionV>
                <wp:extent cx="3297555" cy="1804670"/>
                <wp:effectExtent l="0" t="0" r="0" b="5080"/>
                <wp:wrapSquare wrapText="bothSides"/>
                <wp:docPr id="1352637168" name="Gruppieren 21"/>
                <wp:cNvGraphicFramePr/>
                <a:graphic xmlns:a="http://schemas.openxmlformats.org/drawingml/2006/main">
                  <a:graphicData uri="http://schemas.microsoft.com/office/word/2010/wordprocessingGroup">
                    <wpg:wgp>
                      <wpg:cNvGrpSpPr/>
                      <wpg:grpSpPr>
                        <a:xfrm>
                          <a:off x="0" y="0"/>
                          <a:ext cx="3297555" cy="1804670"/>
                          <a:chOff x="0" y="0"/>
                          <a:chExt cx="3297555" cy="1804670"/>
                        </a:xfrm>
                      </wpg:grpSpPr>
                      <pic:pic xmlns:pic="http://schemas.openxmlformats.org/drawingml/2006/picture">
                        <pic:nvPicPr>
                          <pic:cNvPr id="993273121" name="Grafik 1" descr="Ein Bild, das Text, Screenshot, Schrift, Zahl enthält.&#10;&#10;KI-generierte Inhalte können fehlerhaft sein."/>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297555" cy="1485265"/>
                          </a:xfrm>
                          <a:prstGeom prst="rect">
                            <a:avLst/>
                          </a:prstGeom>
                        </pic:spPr>
                      </pic:pic>
                      <wps:wsp>
                        <wps:cNvPr id="1104299349" name="Textfeld 1"/>
                        <wps:cNvSpPr txBox="1"/>
                        <wps:spPr>
                          <a:xfrm>
                            <a:off x="0" y="1546225"/>
                            <a:ext cx="3297555" cy="258445"/>
                          </a:xfrm>
                          <a:prstGeom prst="rect">
                            <a:avLst/>
                          </a:prstGeom>
                          <a:solidFill>
                            <a:prstClr val="white"/>
                          </a:solidFill>
                          <a:ln>
                            <a:noFill/>
                          </a:ln>
                        </wps:spPr>
                        <wps:txbx>
                          <w:txbxContent>
                            <w:p w14:paraId="3379D333" w14:textId="08EF944D" w:rsidR="0078242D" w:rsidRPr="00F76B22" w:rsidRDefault="0078242D" w:rsidP="0078242D">
                              <w:pPr>
                                <w:pStyle w:val="Beschriftung"/>
                              </w:pPr>
                              <w:bookmarkStart w:id="92" w:name="_Toc199272680"/>
                              <w:r>
                                <w:t xml:space="preserve">Abbildung </w:t>
                              </w:r>
                              <w:r w:rsidR="003C0C7B">
                                <w:fldChar w:fldCharType="begin"/>
                              </w:r>
                              <w:r w:rsidR="003C0C7B">
                                <w:instrText xml:space="preserve"> SEQ Abbildung \* ARABIC </w:instrText>
                              </w:r>
                              <w:r w:rsidR="003C0C7B">
                                <w:fldChar w:fldCharType="separate"/>
                              </w:r>
                              <w:r w:rsidR="00C556EE">
                                <w:rPr>
                                  <w:noProof/>
                                </w:rPr>
                                <w:t>14</w:t>
                              </w:r>
                              <w:r w:rsidR="003C0C7B">
                                <w:rPr>
                                  <w:noProof/>
                                </w:rPr>
                                <w:fldChar w:fldCharType="end"/>
                              </w:r>
                              <w:r>
                                <w:t xml:space="preserve"> Pomodoro-Technik</w:t>
                              </w:r>
                              <w:r w:rsidR="0040185C">
                                <w:t xml:space="preserve"> </w:t>
                              </w:r>
                              <w:sdt>
                                <w:sdtPr>
                                  <w:id w:val="-590998623"/>
                                  <w:citation/>
                                </w:sdtPr>
                                <w:sdtContent>
                                  <w:r w:rsidR="0040185C">
                                    <w:fldChar w:fldCharType="begin"/>
                                  </w:r>
                                  <w:r w:rsidR="0040185C">
                                    <w:instrText xml:space="preserve"> CITATION Giu25 \l 2055 </w:instrText>
                                  </w:r>
                                  <w:r w:rsidR="0040185C">
                                    <w:fldChar w:fldCharType="separate"/>
                                  </w:r>
                                  <w:r w:rsidR="0040185C">
                                    <w:rPr>
                                      <w:noProof/>
                                    </w:rPr>
                                    <w:t>(Leon, kein Datum)</w:t>
                                  </w:r>
                                  <w:r w:rsidR="0040185C">
                                    <w:fldChar w:fldCharType="end"/>
                                  </w:r>
                                </w:sdtContent>
                              </w:sdt>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CD9519" id="_x0000_s1067" style="position:absolute;left:0;text-align:left;margin-left:208.45pt;margin-top:1pt;width:259.65pt;height:142.1pt;z-index:251677707;mso-position-horizontal:right;mso-position-horizontal-relative:margin" coordsize="32975,18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">
                <v:shape id="Grafik 1" o:spid="_x0000_s1068" type="#_x0000_t75" alt="Ein Bild, das Text, Screenshot, Schrift, Zahl enthält.&#10;&#10;KI-generierte Inhalte können fehlerhaft sein." style="position:absolute;width:32975;height:14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">
                  <v:imagedata r:id="rId36" o:title="Ein Bild, das Text, Screenshot, Schrift, Zahl enthält.&#10;&#10;KI-generierte Inhalte können fehlerhaft sein"/>
                </v:shape>
                <v:shape id="Textfeld 1" o:spid="_x0000_s1069" type="#_x0000_t202" style="position:absolute;top:15462;width:329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" stroked="f">
                  <v:textbox style="mso-fit-shape-to-text:t" inset="0,0,0,0">
                    <w:txbxContent>
                      <w:p w14:paraId="3379D333" w14:textId="08EF944D" w:rsidR="0078242D" w:rsidRPr="00F76B22" w:rsidRDefault="0078242D" w:rsidP="0078242D">
                        <w:pPr>
                          <w:pStyle w:val="Beschriftung"/>
                        </w:pPr>
                        <w:bookmarkStart w:id="93" w:name="_Toc199272680"/>
                        <w:r>
                          <w:t xml:space="preserve">Abbildung </w:t>
                        </w:r>
                        <w:r w:rsidR="003C0C7B">
                          <w:fldChar w:fldCharType="begin"/>
                        </w:r>
                        <w:r w:rsidR="003C0C7B">
                          <w:instrText xml:space="preserve"> SEQ Abbildung \* ARABIC </w:instrText>
                        </w:r>
                        <w:r w:rsidR="003C0C7B">
                          <w:fldChar w:fldCharType="separate"/>
                        </w:r>
                        <w:r w:rsidR="00C556EE">
                          <w:rPr>
                            <w:noProof/>
                          </w:rPr>
                          <w:t>14</w:t>
                        </w:r>
                        <w:r w:rsidR="003C0C7B">
                          <w:rPr>
                            <w:noProof/>
                          </w:rPr>
                          <w:fldChar w:fldCharType="end"/>
                        </w:r>
                        <w:r>
                          <w:t xml:space="preserve"> Pomodoro-Technik</w:t>
                        </w:r>
                        <w:r w:rsidR="0040185C">
                          <w:t xml:space="preserve"> </w:t>
                        </w:r>
                        <w:sdt>
                          <w:sdtPr>
                            <w:id w:val="-590998623"/>
                            <w:citation/>
                          </w:sdtPr>
                          <w:sdtContent>
                            <w:r w:rsidR="0040185C">
                              <w:fldChar w:fldCharType="begin"/>
                            </w:r>
                            <w:r w:rsidR="0040185C">
                              <w:instrText xml:space="preserve"> CITATION Giu25 \l 2055 </w:instrText>
                            </w:r>
                            <w:r w:rsidR="0040185C">
                              <w:fldChar w:fldCharType="separate"/>
                            </w:r>
                            <w:r w:rsidR="0040185C">
                              <w:rPr>
                                <w:noProof/>
                              </w:rPr>
                              <w:t>(Leon, kein Datum)</w:t>
                            </w:r>
                            <w:r w:rsidR="0040185C">
                              <w:fldChar w:fldCharType="end"/>
                            </w:r>
                          </w:sdtContent>
                        </w:sdt>
                        <w:bookmarkEnd w:id="93"/>
                      </w:p>
                    </w:txbxContent>
                  </v:textbox>
                </v:shape>
                <w10:wrap type="square" anchorx="margin"/>
              </v:group>
            </w:pict>
          </mc:Fallback>
        </mc:AlternateContent>
      </w:r>
      <w:r w:rsidR="00925F24">
        <w:t>Welche Erfahrungen machte ich mit dieser Technik?</w:t>
      </w:r>
    </w:p>
    <w:p w14:paraId="12218415" w14:textId="77777777" w:rsidR="00B8015F" w:rsidRDefault="00B8015F" w:rsidP="00BE11B8">
      <w:r w:rsidRPr="00B8015F">
        <w:t xml:space="preserve">Meine Erfahrungen sind gemischt, je nach Methode. </w:t>
      </w:r>
    </w:p>
    <w:p w14:paraId="4F1D6985" w14:textId="34972C83" w:rsidR="00B8015F" w:rsidRDefault="00B8015F" w:rsidP="00BE11B8">
      <w:r w:rsidRPr="00B8015F">
        <w:t xml:space="preserve">Karteikarten funktionieren für mich sehr gut, vor allem beim Wiederholen von Vokabeln. Ich schätze daran die Wiederholung in kleinen Portionen. </w:t>
      </w:r>
    </w:p>
    <w:p w14:paraId="1D87C3A6" w14:textId="01D2F118" w:rsidR="00B8015F" w:rsidRDefault="00B8015F" w:rsidP="00BE11B8">
      <w:r w:rsidRPr="00B8015F">
        <w:t>Gruppenarbeit kann sehr hilfreich sein, aber nur, wenn wirklich alle mitarbeiten</w:t>
      </w:r>
      <w:r>
        <w:t>,</w:t>
      </w:r>
      <w:r w:rsidRPr="00B8015F">
        <w:t xml:space="preserve"> sonst ist es eher frustrierend.</w:t>
      </w:r>
    </w:p>
    <w:p w14:paraId="4350AF8B" w14:textId="77777777" w:rsidR="00B8015F" w:rsidRDefault="00B8015F" w:rsidP="00BE11B8">
      <w:r w:rsidRPr="00B8015F">
        <w:t xml:space="preserve">Mindmaps finde ich visuell ansprechend, aber ich brauche meistens zu viel Zeit, um sie zu erstellen. </w:t>
      </w:r>
    </w:p>
    <w:p w14:paraId="559B3E07" w14:textId="77777777" w:rsidR="00B8015F" w:rsidRDefault="00B8015F" w:rsidP="00BE11B8">
      <w:r w:rsidRPr="00B8015F">
        <w:t>SQ3R war mir zu starr und aufwendig</w:t>
      </w:r>
      <w:r>
        <w:t xml:space="preserve">, </w:t>
      </w:r>
      <w:r w:rsidRPr="00B8015F">
        <w:t xml:space="preserve">ich bevorzuge es, direkt mit dem Text zu arbeiten. </w:t>
      </w:r>
    </w:p>
    <w:p w14:paraId="0F0C1354" w14:textId="0F1AC999" w:rsidR="00BE11B8" w:rsidRPr="00BE11B8" w:rsidRDefault="00B8015F" w:rsidP="00BE11B8">
      <w:r w:rsidRPr="00B8015F">
        <w:t>Pomodoro klingt interessant, aber ich habe es nie ernsthaft getestet</w:t>
      </w:r>
      <w:r>
        <w:t>,</w:t>
      </w:r>
      <w:r w:rsidRPr="00B8015F">
        <w:t xml:space="preserve"> ich arbeite lieber durch, wenn ich gerade im Flow bin.</w:t>
      </w:r>
    </w:p>
    <w:p w14:paraId="00E2DDA6" w14:textId="07933DE9" w:rsidR="00925F24" w:rsidRDefault="00BE11B8" w:rsidP="00925F24">
      <w:pPr>
        <w:pStyle w:val="berschrift4"/>
      </w:pPr>
      <w:r>
        <w:t>Werde ich diese Technik weiterhin verwenden und in welchen Situationen?</w:t>
      </w:r>
    </w:p>
    <w:p w14:paraId="78DBA053" w14:textId="36BAC626" w:rsidR="00AA2359" w:rsidRDefault="00BF070E" w:rsidP="00BE11B8">
      <w:r>
        <w:rPr>
          <w:noProof/>
        </w:rPr>
        <mc:AlternateContent>
          <mc:Choice Requires="wpg">
            <w:drawing>
              <wp:anchor distT="0" distB="0" distL="114300" distR="114300" simplePos="0" relativeHeight="251681803" behindDoc="0" locked="0" layoutInCell="1" allowOverlap="1" wp14:anchorId="092EC104" wp14:editId="47390AF4">
                <wp:simplePos x="0" y="0"/>
                <wp:positionH relativeFrom="margin">
                  <wp:align>right</wp:align>
                </wp:positionH>
                <wp:positionV relativeFrom="paragraph">
                  <wp:posOffset>17145</wp:posOffset>
                </wp:positionV>
                <wp:extent cx="3342005" cy="2220595"/>
                <wp:effectExtent l="0" t="0" r="0" b="8255"/>
                <wp:wrapSquare wrapText="bothSides"/>
                <wp:docPr id="1943579009" name="Gruppieren 22"/>
                <wp:cNvGraphicFramePr/>
                <a:graphic xmlns:a="http://schemas.openxmlformats.org/drawingml/2006/main">
                  <a:graphicData uri="http://schemas.microsoft.com/office/word/2010/wordprocessingGroup">
                    <wpg:wgp>
                      <wpg:cNvGrpSpPr/>
                      <wpg:grpSpPr>
                        <a:xfrm>
                          <a:off x="0" y="0"/>
                          <a:ext cx="3342005" cy="2220595"/>
                          <a:chOff x="0" y="0"/>
                          <a:chExt cx="3104515" cy="1892300"/>
                        </a:xfrm>
                      </wpg:grpSpPr>
                      <pic:pic xmlns:pic="http://schemas.openxmlformats.org/drawingml/2006/picture">
                        <pic:nvPicPr>
                          <pic:cNvPr id="847311079" name="Picture 2" descr="Erstellen einer Mindmap für Anfänger! (+ Tools &amp; Beispiele)">
                            <a:extLst>
                              <a:ext uri="{FF2B5EF4-FFF2-40B4-BE49-F238E27FC236}">
                                <a16:creationId xmlns:a16="http://schemas.microsoft.com/office/drawing/2014/main" id="{6F9FC5CB-0DC1-CEE4-28EC-6DF8E137A17A}"/>
                              </a:ext>
                            </a:extLst>
                          </pic:cNvPr>
                          <pic:cNvPicPr>
                            <a:picLocks noChangeAspect="1"/>
                          </pic:cNvPicPr>
                        </pic:nvPicPr>
                        <pic:blipFill>
                          <a:blip r:embed="rId37" cstate="print">
                            <a:extLst>
                              <a:ext uri="{28A0092B-C50C-407E-A947-70E740481C1C}">
                                <a14:useLocalDpi xmlns:a14="http://schemas.microsoft.com/office/drawing/2010/main" val="0"/>
                              </a:ext>
                            </a:extLst>
                          </a:blip>
                          <a:srcRect t="2581" r="-1" b="6988"/>
                          <a:stretch/>
                        </pic:blipFill>
                        <pic:spPr bwMode="auto">
                          <a:xfrm>
                            <a:off x="0" y="0"/>
                            <a:ext cx="3104515" cy="1579245"/>
                          </a:xfrm>
                          <a:prstGeom prst="rect">
                            <a:avLst/>
                          </a:prstGeom>
                          <a:solidFill>
                            <a:srgbClr val="FFFFFF"/>
                          </a:solidFill>
                        </pic:spPr>
                      </pic:pic>
                      <wps:wsp>
                        <wps:cNvPr id="1054181443" name="Textfeld 1"/>
                        <wps:cNvSpPr txBox="1"/>
                        <wps:spPr>
                          <a:xfrm>
                            <a:off x="0" y="1633855"/>
                            <a:ext cx="3104515" cy="258445"/>
                          </a:xfrm>
                          <a:prstGeom prst="rect">
                            <a:avLst/>
                          </a:prstGeom>
                          <a:solidFill>
                            <a:prstClr val="white"/>
                          </a:solidFill>
                          <a:ln>
                            <a:noFill/>
                          </a:ln>
                        </wps:spPr>
                        <wps:txbx>
                          <w:txbxContent>
                            <w:p w14:paraId="1C4959EF" w14:textId="005954FB" w:rsidR="00975057" w:rsidRPr="000B5DC4" w:rsidRDefault="00975057" w:rsidP="00975057">
                              <w:pPr>
                                <w:pStyle w:val="Beschriftung"/>
                              </w:pPr>
                              <w:bookmarkStart w:id="94" w:name="_Toc199272681"/>
                              <w:r>
                                <w:t xml:space="preserve">Abbildung </w:t>
                              </w:r>
                              <w:r w:rsidR="003C0C7B">
                                <w:fldChar w:fldCharType="begin"/>
                              </w:r>
                              <w:r w:rsidR="003C0C7B">
                                <w:instrText xml:space="preserve"> SEQ Abbildung \* ARABIC </w:instrText>
                              </w:r>
                              <w:r w:rsidR="003C0C7B">
                                <w:fldChar w:fldCharType="separate"/>
                              </w:r>
                              <w:r w:rsidR="00C556EE">
                                <w:rPr>
                                  <w:noProof/>
                                </w:rPr>
                                <w:t>15</w:t>
                              </w:r>
                              <w:r w:rsidR="003C0C7B">
                                <w:rPr>
                                  <w:noProof/>
                                </w:rPr>
                                <w:fldChar w:fldCharType="end"/>
                              </w:r>
                              <w:r>
                                <w:t xml:space="preserve"> Mindmap als Lernmethode</w:t>
                              </w:r>
                              <w:r w:rsidR="0040185C">
                                <w:t xml:space="preserve"> </w:t>
                              </w:r>
                              <w:sdt>
                                <w:sdtPr>
                                  <w:id w:val="201293614"/>
                                  <w:citation/>
                                </w:sdtPr>
                                <w:sdtContent>
                                  <w:r w:rsidR="0040185C">
                                    <w:fldChar w:fldCharType="begin"/>
                                  </w:r>
                                  <w:r w:rsidR="0040185C">
                                    <w:instrText xml:space="preserve"> CITATION Giu25 \l 2055 </w:instrText>
                                  </w:r>
                                  <w:r w:rsidR="0040185C">
                                    <w:fldChar w:fldCharType="separate"/>
                                  </w:r>
                                  <w:r w:rsidR="0040185C">
                                    <w:rPr>
                                      <w:noProof/>
                                    </w:rPr>
                                    <w:t>(Leon, kein Datum)</w:t>
                                  </w:r>
                                  <w:r w:rsidR="0040185C">
                                    <w:fldChar w:fldCharType="end"/>
                                  </w:r>
                                </w:sdtContent>
                              </w:sdt>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EC104" id="Gruppieren 22" o:spid="_x0000_s1070" style="position:absolute;margin-left:211.95pt;margin-top:1.35pt;width:263.15pt;height:174.85pt;z-index:251681803;mso-position-horizontal:right;mso-position-horizontal-relative:margin;mso-width-relative:margin;mso-height-relative:margin" coordsize="31045,18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">
                <v:shape id="Picture 2" o:spid="_x0000_s1071" type="#_x0000_t75" alt="Erstellen einer Mindmap für Anfänger! (+ Tools &amp; Beispiele)" style="position:absolute;width:31045;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" filled="t">
                  <v:imagedata r:id="rId38" o:title="Erstellen einer Mindmap für Anfänger! (+ Tools &amp; Beispiele)" croptop="1691f" cropbottom="4580f" cropright="-1f"/>
                </v:shape>
                <v:shape id="Textfeld 1" o:spid="_x0000_s1072" type="#_x0000_t202" style="position:absolute;top:16338;width:3104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" stroked="f">
                  <v:textbox inset="0,0,0,0">
                    <w:txbxContent>
                      <w:p w14:paraId="1C4959EF" w14:textId="005954FB" w:rsidR="00975057" w:rsidRPr="000B5DC4" w:rsidRDefault="00975057" w:rsidP="00975057">
                        <w:pPr>
                          <w:pStyle w:val="Beschriftung"/>
                        </w:pPr>
                        <w:bookmarkStart w:id="95" w:name="_Toc199272681"/>
                        <w:r>
                          <w:t xml:space="preserve">Abbildung </w:t>
                        </w:r>
                        <w:r w:rsidR="003C0C7B">
                          <w:fldChar w:fldCharType="begin"/>
                        </w:r>
                        <w:r w:rsidR="003C0C7B">
                          <w:instrText xml:space="preserve"> SEQ Abbildung \* ARABIC </w:instrText>
                        </w:r>
                        <w:r w:rsidR="003C0C7B">
                          <w:fldChar w:fldCharType="separate"/>
                        </w:r>
                        <w:r w:rsidR="00C556EE">
                          <w:rPr>
                            <w:noProof/>
                          </w:rPr>
                          <w:t>15</w:t>
                        </w:r>
                        <w:r w:rsidR="003C0C7B">
                          <w:rPr>
                            <w:noProof/>
                          </w:rPr>
                          <w:fldChar w:fldCharType="end"/>
                        </w:r>
                        <w:r>
                          <w:t xml:space="preserve"> Mindmap als Lernmethode</w:t>
                        </w:r>
                        <w:r w:rsidR="0040185C">
                          <w:t xml:space="preserve"> </w:t>
                        </w:r>
                        <w:sdt>
                          <w:sdtPr>
                            <w:id w:val="201293614"/>
                            <w:citation/>
                          </w:sdtPr>
                          <w:sdtContent>
                            <w:r w:rsidR="0040185C">
                              <w:fldChar w:fldCharType="begin"/>
                            </w:r>
                            <w:r w:rsidR="0040185C">
                              <w:instrText xml:space="preserve"> CITATION Giu25 \l 2055 </w:instrText>
                            </w:r>
                            <w:r w:rsidR="0040185C">
                              <w:fldChar w:fldCharType="separate"/>
                            </w:r>
                            <w:r w:rsidR="0040185C">
                              <w:rPr>
                                <w:noProof/>
                              </w:rPr>
                              <w:t>(Leon, kein Datum)</w:t>
                            </w:r>
                            <w:r w:rsidR="0040185C">
                              <w:fldChar w:fldCharType="end"/>
                            </w:r>
                          </w:sdtContent>
                        </w:sdt>
                        <w:bookmarkEnd w:id="95"/>
                      </w:p>
                    </w:txbxContent>
                  </v:textbox>
                </v:shape>
                <w10:wrap type="square" anchorx="margin"/>
              </v:group>
            </w:pict>
          </mc:Fallback>
        </mc:AlternateContent>
      </w:r>
      <w:r w:rsidR="0035561B" w:rsidRPr="0035561B">
        <w:t xml:space="preserve">Ja, ich werde weiterhin Karteikarten für Sprachen verwenden, da sie für mich sehr effektiv sind. </w:t>
      </w:r>
    </w:p>
    <w:p w14:paraId="2544B5F0" w14:textId="0E966B81" w:rsidR="003F3289" w:rsidRDefault="0035561B" w:rsidP="00BE11B8">
      <w:r w:rsidRPr="0035561B">
        <w:t>Gruppenarbeit ist sinnvoll, wenn sich die Gruppe gut ergänzt</w:t>
      </w:r>
      <w:r w:rsidR="00AA2359">
        <w:t>,</w:t>
      </w:r>
      <w:r w:rsidRPr="0035561B">
        <w:t xml:space="preserve"> z. B. bei gemeinsamen Präsentationen oder Projektarbeiten. </w:t>
      </w:r>
    </w:p>
    <w:p w14:paraId="0B408983" w14:textId="579A8CF3" w:rsidR="003F3289" w:rsidRDefault="0035561B" w:rsidP="00BE11B8">
      <w:r w:rsidRPr="0035561B">
        <w:t xml:space="preserve">Mindmaps werde ich nur noch gezielt nutzen, z. B. bei komplexen Themen mit vielen Unterpunkten. </w:t>
      </w:r>
    </w:p>
    <w:p w14:paraId="77444C27" w14:textId="008F96F5" w:rsidR="003F3289" w:rsidRDefault="0035561B" w:rsidP="00BE11B8">
      <w:r w:rsidRPr="0035561B">
        <w:t xml:space="preserve">SQ3R werde ich nicht mehr verwenden, da mir der Nutzen zu gering ist im Verhältnis zum Aufwand. </w:t>
      </w:r>
    </w:p>
    <w:p w14:paraId="1E007A42" w14:textId="46FBD9A2" w:rsidR="00BE11B8" w:rsidRDefault="0035561B" w:rsidP="00BE11B8">
      <w:r w:rsidRPr="0035561B">
        <w:t>Pomodoro möchte ich vielleicht in Zukunft einmal ausprobieren, wenn ich merke, dass ich Schwierigkeiten mit der Konzentration habe oder zu häufig abgelenkt bin.</w:t>
      </w:r>
    </w:p>
    <w:p w14:paraId="04855DB5" w14:textId="6AE6C70B" w:rsidR="00DF1554" w:rsidRDefault="00DF1554">
      <w:pPr>
        <w:spacing w:after="160"/>
      </w:pPr>
      <w:r>
        <w:br w:type="page"/>
      </w:r>
    </w:p>
    <w:p w14:paraId="586D198C" w14:textId="71BF3664" w:rsidR="00292857" w:rsidRDefault="00292857" w:rsidP="00292857">
      <w:pPr>
        <w:pStyle w:val="berschrift3"/>
      </w:pPr>
      <w:bookmarkStart w:id="96" w:name="_Toc199272436"/>
      <w:r>
        <w:lastRenderedPageBreak/>
        <w:t>Brainstorming</w:t>
      </w:r>
      <w:bookmarkEnd w:id="96"/>
    </w:p>
    <w:p w14:paraId="5DCEC3CE" w14:textId="33009DC8" w:rsidR="00991833" w:rsidRDefault="00991833" w:rsidP="00991833">
      <w:pPr>
        <w:pStyle w:val="berschrift4"/>
      </w:pPr>
      <w:r>
        <w:t>Kann ich diese Technik selbst anwenden?</w:t>
      </w:r>
    </w:p>
    <w:p w14:paraId="45740A3E" w14:textId="2648AFE4" w:rsidR="00991833" w:rsidRPr="00991833" w:rsidRDefault="00C7224E" w:rsidP="00991833">
      <w:r w:rsidRPr="00C7224E">
        <w:t>Ja, ich kann Brainstorming grundsätzlich anwenden. Obwohl ich bisher selten formell an einem Brainstorming teilgenommen habe, glaube ich, dass diese Methode oft automatisch in Gruppen passiert, wenn wir Ideen austauschen. Es ist eine natürliche und einfache Art, viele Gedanken ungefiltert zu sammeln.</w:t>
      </w:r>
    </w:p>
    <w:p w14:paraId="6824086C" w14:textId="6F6BC931" w:rsidR="00991833" w:rsidRDefault="003C0C7B" w:rsidP="00991833">
      <w:pPr>
        <w:pStyle w:val="berschrift4"/>
      </w:pPr>
      <w:r>
        <w:rPr>
          <w:noProof/>
        </w:rPr>
        <mc:AlternateContent>
          <mc:Choice Requires="wpg">
            <w:drawing>
              <wp:anchor distT="0" distB="0" distL="114300" distR="114300" simplePos="0" relativeHeight="251702283" behindDoc="0" locked="0" layoutInCell="1" allowOverlap="1" wp14:anchorId="5D8527A5" wp14:editId="2AF0CF01">
                <wp:simplePos x="0" y="0"/>
                <wp:positionH relativeFrom="column">
                  <wp:posOffset>3784533</wp:posOffset>
                </wp:positionH>
                <wp:positionV relativeFrom="paragraph">
                  <wp:posOffset>13536</wp:posOffset>
                </wp:positionV>
                <wp:extent cx="2088515" cy="2404745"/>
                <wp:effectExtent l="0" t="0" r="6985" b="0"/>
                <wp:wrapSquare wrapText="bothSides"/>
                <wp:docPr id="230777786" name="Gruppieren 30"/>
                <wp:cNvGraphicFramePr/>
                <a:graphic xmlns:a="http://schemas.openxmlformats.org/drawingml/2006/main">
                  <a:graphicData uri="http://schemas.microsoft.com/office/word/2010/wordprocessingGroup">
                    <wpg:wgp>
                      <wpg:cNvGrpSpPr/>
                      <wpg:grpSpPr>
                        <a:xfrm>
                          <a:off x="0" y="0"/>
                          <a:ext cx="2088515" cy="2404745"/>
                          <a:chOff x="0" y="0"/>
                          <a:chExt cx="2088515" cy="2404745"/>
                        </a:xfrm>
                      </wpg:grpSpPr>
                      <pic:pic xmlns:pic="http://schemas.openxmlformats.org/drawingml/2006/picture">
                        <pic:nvPicPr>
                          <pic:cNvPr id="2022009170" name="Grafik 28" descr="Ideenfindung mit Fokus auf Kreativität"/>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8515" cy="2088515"/>
                          </a:xfrm>
                          <a:prstGeom prst="rect">
                            <a:avLst/>
                          </a:prstGeom>
                          <a:noFill/>
                          <a:ln>
                            <a:noFill/>
                          </a:ln>
                        </pic:spPr>
                      </pic:pic>
                      <wps:wsp>
                        <wps:cNvPr id="791872864" name="Textfeld 1"/>
                        <wps:cNvSpPr txBox="1"/>
                        <wps:spPr>
                          <a:xfrm>
                            <a:off x="0" y="2146300"/>
                            <a:ext cx="2088515" cy="258445"/>
                          </a:xfrm>
                          <a:prstGeom prst="rect">
                            <a:avLst/>
                          </a:prstGeom>
                          <a:solidFill>
                            <a:prstClr val="white"/>
                          </a:solidFill>
                          <a:ln>
                            <a:noFill/>
                          </a:ln>
                        </wps:spPr>
                        <wps:txbx>
                          <w:txbxContent>
                            <w:p w14:paraId="0F201242" w14:textId="619954E7" w:rsidR="003C0C7B" w:rsidRPr="00DD4F94" w:rsidRDefault="003C0C7B" w:rsidP="003C0C7B">
                              <w:pPr>
                                <w:pStyle w:val="Beschriftung"/>
                                <w:rPr>
                                  <w:noProof/>
                                </w:rPr>
                              </w:pPr>
                              <w:bookmarkStart w:id="97" w:name="_Toc199272682"/>
                              <w:r>
                                <w:t xml:space="preserve">Abbildung </w:t>
                              </w:r>
                              <w:r>
                                <w:fldChar w:fldCharType="begin"/>
                              </w:r>
                              <w:r>
                                <w:instrText xml:space="preserve"> SEQ Abbildung \* ARABIC </w:instrText>
                              </w:r>
                              <w:r>
                                <w:fldChar w:fldCharType="separate"/>
                              </w:r>
                              <w:r w:rsidR="00C556EE">
                                <w:rPr>
                                  <w:noProof/>
                                </w:rPr>
                                <w:t>16</w:t>
                              </w:r>
                              <w:r>
                                <w:rPr>
                                  <w:noProof/>
                                </w:rPr>
                                <w:fldChar w:fldCharType="end"/>
                              </w:r>
                              <w:r>
                                <w:t xml:space="preserve"> </w:t>
                              </w:r>
                              <w:r w:rsidR="008B5FB2">
                                <w:t>Brainstorming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8527A5" id="Gruppieren 30" o:spid="_x0000_s1073" style="position:absolute;left:0;text-align:left;margin-left:298pt;margin-top:1.05pt;width:164.45pt;height:189.35pt;z-index:251702283" coordsize="20885,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">
                <v:shape id="Grafik 28" o:spid="_x0000_s1074" type="#_x0000_t75" alt="Ideenfindung mit Fokus auf Kreativität" style="position:absolute;width:20885;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">
                  <v:imagedata r:id="rId40" o:title="Ideenfindung mit Fokus auf Kreativität"/>
                </v:shape>
                <v:shape id="Textfeld 1" o:spid="_x0000_s1075" type="#_x0000_t202" style="position:absolute;top:21463;width:208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" stroked="f">
                  <v:textbox style="mso-fit-shape-to-text:t" inset="0,0,0,0">
                    <w:txbxContent>
                      <w:p w14:paraId="0F201242" w14:textId="619954E7" w:rsidR="003C0C7B" w:rsidRPr="00DD4F94" w:rsidRDefault="003C0C7B" w:rsidP="003C0C7B">
                        <w:pPr>
                          <w:pStyle w:val="Beschriftung"/>
                          <w:rPr>
                            <w:noProof/>
                          </w:rPr>
                        </w:pPr>
                        <w:bookmarkStart w:id="98" w:name="_Toc199272682"/>
                        <w:r>
                          <w:t xml:space="preserve">Abbildung </w:t>
                        </w:r>
                        <w:r>
                          <w:fldChar w:fldCharType="begin"/>
                        </w:r>
                        <w:r>
                          <w:instrText xml:space="preserve"> SEQ Abbildung \* ARABIC </w:instrText>
                        </w:r>
                        <w:r>
                          <w:fldChar w:fldCharType="separate"/>
                        </w:r>
                        <w:r w:rsidR="00C556EE">
                          <w:rPr>
                            <w:noProof/>
                          </w:rPr>
                          <w:t>16</w:t>
                        </w:r>
                        <w:r>
                          <w:rPr>
                            <w:noProof/>
                          </w:rPr>
                          <w:fldChar w:fldCharType="end"/>
                        </w:r>
                        <w:r>
                          <w:t xml:space="preserve"> </w:t>
                        </w:r>
                        <w:r w:rsidR="008B5FB2">
                          <w:t>Brainstorming</w:t>
                        </w:r>
                        <w:bookmarkEnd w:id="98"/>
                      </w:p>
                    </w:txbxContent>
                  </v:textbox>
                </v:shape>
                <w10:wrap type="square"/>
              </v:group>
            </w:pict>
          </mc:Fallback>
        </mc:AlternateContent>
      </w:r>
      <w:r w:rsidR="00991833">
        <w:t>Habe ich diese Technik bereits angewendet?</w:t>
      </w:r>
    </w:p>
    <w:p w14:paraId="286112B2" w14:textId="7F060AE2" w:rsidR="00991833" w:rsidRPr="00991833" w:rsidRDefault="009A7A33" w:rsidP="00991833">
      <w:r w:rsidRPr="009A7A33">
        <w:t>Nein, ich habe noch nie an einem offiziellen Brainstorming teilgenommen, bei dem klare Rollen und Regeln eingehalten wurden. In der Schule und in Gruppenarbeiten tauschen wir zwar oft Ideen aus, aber meist ohne festgelegtes Brainstorming-Format.</w:t>
      </w:r>
      <w:r w:rsidR="003C0C7B" w:rsidRPr="003C0C7B">
        <w:rPr>
          <w:noProof/>
        </w:rPr>
        <w:t xml:space="preserve"> </w:t>
      </w:r>
    </w:p>
    <w:p w14:paraId="3D512B4D" w14:textId="77777777" w:rsidR="00991833" w:rsidRDefault="00991833" w:rsidP="00991833">
      <w:pPr>
        <w:pStyle w:val="berschrift4"/>
      </w:pPr>
      <w:r>
        <w:t>Welche Erfahrungen machte ich mit dieser Technik?</w:t>
      </w:r>
    </w:p>
    <w:p w14:paraId="3A4961FC" w14:textId="2974A8B5" w:rsidR="00991833" w:rsidRPr="00991833" w:rsidRDefault="009A7A33" w:rsidP="00991833">
      <w:r w:rsidRPr="009A7A33">
        <w:t>Meine Erfahrung ist, dass Brainstorming in informeller Form oft spontan und hilfreich ist, um schnell viele Ideen zu sammeln. Da es keine Bewertung während der Ideensammlung gibt, fühlen sich all</w:t>
      </w:r>
      <w:r w:rsidR="00F23BC3">
        <w:t>e</w:t>
      </w:r>
      <w:r w:rsidR="00752169">
        <w:t xml:space="preserve"> Pe</w:t>
      </w:r>
      <w:r w:rsidR="00C337AA">
        <w:t>r</w:t>
      </w:r>
      <w:r w:rsidR="00752169">
        <w:t>sonen</w:t>
      </w:r>
      <w:r w:rsidRPr="009A7A33">
        <w:t xml:space="preserve"> </w:t>
      </w:r>
      <w:r w:rsidR="00974244">
        <w:t xml:space="preserve">generell </w:t>
      </w:r>
      <w:r w:rsidRPr="009A7A33">
        <w:t>freier, kreative Vorschläge einzubringen. Allerdings habe ich auch erlebt, dass ohne Struktur manchmal die Diskussion</w:t>
      </w:r>
      <w:r w:rsidR="00852941">
        <w:t>en</w:t>
      </w:r>
      <w:r w:rsidRPr="009A7A33">
        <w:t xml:space="preserve"> abschweif</w:t>
      </w:r>
      <w:r w:rsidR="002A34F2">
        <w:t>en</w:t>
      </w:r>
      <w:r w:rsidRPr="009A7A33">
        <w:t xml:space="preserve"> oder sich einige weniger beteiligen.</w:t>
      </w:r>
    </w:p>
    <w:p w14:paraId="53E04F9D" w14:textId="77777777" w:rsidR="00991833" w:rsidRDefault="00991833" w:rsidP="00991833">
      <w:pPr>
        <w:pStyle w:val="berschrift4"/>
      </w:pPr>
      <w:r>
        <w:t>Werde ich diese Technik weiterhin verwenden und in welchen Situationen?</w:t>
      </w:r>
    </w:p>
    <w:p w14:paraId="607EAB77" w14:textId="2BC11AD0" w:rsidR="00991833" w:rsidRDefault="00974244" w:rsidP="00991833">
      <w:r w:rsidRPr="00974244">
        <w:t xml:space="preserve">Ja, ich werde Brainstorming weiterhin nutzen, vor allem </w:t>
      </w:r>
      <w:r w:rsidR="00F60F7D">
        <w:t>bei</w:t>
      </w:r>
      <w:r w:rsidRPr="00974244">
        <w:t xml:space="preserve"> Gruppenarbeiten oder Projektphasen, in denen es darum geht, möglichst viele Ideen zu sammeln und neue Ansätze zu finden. Ich finde, dass diese Methode besonders gut </w:t>
      </w:r>
      <w:r w:rsidR="000E51DA">
        <w:t>dann</w:t>
      </w:r>
      <w:r w:rsidR="00AB64AE">
        <w:t xml:space="preserve"> </w:t>
      </w:r>
      <w:r w:rsidRPr="00974244">
        <w:t>funktioniert, wenn sie moderiert wird und klare Regeln gelten, damit alle aktiv mitmachen.</w:t>
      </w:r>
    </w:p>
    <w:p w14:paraId="287DCA66" w14:textId="50F03F6B" w:rsidR="00772A8C" w:rsidRPr="00991833" w:rsidRDefault="00772A8C" w:rsidP="00772A8C">
      <w:pPr>
        <w:spacing w:after="160"/>
      </w:pPr>
      <w:r>
        <w:br w:type="page"/>
      </w:r>
    </w:p>
    <w:p w14:paraId="2073D6BF" w14:textId="48DB2FA3" w:rsidR="00292857" w:rsidRDefault="00292857" w:rsidP="00292857">
      <w:pPr>
        <w:pStyle w:val="berschrift3"/>
      </w:pPr>
      <w:bookmarkStart w:id="99" w:name="_Toc199272437"/>
      <w:r>
        <w:lastRenderedPageBreak/>
        <w:t>Morphologischer Kasten</w:t>
      </w:r>
      <w:bookmarkEnd w:id="99"/>
    </w:p>
    <w:p w14:paraId="45753F0A" w14:textId="0211F181" w:rsidR="00991833" w:rsidRDefault="00C556EE" w:rsidP="00991833">
      <w:pPr>
        <w:pStyle w:val="berschrift4"/>
      </w:pPr>
      <w:r>
        <w:rPr>
          <w:noProof/>
        </w:rPr>
        <mc:AlternateContent>
          <mc:Choice Requires="wpg">
            <w:drawing>
              <wp:anchor distT="0" distB="0" distL="114300" distR="114300" simplePos="0" relativeHeight="251707403" behindDoc="0" locked="0" layoutInCell="1" allowOverlap="1" wp14:anchorId="056A8FA6" wp14:editId="0D3E6B70">
                <wp:simplePos x="0" y="0"/>
                <wp:positionH relativeFrom="column">
                  <wp:posOffset>4075110</wp:posOffset>
                </wp:positionH>
                <wp:positionV relativeFrom="paragraph">
                  <wp:posOffset>7115</wp:posOffset>
                </wp:positionV>
                <wp:extent cx="2045970" cy="2499360"/>
                <wp:effectExtent l="0" t="0" r="0" b="0"/>
                <wp:wrapSquare wrapText="bothSides"/>
                <wp:docPr id="342668004" name="Gruppieren 27"/>
                <wp:cNvGraphicFramePr/>
                <a:graphic xmlns:a="http://schemas.openxmlformats.org/drawingml/2006/main">
                  <a:graphicData uri="http://schemas.microsoft.com/office/word/2010/wordprocessingGroup">
                    <wpg:wgp>
                      <wpg:cNvGrpSpPr/>
                      <wpg:grpSpPr>
                        <a:xfrm>
                          <a:off x="0" y="0"/>
                          <a:ext cx="2045970" cy="2499360"/>
                          <a:chOff x="0" y="0"/>
                          <a:chExt cx="2045970" cy="2499360"/>
                        </a:xfrm>
                      </wpg:grpSpPr>
                      <pic:pic xmlns:pic="http://schemas.openxmlformats.org/drawingml/2006/picture">
                        <pic:nvPicPr>
                          <pic:cNvPr id="1064862121" name="Grafik 1" descr="Bestimmung der Alternativen"/>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45970" cy="2051685"/>
                          </a:xfrm>
                          <a:prstGeom prst="rect">
                            <a:avLst/>
                          </a:prstGeom>
                          <a:noFill/>
                          <a:ln>
                            <a:noFill/>
                          </a:ln>
                        </pic:spPr>
                      </pic:pic>
                      <wps:wsp>
                        <wps:cNvPr id="21023211" name="Textfeld 1"/>
                        <wps:cNvSpPr txBox="1"/>
                        <wps:spPr>
                          <a:xfrm>
                            <a:off x="0" y="2109470"/>
                            <a:ext cx="2045970" cy="389890"/>
                          </a:xfrm>
                          <a:prstGeom prst="rect">
                            <a:avLst/>
                          </a:prstGeom>
                          <a:solidFill>
                            <a:prstClr val="white"/>
                          </a:solidFill>
                          <a:ln>
                            <a:noFill/>
                          </a:ln>
                        </wps:spPr>
                        <wps:txbx>
                          <w:txbxContent>
                            <w:p w14:paraId="6E1F9BD2" w14:textId="06679382" w:rsidR="00C556EE" w:rsidRPr="00993960" w:rsidRDefault="00C556EE" w:rsidP="00C556EE">
                              <w:pPr>
                                <w:pStyle w:val="Beschriftung"/>
                                <w:rPr>
                                  <w:noProof/>
                                </w:rPr>
                              </w:pPr>
                              <w:bookmarkStart w:id="100" w:name="_Toc199272683"/>
                              <w:r>
                                <w:t xml:space="preserve">Abbildung </w:t>
                              </w:r>
                              <w:r>
                                <w:fldChar w:fldCharType="begin"/>
                              </w:r>
                              <w:r>
                                <w:instrText xml:space="preserve"> SEQ Abbildung \* ARABIC </w:instrText>
                              </w:r>
                              <w:r>
                                <w:fldChar w:fldCharType="separate"/>
                              </w:r>
                              <w:r>
                                <w:rPr>
                                  <w:noProof/>
                                </w:rPr>
                                <w:t>17</w:t>
                              </w:r>
                              <w:r>
                                <w:fldChar w:fldCharType="end"/>
                              </w:r>
                              <w:r>
                                <w:t xml:space="preserve"> Beispiel Morphologischer Kasten</w:t>
                              </w:r>
                              <w:r w:rsidR="0040185C">
                                <w:t xml:space="preserve"> </w:t>
                              </w:r>
                              <w:sdt>
                                <w:sdtPr>
                                  <w:id w:val="1443492061"/>
                                  <w:citation/>
                                </w:sdtPr>
                                <w:sdtContent>
                                  <w:r w:rsidR="0040185C">
                                    <w:fldChar w:fldCharType="begin"/>
                                  </w:r>
                                  <w:r w:rsidR="0040185C">
                                    <w:instrText xml:space="preserve"> CITATION Nic251 \l 2055 </w:instrText>
                                  </w:r>
                                  <w:r w:rsidR="0040185C">
                                    <w:fldChar w:fldCharType="separate"/>
                                  </w:r>
                                  <w:r w:rsidR="0040185C">
                                    <w:rPr>
                                      <w:noProof/>
                                    </w:rPr>
                                    <w:t>(Nicola, kein Datum)</w:t>
                                  </w:r>
                                  <w:r w:rsidR="0040185C">
                                    <w:fldChar w:fldCharType="end"/>
                                  </w:r>
                                </w:sdtContent>
                              </w:sdt>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6A8FA6" id="Gruppieren 27" o:spid="_x0000_s1076" style="position:absolute;left:0;text-align:left;margin-left:320.85pt;margin-top:.55pt;width:161.1pt;height:196.8pt;z-index:251707403" coordsize="20459,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">
                <v:shape id="Grafik 1" o:spid="_x0000_s1077" type="#_x0000_t75" alt="Bestimmung der Alternativen" style="position:absolute;width:20459;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">
                  <v:imagedata r:id="rId42" o:title="Bestimmung der Alternativen"/>
                </v:shape>
                <v:shape id="Textfeld 1" o:spid="_x0000_s1078" type="#_x0000_t202" style="position:absolute;top:21094;width:204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" stroked="f">
                  <v:textbox style="mso-fit-shape-to-text:t" inset="0,0,0,0">
                    <w:txbxContent>
                      <w:p w14:paraId="6E1F9BD2" w14:textId="06679382" w:rsidR="00C556EE" w:rsidRPr="00993960" w:rsidRDefault="00C556EE" w:rsidP="00C556EE">
                        <w:pPr>
                          <w:pStyle w:val="Beschriftung"/>
                          <w:rPr>
                            <w:noProof/>
                          </w:rPr>
                        </w:pPr>
                        <w:bookmarkStart w:id="101" w:name="_Toc199272683"/>
                        <w:r>
                          <w:t xml:space="preserve">Abbildung </w:t>
                        </w:r>
                        <w:r>
                          <w:fldChar w:fldCharType="begin"/>
                        </w:r>
                        <w:r>
                          <w:instrText xml:space="preserve"> SEQ Abbildung \* ARABIC </w:instrText>
                        </w:r>
                        <w:r>
                          <w:fldChar w:fldCharType="separate"/>
                        </w:r>
                        <w:r>
                          <w:rPr>
                            <w:noProof/>
                          </w:rPr>
                          <w:t>17</w:t>
                        </w:r>
                        <w:r>
                          <w:fldChar w:fldCharType="end"/>
                        </w:r>
                        <w:r>
                          <w:t xml:space="preserve"> Beispiel Morphologischer Kasten</w:t>
                        </w:r>
                        <w:r w:rsidR="0040185C">
                          <w:t xml:space="preserve"> </w:t>
                        </w:r>
                        <w:sdt>
                          <w:sdtPr>
                            <w:id w:val="1443492061"/>
                            <w:citation/>
                          </w:sdtPr>
                          <w:sdtContent>
                            <w:r w:rsidR="0040185C">
                              <w:fldChar w:fldCharType="begin"/>
                            </w:r>
                            <w:r w:rsidR="0040185C">
                              <w:instrText xml:space="preserve"> CITATION Nic251 \l 2055 </w:instrText>
                            </w:r>
                            <w:r w:rsidR="0040185C">
                              <w:fldChar w:fldCharType="separate"/>
                            </w:r>
                            <w:r w:rsidR="0040185C">
                              <w:rPr>
                                <w:noProof/>
                              </w:rPr>
                              <w:t>(Nicola, kein Datum)</w:t>
                            </w:r>
                            <w:r w:rsidR="0040185C">
                              <w:fldChar w:fldCharType="end"/>
                            </w:r>
                          </w:sdtContent>
                        </w:sdt>
                        <w:bookmarkEnd w:id="101"/>
                      </w:p>
                    </w:txbxContent>
                  </v:textbox>
                </v:shape>
                <w10:wrap type="square"/>
              </v:group>
            </w:pict>
          </mc:Fallback>
        </mc:AlternateContent>
      </w:r>
      <w:r w:rsidR="00991833">
        <w:t>Kann ich diese Technik selbst anwenden?</w:t>
      </w:r>
    </w:p>
    <w:p w14:paraId="3E0035E1" w14:textId="1A27F898" w:rsidR="00991833" w:rsidRPr="00991833" w:rsidRDefault="00F710E2" w:rsidP="00991833">
      <w:r w:rsidRPr="00F710E2">
        <w:t>Nein, ich kann die Technik momentan nicht anwenden, da ich sie erst durch die Präsentation zum ersten Mal kennengelernt habe. Der Aufbau und das Vorgehen waren zwar verständlich erklärt, aber ich habe selbst noch keine praktische Erfahrung damit. Ausserdem wirkt die Methode eher theoretisch</w:t>
      </w:r>
      <w:r w:rsidR="00747D0B">
        <w:t xml:space="preserve"> </w:t>
      </w:r>
      <w:r w:rsidR="00747D0B" w:rsidRPr="00F710E2">
        <w:t>auf mich</w:t>
      </w:r>
      <w:r w:rsidRPr="00F710E2">
        <w:t xml:space="preserve"> und nicht intuitiv genug, um sie einfach in meinen Lernalltag zu integrieren.</w:t>
      </w:r>
      <w:r w:rsidR="00C556EE" w:rsidRPr="00C556EE">
        <w:rPr>
          <w:noProof/>
        </w:rPr>
        <w:t xml:space="preserve"> </w:t>
      </w:r>
    </w:p>
    <w:p w14:paraId="291FCB03" w14:textId="0A5134AA" w:rsidR="00991833" w:rsidRDefault="00991833" w:rsidP="00991833">
      <w:pPr>
        <w:pStyle w:val="berschrift4"/>
      </w:pPr>
      <w:r>
        <w:t>Habe ich diese Technik bereits angewendet?</w:t>
      </w:r>
    </w:p>
    <w:p w14:paraId="43BBF680" w14:textId="69417B45" w:rsidR="00991833" w:rsidRPr="00991833" w:rsidRDefault="004D5C45" w:rsidP="00991833">
      <w:r w:rsidRPr="004D5C45">
        <w:t xml:space="preserve">Nein, ich habe den Morphologischen Kasten bisher noch nie angewendet. Ich kannte die Technik vor der Präsentation </w:t>
      </w:r>
      <w:r w:rsidR="000B0F2A">
        <w:t>noch</w:t>
      </w:r>
      <w:r w:rsidRPr="004D5C45">
        <w:t xml:space="preserve"> nicht und habe </w:t>
      </w:r>
      <w:r w:rsidR="00D77152">
        <w:t>seitdem</w:t>
      </w:r>
      <w:r w:rsidRPr="004D5C45">
        <w:t xml:space="preserve"> auch keinen Grund oder Anlass </w:t>
      </w:r>
      <w:r w:rsidR="00D32BF5">
        <w:t xml:space="preserve">darin </w:t>
      </w:r>
      <w:r w:rsidRPr="004D5C45">
        <w:t>gesehen, sie auszuprobieren. In meiner bisherigen Schul- und Ausbildungszeit wurde sie nie eingesetzt.</w:t>
      </w:r>
      <w:r w:rsidR="002B3F02" w:rsidRPr="002B3F02">
        <w:rPr>
          <w:noProof/>
        </w:rPr>
        <w:t xml:space="preserve"> </w:t>
      </w:r>
    </w:p>
    <w:p w14:paraId="1CEC601F" w14:textId="3321628D" w:rsidR="00991833" w:rsidRDefault="00991833" w:rsidP="00991833">
      <w:pPr>
        <w:pStyle w:val="berschrift4"/>
      </w:pPr>
      <w:r>
        <w:t>Welche Erfahrungen machte ich mit dieser Technik?</w:t>
      </w:r>
    </w:p>
    <w:p w14:paraId="33305403" w14:textId="3F3A75DA" w:rsidR="00991833" w:rsidRPr="00991833" w:rsidRDefault="00CB7349" w:rsidP="00991833">
      <w:r w:rsidRPr="00CB7349">
        <w:t>Da ich die Methode nur durch die Präsentation kennengelernt habe, habe ich keine</w:t>
      </w:r>
      <w:r w:rsidR="00D32BF5">
        <w:t>rlei</w:t>
      </w:r>
      <w:r w:rsidRPr="00CB7349">
        <w:t xml:space="preserve"> praktische Erfahrungen</w:t>
      </w:r>
      <w:r w:rsidR="000B3DE2">
        <w:t xml:space="preserve"> damit</w:t>
      </w:r>
      <w:r w:rsidRPr="00CB7349">
        <w:t xml:space="preserve">. Mein erster Eindruck war, dass sie eher für grössere Projekte oder Teams geeignet </w:t>
      </w:r>
      <w:r w:rsidR="00AC72E5">
        <w:t>sind</w:t>
      </w:r>
      <w:r w:rsidRPr="00CB7349">
        <w:t>, bei denen viele verschiedene Lösungsansätze systematisch verglichen werden müssen. Für meinen persönlichen Lernstil ist sie zu aufwendig und zu abstrakt</w:t>
      </w:r>
      <w:r>
        <w:t xml:space="preserve">, </w:t>
      </w:r>
      <w:r w:rsidRPr="00CB7349">
        <w:t>ich bevorzuge Methoden, mit denen ich schneller zu Ergebnissen komme, wie z. B. Mindmaps oder klassische Notizen.</w:t>
      </w:r>
    </w:p>
    <w:p w14:paraId="6013CD41" w14:textId="1386130B" w:rsidR="00991833" w:rsidRDefault="00991833" w:rsidP="00991833">
      <w:pPr>
        <w:pStyle w:val="berschrift4"/>
      </w:pPr>
      <w:r>
        <w:t>Werde ich diese Technik weiterhin verwenden und in welchen Situationen?</w:t>
      </w:r>
    </w:p>
    <w:p w14:paraId="72B63278" w14:textId="579E6BCC" w:rsidR="00991833" w:rsidRDefault="00C90988" w:rsidP="00991833">
      <w:pPr>
        <w:rPr>
          <w:noProof/>
        </w:rPr>
      </w:pPr>
      <w:r w:rsidRPr="00C90988">
        <w:t>Nein, ich werde die Technik wahrscheinlich nicht verwenden. Ich sehe für mich persönlich keinen praktischen Nutzen</w:t>
      </w:r>
      <w:r w:rsidR="00EC0CE4">
        <w:t xml:space="preserve"> darin</w:t>
      </w:r>
      <w:r w:rsidRPr="00C90988">
        <w:t>, da ich selten mit so komplexen Entscheidungssituationen zu tun habe, wie es für den Morphologischen Kasten typisch ist. Der Aufwand für die Erstellung steht für mich nicht im Verhältnis zum Nutzen – vor allem im Einzelarbeitskontext oder bei normalen Lernsituationen.</w:t>
      </w:r>
      <w:r w:rsidR="00975057" w:rsidRPr="00975057">
        <w:rPr>
          <w:noProof/>
        </w:rPr>
        <w:t xml:space="preserve"> </w:t>
      </w:r>
    </w:p>
    <w:p w14:paraId="3DFA18AC" w14:textId="32650AB3" w:rsidR="00772A8C" w:rsidRDefault="00772A8C">
      <w:pPr>
        <w:spacing w:after="160"/>
        <w:rPr>
          <w:noProof/>
        </w:rPr>
      </w:pPr>
      <w:r>
        <w:rPr>
          <w:noProof/>
        </w:rPr>
        <w:br w:type="page"/>
      </w:r>
    </w:p>
    <w:p w14:paraId="491F13FC" w14:textId="3AE59959" w:rsidR="00292857" w:rsidRDefault="00292857" w:rsidP="00292857">
      <w:pPr>
        <w:pStyle w:val="berschrift3"/>
      </w:pPr>
      <w:bookmarkStart w:id="102" w:name="_Toc199272438"/>
      <w:r>
        <w:lastRenderedPageBreak/>
        <w:t>Problemlösezyklus</w:t>
      </w:r>
      <w:bookmarkEnd w:id="102"/>
    </w:p>
    <w:p w14:paraId="572295A1" w14:textId="4EF702E3" w:rsidR="00991833" w:rsidRDefault="00991833" w:rsidP="00991833">
      <w:pPr>
        <w:pStyle w:val="berschrift4"/>
      </w:pPr>
      <w:r>
        <w:t>Kann ich diese Technik selbst anwenden?</w:t>
      </w:r>
    </w:p>
    <w:p w14:paraId="64D3187A" w14:textId="757394A7" w:rsidR="00991833" w:rsidRPr="00991833" w:rsidRDefault="00EA5AD0" w:rsidP="00991833">
      <w:r w:rsidRPr="00EA5AD0">
        <w:t>Ja, ich denke, ich kann diese Technik grundsätzlich anwenden. Der Problemlösezyklus wirkt sehr strukturiert und sinnvoll. Viele der Schritte passieren bei mir bereits automatisch im Alltag, auch wenn ich sie bisher nie so bewusst oder systematisch durchgegangen bin. Ich finde die Methode gut nachvollziehbar und sehe Potenzial darin, sie gezielter einzusetzen, gerade bei grösseren oder komplexeren Problemen.</w:t>
      </w:r>
    </w:p>
    <w:p w14:paraId="115EFC1B" w14:textId="24FD92D6" w:rsidR="00991833" w:rsidRDefault="006C16C9" w:rsidP="00991833">
      <w:pPr>
        <w:pStyle w:val="berschrift4"/>
      </w:pPr>
      <w:r>
        <w:rPr>
          <w:noProof/>
        </w:rPr>
        <mc:AlternateContent>
          <mc:Choice Requires="wpg">
            <w:drawing>
              <wp:anchor distT="0" distB="0" distL="114300" distR="114300" simplePos="0" relativeHeight="251685899" behindDoc="0" locked="0" layoutInCell="1" allowOverlap="1" wp14:anchorId="6F701183" wp14:editId="72660489">
                <wp:simplePos x="0" y="0"/>
                <wp:positionH relativeFrom="column">
                  <wp:posOffset>2730776</wp:posOffset>
                </wp:positionH>
                <wp:positionV relativeFrom="paragraph">
                  <wp:posOffset>6046</wp:posOffset>
                </wp:positionV>
                <wp:extent cx="3387090" cy="2627630"/>
                <wp:effectExtent l="0" t="0" r="3810" b="1270"/>
                <wp:wrapSquare wrapText="bothSides"/>
                <wp:docPr id="1642772678" name="Gruppieren 23"/>
                <wp:cNvGraphicFramePr/>
                <a:graphic xmlns:a="http://schemas.openxmlformats.org/drawingml/2006/main">
                  <a:graphicData uri="http://schemas.microsoft.com/office/word/2010/wordprocessingGroup">
                    <wpg:wgp>
                      <wpg:cNvGrpSpPr/>
                      <wpg:grpSpPr>
                        <a:xfrm>
                          <a:off x="0" y="0"/>
                          <a:ext cx="3387090" cy="2627630"/>
                          <a:chOff x="0" y="0"/>
                          <a:chExt cx="3387090" cy="2627630"/>
                        </a:xfrm>
                      </wpg:grpSpPr>
                      <pic:pic xmlns:pic="http://schemas.openxmlformats.org/drawingml/2006/picture">
                        <pic:nvPicPr>
                          <pic:cNvPr id="58973581" name="Grafik 1" descr="Ein Bild, das Text, Screenshot, Schrift, Reihe enthält.&#10;&#10;KI-generierte Inhalte können fehlerhaft sein."/>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7090" cy="2358390"/>
                          </a:xfrm>
                          <a:prstGeom prst="rect">
                            <a:avLst/>
                          </a:prstGeom>
                        </pic:spPr>
                      </pic:pic>
                      <wps:wsp>
                        <wps:cNvPr id="1609296514" name="Textfeld 1"/>
                        <wps:cNvSpPr txBox="1"/>
                        <wps:spPr>
                          <a:xfrm>
                            <a:off x="0" y="2369185"/>
                            <a:ext cx="3387090" cy="258445"/>
                          </a:xfrm>
                          <a:prstGeom prst="rect">
                            <a:avLst/>
                          </a:prstGeom>
                          <a:solidFill>
                            <a:prstClr val="white"/>
                          </a:solidFill>
                          <a:ln>
                            <a:noFill/>
                          </a:ln>
                        </wps:spPr>
                        <wps:txbx>
                          <w:txbxContent>
                            <w:p w14:paraId="1A3DC3A9" w14:textId="7D9A7948" w:rsidR="006C16C9" w:rsidRPr="00EA0F13" w:rsidRDefault="006C16C9" w:rsidP="006C16C9">
                              <w:pPr>
                                <w:pStyle w:val="Beschriftung"/>
                              </w:pPr>
                              <w:bookmarkStart w:id="103" w:name="_Toc199272684"/>
                              <w:r>
                                <w:t xml:space="preserve">Abbildung </w:t>
                              </w:r>
                              <w:r w:rsidR="003C0C7B">
                                <w:fldChar w:fldCharType="begin"/>
                              </w:r>
                              <w:r w:rsidR="003C0C7B">
                                <w:instrText xml:space="preserve"> SEQ Abbildung \* ARABIC </w:instrText>
                              </w:r>
                              <w:r w:rsidR="003C0C7B">
                                <w:fldChar w:fldCharType="separate"/>
                              </w:r>
                              <w:r w:rsidR="00C556EE">
                                <w:rPr>
                                  <w:noProof/>
                                </w:rPr>
                                <w:t>18</w:t>
                              </w:r>
                              <w:r w:rsidR="003C0C7B">
                                <w:rPr>
                                  <w:noProof/>
                                </w:rPr>
                                <w:fldChar w:fldCharType="end"/>
                              </w:r>
                              <w:r>
                                <w:t xml:space="preserve"> Problemlösezyklus</w:t>
                              </w:r>
                              <w:r w:rsidR="0040185C">
                                <w:t xml:space="preserve"> </w:t>
                              </w:r>
                              <w:sdt>
                                <w:sdtPr>
                                  <w:id w:val="-937209069"/>
                                  <w:citation/>
                                </w:sdtPr>
                                <w:sdtContent>
                                  <w:r w:rsidR="0040185C">
                                    <w:fldChar w:fldCharType="begin"/>
                                  </w:r>
                                  <w:r w:rsidR="0040185C">
                                    <w:instrText xml:space="preserve"> CITATION Lar25 \l 2055 </w:instrText>
                                  </w:r>
                                  <w:r w:rsidR="0040185C">
                                    <w:fldChar w:fldCharType="separate"/>
                                  </w:r>
                                  <w:r w:rsidR="0040185C">
                                    <w:rPr>
                                      <w:noProof/>
                                    </w:rPr>
                                    <w:t>(Lars, kein Datum)</w:t>
                                  </w:r>
                                  <w:r w:rsidR="0040185C">
                                    <w:fldChar w:fldCharType="end"/>
                                  </w:r>
                                </w:sdtContent>
                              </w:sdt>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701183" id="Gruppieren 23" o:spid="_x0000_s1079" style="position:absolute;left:0;text-align:left;margin-left:215pt;margin-top:.5pt;width:266.7pt;height:206.9pt;z-index:251685899" coordsize="33870,2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">
                <v:shape id="Grafik 1" o:spid="_x0000_s1080" type="#_x0000_t75" alt="Ein Bild, das Text, Screenshot, Schrift, Reihe enthält.&#10;&#10;KI-generierte Inhalte können fehlerhaft sein." style="position:absolute;width:33870;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">
                  <v:imagedata r:id="rId44" o:title="Ein Bild, das Text, Screenshot, Schrift, Reihe enthält.&#10;&#10;KI-generierte Inhalte können fehlerhaft sein"/>
                </v:shape>
                <v:shape id="Textfeld 1" o:spid="_x0000_s1081" type="#_x0000_t202" style="position:absolute;top:23691;width:3387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" stroked="f">
                  <v:textbox style="mso-fit-shape-to-text:t" inset="0,0,0,0">
                    <w:txbxContent>
                      <w:p w14:paraId="1A3DC3A9" w14:textId="7D9A7948" w:rsidR="006C16C9" w:rsidRPr="00EA0F13" w:rsidRDefault="006C16C9" w:rsidP="006C16C9">
                        <w:pPr>
                          <w:pStyle w:val="Beschriftung"/>
                        </w:pPr>
                        <w:bookmarkStart w:id="104" w:name="_Toc199272684"/>
                        <w:r>
                          <w:t xml:space="preserve">Abbildung </w:t>
                        </w:r>
                        <w:r w:rsidR="003C0C7B">
                          <w:fldChar w:fldCharType="begin"/>
                        </w:r>
                        <w:r w:rsidR="003C0C7B">
                          <w:instrText xml:space="preserve"> SEQ Abbildung \* ARABIC </w:instrText>
                        </w:r>
                        <w:r w:rsidR="003C0C7B">
                          <w:fldChar w:fldCharType="separate"/>
                        </w:r>
                        <w:r w:rsidR="00C556EE">
                          <w:rPr>
                            <w:noProof/>
                          </w:rPr>
                          <w:t>18</w:t>
                        </w:r>
                        <w:r w:rsidR="003C0C7B">
                          <w:rPr>
                            <w:noProof/>
                          </w:rPr>
                          <w:fldChar w:fldCharType="end"/>
                        </w:r>
                        <w:r>
                          <w:t xml:space="preserve"> Problemlösezyklus</w:t>
                        </w:r>
                        <w:r w:rsidR="0040185C">
                          <w:t xml:space="preserve"> </w:t>
                        </w:r>
                        <w:sdt>
                          <w:sdtPr>
                            <w:id w:val="-937209069"/>
                            <w:citation/>
                          </w:sdtPr>
                          <w:sdtContent>
                            <w:r w:rsidR="0040185C">
                              <w:fldChar w:fldCharType="begin"/>
                            </w:r>
                            <w:r w:rsidR="0040185C">
                              <w:instrText xml:space="preserve"> CITATION Lar25 \l 2055 </w:instrText>
                            </w:r>
                            <w:r w:rsidR="0040185C">
                              <w:fldChar w:fldCharType="separate"/>
                            </w:r>
                            <w:r w:rsidR="0040185C">
                              <w:rPr>
                                <w:noProof/>
                              </w:rPr>
                              <w:t>(Lars, kein Datum)</w:t>
                            </w:r>
                            <w:r w:rsidR="0040185C">
                              <w:fldChar w:fldCharType="end"/>
                            </w:r>
                          </w:sdtContent>
                        </w:sdt>
                        <w:bookmarkEnd w:id="104"/>
                      </w:p>
                    </w:txbxContent>
                  </v:textbox>
                </v:shape>
                <w10:wrap type="square"/>
              </v:group>
            </w:pict>
          </mc:Fallback>
        </mc:AlternateContent>
      </w:r>
      <w:r w:rsidR="00991833">
        <w:t>Habe ich diese Technik bereits angewendet?</w:t>
      </w:r>
    </w:p>
    <w:p w14:paraId="03FA4DFC" w14:textId="4CCD2B34" w:rsidR="00991833" w:rsidRPr="00991833" w:rsidRDefault="00D40E3D" w:rsidP="00991833">
      <w:r w:rsidRPr="00D40E3D">
        <w:t xml:space="preserve">Nicht direkt in der </w:t>
      </w:r>
      <w:r w:rsidR="00A21341">
        <w:t>dargeste</w:t>
      </w:r>
      <w:r w:rsidR="00DE5923">
        <w:t>llten</w:t>
      </w:r>
      <w:r w:rsidRPr="00D40E3D">
        <w:t xml:space="preserve"> Form</w:t>
      </w:r>
      <w:r>
        <w:t xml:space="preserve">, </w:t>
      </w:r>
      <w:r w:rsidRPr="00D40E3D">
        <w:t xml:space="preserve">also mit </w:t>
      </w:r>
      <w:r w:rsidR="00DE5923">
        <w:t xml:space="preserve">den </w:t>
      </w:r>
      <w:r w:rsidRPr="00D40E3D">
        <w:t>sieben klaren Schritten, aber ich bin mir sicher, dass ich ähnliche Abläufe schon oft unbewusst durchlaufen habe. Vor allem bei Problemen, die mehrere Schritte oder Beteiligte betreffen, plane ich, sammle Ideen, reflektiere</w:t>
      </w:r>
      <w:r w:rsidR="00ED054F">
        <w:t>n mache ich nicht unbedingt</w:t>
      </w:r>
      <w:r w:rsidR="0015545C">
        <w:t xml:space="preserve"> immer</w:t>
      </w:r>
      <w:r w:rsidR="00ED054F">
        <w:t>, aber</w:t>
      </w:r>
      <w:r w:rsidRPr="00D40E3D">
        <w:t xml:space="preserve"> überprüfe am Ende </w:t>
      </w:r>
      <w:r w:rsidR="00246C38">
        <w:t xml:space="preserve">gründlich </w:t>
      </w:r>
      <w:r w:rsidRPr="00D40E3D">
        <w:t xml:space="preserve">das Ergebnis. Allerdings habe ich bisher nie bewusst den ganzen Zyklus so strukturiert </w:t>
      </w:r>
      <w:r w:rsidR="00E206D6" w:rsidRPr="00D40E3D">
        <w:t>durchlaufen,</w:t>
      </w:r>
      <w:r w:rsidRPr="00D40E3D">
        <w:t xml:space="preserve"> wie in der Präsentation dargestellt</w:t>
      </w:r>
      <w:r w:rsidR="000F2D4E">
        <w:t xml:space="preserve"> wurde</w:t>
      </w:r>
      <w:r w:rsidRPr="00D40E3D">
        <w:t>.</w:t>
      </w:r>
      <w:r w:rsidR="006C16C9" w:rsidRPr="006C16C9">
        <w:rPr>
          <w:noProof/>
        </w:rPr>
        <w:t xml:space="preserve"> </w:t>
      </w:r>
    </w:p>
    <w:p w14:paraId="348E7C89" w14:textId="0E2E5185" w:rsidR="00991833" w:rsidRDefault="00991833" w:rsidP="00991833">
      <w:pPr>
        <w:pStyle w:val="berschrift4"/>
      </w:pPr>
      <w:r>
        <w:t>Welche Erfahrungen machte ich mit dieser Technik?</w:t>
      </w:r>
    </w:p>
    <w:p w14:paraId="594C7241" w14:textId="2AC7C3A6" w:rsidR="00991833" w:rsidRPr="00991833" w:rsidRDefault="000F6E59" w:rsidP="00991833">
      <w:r w:rsidRPr="000F6E59">
        <w:t>Meine bisherigen Erfahrungen mit Problemlösungen, die einem ähnlichen Ablauf folgen, sind überwiegend positiv. Ich habe gemerkt, dass es hilft, sich wirklich Zeit zu nehmen, um ein Problem zu verstehen, bevor man eine Lösung sucht. Wenn man diesen Prozess aber zu detailliert aufbaut, kann er schnell</w:t>
      </w:r>
      <w:r w:rsidR="00900C0C">
        <w:t xml:space="preserve"> zu</w:t>
      </w:r>
      <w:r w:rsidRPr="000F6E59">
        <w:t xml:space="preserve"> aufwendig werden</w:t>
      </w:r>
      <w:r w:rsidR="00BF4B5C">
        <w:t>,</w:t>
      </w:r>
      <w:r w:rsidRPr="000F6E59">
        <w:t xml:space="preserve"> besonders wenn man im Arbeitsalltag unter Zeitdruck steht. Trotzdem denke ich, dass der Zyklus hilfreich ist, um langfristige Lösungen zu finden und nicht nur kurzfristig etwas </w:t>
      </w:r>
      <w:r w:rsidR="00BF4B5C">
        <w:t>zu reparieren, was dann aber in der nächsten Woche wieder kaputt ist</w:t>
      </w:r>
      <w:r w:rsidRPr="000F6E59">
        <w:t>.</w:t>
      </w:r>
    </w:p>
    <w:p w14:paraId="64C80353" w14:textId="7E125C78" w:rsidR="00991833" w:rsidRDefault="00991833" w:rsidP="00991833">
      <w:pPr>
        <w:pStyle w:val="berschrift4"/>
      </w:pPr>
      <w:r>
        <w:t>Werde ich diese Technik weiterhin verwenden und in welchen Situationen?</w:t>
      </w:r>
    </w:p>
    <w:p w14:paraId="68346D94" w14:textId="7412210F" w:rsidR="00991833" w:rsidRDefault="00BF01C7" w:rsidP="00991833">
      <w:r w:rsidRPr="00BF01C7">
        <w:t xml:space="preserve">Ich kann mir gut vorstellen, diese Technik in </w:t>
      </w:r>
      <w:r w:rsidR="001718FD">
        <w:t xml:space="preserve">der </w:t>
      </w:r>
      <w:r w:rsidRPr="00BF01C7">
        <w:t>Zukunft bewusster einzusetzen</w:t>
      </w:r>
      <w:r>
        <w:t xml:space="preserve">, </w:t>
      </w:r>
      <w:r w:rsidRPr="00BF01C7">
        <w:t>besonders bei grösseren Aufgaben, bei denen es auf langfristige Lösungen ankommt. Auch wenn ich sicher nicht immer alle sieben Schritte formell durchlaufen werde, finde ich es hilfreich, den Zyklus im Hinterkopf zu haben. Besonders in Projekten oder bei Konflikten könnte diese Methode helfen, strukturiert und nachhaltig vorzugehen.</w:t>
      </w:r>
    </w:p>
    <w:p w14:paraId="11E07556" w14:textId="0A09A78D" w:rsidR="00CA6AF2" w:rsidRPr="00991833" w:rsidRDefault="00CA6AF2" w:rsidP="00CA6AF2">
      <w:pPr>
        <w:spacing w:after="160"/>
      </w:pPr>
      <w:r>
        <w:br w:type="page"/>
      </w:r>
    </w:p>
    <w:p w14:paraId="09E5BCDC" w14:textId="11D0C66B" w:rsidR="00292857" w:rsidRDefault="00292857" w:rsidP="00292857">
      <w:pPr>
        <w:pStyle w:val="berschrift3"/>
      </w:pPr>
      <w:bookmarkStart w:id="105" w:name="_Toc199272439"/>
      <w:r>
        <w:lastRenderedPageBreak/>
        <w:t>Mindmap</w:t>
      </w:r>
      <w:bookmarkEnd w:id="105"/>
    </w:p>
    <w:p w14:paraId="46F917A5" w14:textId="7467C703" w:rsidR="00991833" w:rsidRDefault="00991833" w:rsidP="00991833">
      <w:pPr>
        <w:pStyle w:val="berschrift4"/>
      </w:pPr>
      <w:r>
        <w:t>Kann ich diese Technik selbst anwenden?</w:t>
      </w:r>
    </w:p>
    <w:p w14:paraId="5D0CE171" w14:textId="2A0B7984" w:rsidR="00991833" w:rsidRPr="00991833" w:rsidRDefault="00504887" w:rsidP="00991833">
      <w:r w:rsidRPr="00504887">
        <w:t>Ja, ich kann die Mindmap-Technik anwenden. Ich finde sie besonders hilfreich, um einen Überblick über komplexe Themen zu bekommen und Zusammenhänge zwischen verschiedenen Aspekten zu erkennen. Allerdings muss ich sagen, dass ich für die Erstellung oft zu lange brauche, da es eine sehr visuelle Methode ist und ich dabei immer versuche, alles „perfekt“ darzustellen.</w:t>
      </w:r>
      <w:r w:rsidR="00D022B6" w:rsidRPr="00D022B6">
        <w:rPr>
          <w:noProof/>
        </w:rPr>
        <w:t xml:space="preserve"> </w:t>
      </w:r>
    </w:p>
    <w:p w14:paraId="52319759" w14:textId="653F1741" w:rsidR="00991833" w:rsidRDefault="00991833" w:rsidP="00991833">
      <w:pPr>
        <w:pStyle w:val="berschrift4"/>
      </w:pPr>
      <w:r>
        <w:t>Habe ich diese Technik bereits angewendet?</w:t>
      </w:r>
    </w:p>
    <w:p w14:paraId="53880F5E" w14:textId="3936D303" w:rsidR="00991833" w:rsidRPr="00991833" w:rsidRDefault="000F1402" w:rsidP="00991833">
      <w:r w:rsidRPr="000F1402">
        <w:t>Ja, ich habe Mindmaps bereits mehrfach verwendet</w:t>
      </w:r>
      <w:r>
        <w:t>,</w:t>
      </w:r>
      <w:r w:rsidRPr="000F1402">
        <w:t xml:space="preserve"> besonders früher, in der Sekundarstufe. Damals habe ich fast zu jedem Thema eine Mindmap erstellt. Seit</w:t>
      </w:r>
      <w:r w:rsidR="001B53B6">
        <w:t>dem</w:t>
      </w:r>
      <w:r w:rsidRPr="000F1402">
        <w:t xml:space="preserve"> ich in der </w:t>
      </w:r>
      <w:r w:rsidR="00863EA2">
        <w:t xml:space="preserve">Ausbildung </w:t>
      </w:r>
      <w:r w:rsidRPr="000F1402">
        <w:t>bin, nutze ich sie jedoch seltener, weil im Alltag oft</w:t>
      </w:r>
      <w:r w:rsidR="00414423">
        <w:t xml:space="preserve"> zu</w:t>
      </w:r>
      <w:r w:rsidRPr="000F1402">
        <w:t xml:space="preserve"> wenig Zeit bleibt und man viele Inhalte schnell schriftlich festhalten muss. Für ausführlichere Notizen greife ich heute meist auf andere Methoden zurück.</w:t>
      </w:r>
      <w:r w:rsidR="00D022B6">
        <w:t xml:space="preserve"> </w:t>
      </w:r>
    </w:p>
    <w:p w14:paraId="25C2616A" w14:textId="1541760D" w:rsidR="00991833" w:rsidRDefault="006C16C9" w:rsidP="00991833">
      <w:pPr>
        <w:pStyle w:val="berschrift4"/>
      </w:pPr>
      <w:r>
        <w:rPr>
          <w:noProof/>
        </w:rPr>
        <mc:AlternateContent>
          <mc:Choice Requires="wpg">
            <w:drawing>
              <wp:anchor distT="0" distB="0" distL="114300" distR="114300" simplePos="0" relativeHeight="251669515" behindDoc="0" locked="0" layoutInCell="1" allowOverlap="1" wp14:anchorId="4E21FBA1" wp14:editId="60C50C15">
                <wp:simplePos x="0" y="0"/>
                <wp:positionH relativeFrom="margin">
                  <wp:align>right</wp:align>
                </wp:positionH>
                <wp:positionV relativeFrom="paragraph">
                  <wp:posOffset>14605</wp:posOffset>
                </wp:positionV>
                <wp:extent cx="3011805" cy="1854835"/>
                <wp:effectExtent l="0" t="0" r="0" b="0"/>
                <wp:wrapSquare wrapText="bothSides"/>
                <wp:docPr id="1392900026" name="Gruppieren 18"/>
                <wp:cNvGraphicFramePr/>
                <a:graphic xmlns:a="http://schemas.openxmlformats.org/drawingml/2006/main">
                  <a:graphicData uri="http://schemas.microsoft.com/office/word/2010/wordprocessingGroup">
                    <wpg:wgp>
                      <wpg:cNvGrpSpPr/>
                      <wpg:grpSpPr>
                        <a:xfrm>
                          <a:off x="0" y="0"/>
                          <a:ext cx="3011805" cy="1854835"/>
                          <a:chOff x="0" y="0"/>
                          <a:chExt cx="3011805" cy="1855363"/>
                        </a:xfrm>
                      </wpg:grpSpPr>
                      <pic:pic xmlns:pic="http://schemas.openxmlformats.org/drawingml/2006/picture">
                        <pic:nvPicPr>
                          <pic:cNvPr id="437963608" name="Grafik 1" descr="Ein Bild, das Screenshot, Kreis, Schrift, Design enthält.&#10;&#10;KI-generierte Inhalte können fehlerhaft sein."/>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1805" cy="1657985"/>
                          </a:xfrm>
                          <a:prstGeom prst="rect">
                            <a:avLst/>
                          </a:prstGeom>
                        </pic:spPr>
                      </pic:pic>
                      <wps:wsp>
                        <wps:cNvPr id="8577772" name="Textfeld 1"/>
                        <wps:cNvSpPr txBox="1"/>
                        <wps:spPr>
                          <a:xfrm>
                            <a:off x="0" y="1596918"/>
                            <a:ext cx="3011805" cy="258445"/>
                          </a:xfrm>
                          <a:prstGeom prst="rect">
                            <a:avLst/>
                          </a:prstGeom>
                          <a:solidFill>
                            <a:prstClr val="white"/>
                          </a:solidFill>
                          <a:ln>
                            <a:noFill/>
                          </a:ln>
                        </wps:spPr>
                        <wps:txbx>
                          <w:txbxContent>
                            <w:p w14:paraId="5F1F59B0" w14:textId="19F57A68" w:rsidR="00A87A27" w:rsidRPr="00567C91" w:rsidRDefault="00A87A27" w:rsidP="00A87A27">
                              <w:pPr>
                                <w:pStyle w:val="Beschriftung"/>
                              </w:pPr>
                              <w:bookmarkStart w:id="106" w:name="_Toc199272685"/>
                              <w:r>
                                <w:t xml:space="preserve">Abbildung </w:t>
                              </w:r>
                              <w:r w:rsidR="003C0C7B">
                                <w:fldChar w:fldCharType="begin"/>
                              </w:r>
                              <w:r w:rsidR="003C0C7B">
                                <w:instrText xml:space="preserve"> SEQ Abbildung \* ARABIC </w:instrText>
                              </w:r>
                              <w:r w:rsidR="003C0C7B">
                                <w:fldChar w:fldCharType="separate"/>
                              </w:r>
                              <w:r w:rsidR="00C556EE">
                                <w:rPr>
                                  <w:noProof/>
                                </w:rPr>
                                <w:t>19</w:t>
                              </w:r>
                              <w:r w:rsidR="003C0C7B">
                                <w:rPr>
                                  <w:noProof/>
                                </w:rPr>
                                <w:fldChar w:fldCharType="end"/>
                              </w:r>
                              <w:r>
                                <w:t xml:space="preserve"> Mind</w:t>
                              </w:r>
                              <w:r w:rsidR="00C56E9C">
                                <w:t>m</w:t>
                              </w:r>
                              <w:r>
                                <w:t>ap Template</w:t>
                              </w:r>
                              <w:r w:rsidR="0040185C">
                                <w:t xml:space="preserve"> </w:t>
                              </w:r>
                              <w:sdt>
                                <w:sdtPr>
                                  <w:id w:val="1773433523"/>
                                  <w:citation/>
                                </w:sdtPr>
                                <w:sdtContent>
                                  <w:r w:rsidR="0040185C">
                                    <w:fldChar w:fldCharType="begin"/>
                                  </w:r>
                                  <w:r w:rsidR="0040185C">
                                    <w:instrText xml:space="preserve"> CITATION Nic25 \l 2055 </w:instrText>
                                  </w:r>
                                  <w:r w:rsidR="0040185C">
                                    <w:fldChar w:fldCharType="separate"/>
                                  </w:r>
                                  <w:r w:rsidR="0040185C">
                                    <w:rPr>
                                      <w:noProof/>
                                    </w:rPr>
                                    <w:t>(Nico, kein Datum)</w:t>
                                  </w:r>
                                  <w:r w:rsidR="0040185C">
                                    <w:fldChar w:fldCharType="end"/>
                                  </w:r>
                                </w:sdtContent>
                              </w:sdt>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21FBA1" id="Gruppieren 18" o:spid="_x0000_s1082" style="position:absolute;left:0;text-align:left;margin-left:185.95pt;margin-top:1.15pt;width:237.15pt;height:146.05pt;z-index:251669515;mso-position-horizontal:right;mso-position-horizontal-relative:margin;mso-width-relative:margin;mso-height-relative:margin" coordsize="30118,1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">
                <v:shape id="Grafik 1" o:spid="_x0000_s1083" type="#_x0000_t75" alt="Ein Bild, das Screenshot, Kreis, Schrift, Design enthält.&#10;&#10;KI-generierte Inhalte können fehlerhaft sein." style="position:absolute;width:30118;height:16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">
                  <v:imagedata r:id="rId46" o:title="Ein Bild, das Screenshot, Kreis, Schrift, Design enthält.&#10;&#10;KI-generierte Inhalte können fehlerhaft sein"/>
                </v:shape>
                <v:shape id="Textfeld 1" o:spid="_x0000_s1084" type="#_x0000_t202" style="position:absolute;top:15969;width:3011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" stroked="f">
                  <v:textbox style="mso-fit-shape-to-text:t" inset="0,0,0,0">
                    <w:txbxContent>
                      <w:p w14:paraId="5F1F59B0" w14:textId="19F57A68" w:rsidR="00A87A27" w:rsidRPr="00567C91" w:rsidRDefault="00A87A27" w:rsidP="00A87A27">
                        <w:pPr>
                          <w:pStyle w:val="Beschriftung"/>
                        </w:pPr>
                        <w:bookmarkStart w:id="107" w:name="_Toc199272685"/>
                        <w:r>
                          <w:t xml:space="preserve">Abbildung </w:t>
                        </w:r>
                        <w:r w:rsidR="003C0C7B">
                          <w:fldChar w:fldCharType="begin"/>
                        </w:r>
                        <w:r w:rsidR="003C0C7B">
                          <w:instrText xml:space="preserve"> SEQ Abbildung \* ARABIC </w:instrText>
                        </w:r>
                        <w:r w:rsidR="003C0C7B">
                          <w:fldChar w:fldCharType="separate"/>
                        </w:r>
                        <w:r w:rsidR="00C556EE">
                          <w:rPr>
                            <w:noProof/>
                          </w:rPr>
                          <w:t>19</w:t>
                        </w:r>
                        <w:r w:rsidR="003C0C7B">
                          <w:rPr>
                            <w:noProof/>
                          </w:rPr>
                          <w:fldChar w:fldCharType="end"/>
                        </w:r>
                        <w:r>
                          <w:t xml:space="preserve"> Mind</w:t>
                        </w:r>
                        <w:r w:rsidR="00C56E9C">
                          <w:t>m</w:t>
                        </w:r>
                        <w:r>
                          <w:t>ap Template</w:t>
                        </w:r>
                        <w:r w:rsidR="0040185C">
                          <w:t xml:space="preserve"> </w:t>
                        </w:r>
                        <w:sdt>
                          <w:sdtPr>
                            <w:id w:val="1773433523"/>
                            <w:citation/>
                          </w:sdtPr>
                          <w:sdtContent>
                            <w:r w:rsidR="0040185C">
                              <w:fldChar w:fldCharType="begin"/>
                            </w:r>
                            <w:r w:rsidR="0040185C">
                              <w:instrText xml:space="preserve"> CITATION Nic25 \l 2055 </w:instrText>
                            </w:r>
                            <w:r w:rsidR="0040185C">
                              <w:fldChar w:fldCharType="separate"/>
                            </w:r>
                            <w:r w:rsidR="0040185C">
                              <w:rPr>
                                <w:noProof/>
                              </w:rPr>
                              <w:t>(Nico, kein Datum)</w:t>
                            </w:r>
                            <w:r w:rsidR="0040185C">
                              <w:fldChar w:fldCharType="end"/>
                            </w:r>
                          </w:sdtContent>
                        </w:sdt>
                        <w:bookmarkEnd w:id="107"/>
                      </w:p>
                    </w:txbxContent>
                  </v:textbox>
                </v:shape>
                <w10:wrap type="square" anchorx="margin"/>
              </v:group>
            </w:pict>
          </mc:Fallback>
        </mc:AlternateContent>
      </w:r>
      <w:r w:rsidR="00991833">
        <w:t>Welche Erfahrungen machte ich mit dieser Technik?</w:t>
      </w:r>
    </w:p>
    <w:p w14:paraId="2D1FF84D" w14:textId="7129C629" w:rsidR="00991833" w:rsidRPr="00991833" w:rsidRDefault="00ED1DB4" w:rsidP="00991833">
      <w:r w:rsidRPr="00ED1DB4">
        <w:t>Meine Erfahrungen mit der Mindmap-Technik sind grösstenteils positiv. Besonders zur Übersicht und um Verbindungen zwischen verschiedenen Unterthemen zu erkennen, finde ich sie sehr hilfreich. Für die tiefergehende Auseinandersetzung mit Inhalten finde ich sie jedoch weniger praktisch</w:t>
      </w:r>
      <w:r>
        <w:t>,</w:t>
      </w:r>
      <w:r w:rsidRPr="00ED1DB4">
        <w:t xml:space="preserve"> </w:t>
      </w:r>
      <w:r w:rsidR="005651FF">
        <w:t xml:space="preserve">denn </w:t>
      </w:r>
      <w:r w:rsidRPr="00ED1DB4">
        <w:t>wenn man zu viel Text einfügt, wird die Mindmap schnell unübersichtlich. Au</w:t>
      </w:r>
      <w:r>
        <w:t>ss</w:t>
      </w:r>
      <w:r w:rsidRPr="00ED1DB4">
        <w:t>erdem kostet mich die Gestaltung oft zu viel Zeit, weil ich sehr genau arbeite und alles sauber und strukturiert aussehen muss. Trotzdem schätze ich die Methode sehr, wenn es darum geht, einen ersten Überblick über ein Thema zu bekommen</w:t>
      </w:r>
      <w:r w:rsidR="00285613">
        <w:t>.</w:t>
      </w:r>
    </w:p>
    <w:p w14:paraId="3E855ED1" w14:textId="77777777" w:rsidR="00991833" w:rsidRDefault="00991833" w:rsidP="00991833">
      <w:pPr>
        <w:pStyle w:val="berschrift4"/>
      </w:pPr>
      <w:r>
        <w:t>Werde ich diese Technik weiterhin verwenden und in welchen Situationen?</w:t>
      </w:r>
    </w:p>
    <w:p w14:paraId="5695CBEF" w14:textId="3704C054" w:rsidR="00CA6AF2" w:rsidRDefault="008040E6" w:rsidP="00991833">
      <w:r w:rsidRPr="008040E6">
        <w:t>Ja, ich werde die Mindmap-Technik auch in Zukunft nutzen</w:t>
      </w:r>
      <w:r>
        <w:t>,</w:t>
      </w:r>
      <w:r w:rsidRPr="008040E6">
        <w:t xml:space="preserve"> vor allem </w:t>
      </w:r>
      <w:r w:rsidR="008407CC">
        <w:t>für</w:t>
      </w:r>
      <w:r w:rsidRPr="008040E6">
        <w:t xml:space="preserve"> Prüfungsvorbereitung</w:t>
      </w:r>
      <w:r w:rsidR="00D45593">
        <w:t>en</w:t>
      </w:r>
      <w:r w:rsidRPr="008040E6">
        <w:t xml:space="preserve"> oder um Themen und ihre Verbindungen besser zu verstehen. Besonders hilfreich finde ich sie, wenn ich ein neues Thema starte und mir erstmal einen groben Überblick verschaffen möchte. Für schnelle Notizen oder tiefere Analysen werde ich aber weiterhin andere Methoden bevorzugen</w:t>
      </w:r>
      <w:r w:rsidR="00E12D56">
        <w:t>.</w:t>
      </w:r>
      <w:r w:rsidR="00CA6AF2">
        <w:br/>
      </w:r>
    </w:p>
    <w:p w14:paraId="54D788EF" w14:textId="43961C67" w:rsidR="00991833" w:rsidRPr="00991833" w:rsidRDefault="00CA6AF2" w:rsidP="00CA6AF2">
      <w:pPr>
        <w:spacing w:after="160"/>
      </w:pPr>
      <w:r>
        <w:br w:type="page"/>
      </w:r>
    </w:p>
    <w:p w14:paraId="69AEB9CA" w14:textId="77777777" w:rsidR="00292857" w:rsidRDefault="00292857" w:rsidP="00292857">
      <w:pPr>
        <w:pStyle w:val="berschrift3"/>
      </w:pPr>
      <w:bookmarkStart w:id="108" w:name="_Toc199272440"/>
      <w:r>
        <w:lastRenderedPageBreak/>
        <w:t>Brainwriting 6-3-5</w:t>
      </w:r>
      <w:bookmarkEnd w:id="108"/>
    </w:p>
    <w:p w14:paraId="7EF1BE5A" w14:textId="77777777" w:rsidR="00991833" w:rsidRDefault="00991833" w:rsidP="00991833">
      <w:pPr>
        <w:pStyle w:val="berschrift4"/>
      </w:pPr>
      <w:r>
        <w:t>Kann ich diese Technik selbst anwenden?</w:t>
      </w:r>
    </w:p>
    <w:p w14:paraId="1B209196" w14:textId="5C4B3967" w:rsidR="00991833" w:rsidRPr="00991833" w:rsidRDefault="00F43EDD" w:rsidP="00991833">
      <w:r w:rsidRPr="00F43EDD">
        <w:t>Nein, aktuell kann ich die Brainwriting-635-Methode nicht selbst anwenden, da sie speziell für Gruppen entwickelt wurde. Da ich meistens allein arbeite oder lerne, fehlt mir die passende Situation</w:t>
      </w:r>
      <w:r w:rsidR="001D3A6B">
        <w:t xml:space="preserve"> dazu</w:t>
      </w:r>
      <w:r w:rsidRPr="00F43EDD">
        <w:t>, um diese Technik praktisch umzusetzen. Ich habe sie erst durch die Präsentation kennengelernt und finde sie zwar interessant, aber für den Einzelgebrauch ungeeignet.</w:t>
      </w:r>
    </w:p>
    <w:p w14:paraId="4B7DE9F4" w14:textId="77777777" w:rsidR="00991833" w:rsidRDefault="00991833" w:rsidP="00991833">
      <w:pPr>
        <w:pStyle w:val="berschrift4"/>
      </w:pPr>
      <w:r>
        <w:t>Habe ich diese Technik bereits angewendet?</w:t>
      </w:r>
    </w:p>
    <w:p w14:paraId="388513E7" w14:textId="0CD455D3" w:rsidR="00991833" w:rsidRPr="00991833" w:rsidRDefault="00863EA2" w:rsidP="00991833">
      <w:r w:rsidRPr="00863EA2">
        <w:t>Nein, ich habe Brainwriting 635 bisher noch nie angewendet. Die Präsentation war das erste Mal, dass ich davon gehört habe. In meiner bisherigen Schul- und Ausbildungslaufbahn kam diese Methode nie vor</w:t>
      </w:r>
      <w:r>
        <w:t>,</w:t>
      </w:r>
      <w:r w:rsidRPr="00863EA2">
        <w:t xml:space="preserve"> wahrscheinlich auch deshalb, weil sie nur im Team sinnvoll funktioniert.</w:t>
      </w:r>
    </w:p>
    <w:p w14:paraId="64594BB9" w14:textId="12A94FD8" w:rsidR="00991833" w:rsidRDefault="003D471D" w:rsidP="00991833">
      <w:pPr>
        <w:pStyle w:val="berschrift4"/>
      </w:pPr>
      <w:r>
        <w:rPr>
          <w:noProof/>
        </w:rPr>
        <mc:AlternateContent>
          <mc:Choice Requires="wpg">
            <w:drawing>
              <wp:anchor distT="0" distB="0" distL="114300" distR="114300" simplePos="0" relativeHeight="251689995" behindDoc="0" locked="0" layoutInCell="1" allowOverlap="1" wp14:anchorId="0468BFC7" wp14:editId="4EC8EA10">
                <wp:simplePos x="0" y="0"/>
                <wp:positionH relativeFrom="column">
                  <wp:posOffset>2349113</wp:posOffset>
                </wp:positionH>
                <wp:positionV relativeFrom="paragraph">
                  <wp:posOffset>11651</wp:posOffset>
                </wp:positionV>
                <wp:extent cx="3766185" cy="2882265"/>
                <wp:effectExtent l="0" t="0" r="5715" b="0"/>
                <wp:wrapSquare wrapText="bothSides"/>
                <wp:docPr id="381533291" name="Gruppieren 24"/>
                <wp:cNvGraphicFramePr/>
                <a:graphic xmlns:a="http://schemas.openxmlformats.org/drawingml/2006/main">
                  <a:graphicData uri="http://schemas.microsoft.com/office/word/2010/wordprocessingGroup">
                    <wpg:wgp>
                      <wpg:cNvGrpSpPr/>
                      <wpg:grpSpPr>
                        <a:xfrm>
                          <a:off x="0" y="0"/>
                          <a:ext cx="3766185" cy="2882265"/>
                          <a:chOff x="0" y="0"/>
                          <a:chExt cx="3766185" cy="2882265"/>
                        </a:xfrm>
                      </wpg:grpSpPr>
                      <pic:pic xmlns:pic="http://schemas.openxmlformats.org/drawingml/2006/picture">
                        <pic:nvPicPr>
                          <pic:cNvPr id="284202180" name="Grafik 1" descr="Ein Bild, das Text, Screenshot, Schrift, Zahl enthäl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66185" cy="2567940"/>
                          </a:xfrm>
                          <a:prstGeom prst="rect">
                            <a:avLst/>
                          </a:prstGeom>
                        </pic:spPr>
                      </pic:pic>
                      <wps:wsp>
                        <wps:cNvPr id="457173534" name="Textfeld 1"/>
                        <wps:cNvSpPr txBox="1"/>
                        <wps:spPr>
                          <a:xfrm>
                            <a:off x="0" y="2623820"/>
                            <a:ext cx="3766185" cy="258445"/>
                          </a:xfrm>
                          <a:prstGeom prst="rect">
                            <a:avLst/>
                          </a:prstGeom>
                          <a:solidFill>
                            <a:prstClr val="white"/>
                          </a:solidFill>
                          <a:ln>
                            <a:noFill/>
                          </a:ln>
                        </wps:spPr>
                        <wps:txbx>
                          <w:txbxContent>
                            <w:p w14:paraId="531DEF25" w14:textId="314346FF" w:rsidR="003D471D" w:rsidRPr="00F5063A" w:rsidRDefault="003D471D" w:rsidP="003D471D">
                              <w:pPr>
                                <w:pStyle w:val="Beschriftung"/>
                                <w:rPr>
                                  <w:noProof/>
                                </w:rPr>
                              </w:pPr>
                              <w:bookmarkStart w:id="109" w:name="_Toc199272686"/>
                              <w:r>
                                <w:t xml:space="preserve">Abbildung </w:t>
                              </w:r>
                              <w:r w:rsidR="003C0C7B">
                                <w:fldChar w:fldCharType="begin"/>
                              </w:r>
                              <w:r w:rsidR="003C0C7B">
                                <w:instrText xml:space="preserve"> SEQ Abbildung \* ARABIC </w:instrText>
                              </w:r>
                              <w:r w:rsidR="003C0C7B">
                                <w:fldChar w:fldCharType="separate"/>
                              </w:r>
                              <w:r w:rsidR="00C556EE">
                                <w:rPr>
                                  <w:noProof/>
                                </w:rPr>
                                <w:t>20</w:t>
                              </w:r>
                              <w:r w:rsidR="003C0C7B">
                                <w:rPr>
                                  <w:noProof/>
                                </w:rPr>
                                <w:fldChar w:fldCharType="end"/>
                              </w:r>
                              <w:r>
                                <w:t xml:space="preserve"> Beispiel </w:t>
                              </w:r>
                              <w:r w:rsidR="00D24681">
                                <w:t>Brainwriting 6-3-5</w:t>
                              </w:r>
                              <w:r w:rsidR="0040185C">
                                <w:t xml:space="preserve"> </w:t>
                              </w:r>
                              <w:sdt>
                                <w:sdtPr>
                                  <w:id w:val="920757730"/>
                                  <w:citation/>
                                </w:sdtPr>
                                <w:sdtContent>
                                  <w:r w:rsidR="0040185C">
                                    <w:fldChar w:fldCharType="begin"/>
                                  </w:r>
                                  <w:r w:rsidR="0040185C">
                                    <w:instrText xml:space="preserve"> CITATION Mer25 \l 2055 </w:instrText>
                                  </w:r>
                                  <w:r w:rsidR="0040185C">
                                    <w:fldChar w:fldCharType="separate"/>
                                  </w:r>
                                  <w:r w:rsidR="0040185C">
                                    <w:rPr>
                                      <w:noProof/>
                                    </w:rPr>
                                    <w:t>(Aulon, kein Datum)</w:t>
                                  </w:r>
                                  <w:r w:rsidR="0040185C">
                                    <w:fldChar w:fldCharType="end"/>
                                  </w:r>
                                </w:sdtContent>
                              </w:sdt>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68BFC7" id="Gruppieren 24" o:spid="_x0000_s1085" style="position:absolute;left:0;text-align:left;margin-left:184.95pt;margin-top:.9pt;width:296.55pt;height:226.95pt;z-index:251689995" coordsize="37661,28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">
                <v:shape id="Grafik 1" o:spid="_x0000_s1086" type="#_x0000_t75" alt="Ein Bild, das Text, Screenshot, Schrift, Zahl enthält." style="position:absolute;width:37661;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">
                  <v:imagedata r:id="rId48" o:title="Ein Bild, das Text, Screenshot, Schrift, Zahl enthält"/>
                </v:shape>
                <v:shape id="Textfeld 1" o:spid="_x0000_s1087" type="#_x0000_t202" style="position:absolute;top:26238;width:376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" stroked="f">
                  <v:textbox style="mso-fit-shape-to-text:t" inset="0,0,0,0">
                    <w:txbxContent>
                      <w:p w14:paraId="531DEF25" w14:textId="314346FF" w:rsidR="003D471D" w:rsidRPr="00F5063A" w:rsidRDefault="003D471D" w:rsidP="003D471D">
                        <w:pPr>
                          <w:pStyle w:val="Beschriftung"/>
                          <w:rPr>
                            <w:noProof/>
                          </w:rPr>
                        </w:pPr>
                        <w:bookmarkStart w:id="110" w:name="_Toc199272686"/>
                        <w:r>
                          <w:t xml:space="preserve">Abbildung </w:t>
                        </w:r>
                        <w:r w:rsidR="003C0C7B">
                          <w:fldChar w:fldCharType="begin"/>
                        </w:r>
                        <w:r w:rsidR="003C0C7B">
                          <w:instrText xml:space="preserve"> SEQ Abbildung \* ARABIC </w:instrText>
                        </w:r>
                        <w:r w:rsidR="003C0C7B">
                          <w:fldChar w:fldCharType="separate"/>
                        </w:r>
                        <w:r w:rsidR="00C556EE">
                          <w:rPr>
                            <w:noProof/>
                          </w:rPr>
                          <w:t>20</w:t>
                        </w:r>
                        <w:r w:rsidR="003C0C7B">
                          <w:rPr>
                            <w:noProof/>
                          </w:rPr>
                          <w:fldChar w:fldCharType="end"/>
                        </w:r>
                        <w:r>
                          <w:t xml:space="preserve"> Beispiel </w:t>
                        </w:r>
                        <w:r w:rsidR="00D24681">
                          <w:t>Brainwriting 6-3-5</w:t>
                        </w:r>
                        <w:r w:rsidR="0040185C">
                          <w:t xml:space="preserve"> </w:t>
                        </w:r>
                        <w:sdt>
                          <w:sdtPr>
                            <w:id w:val="920757730"/>
                            <w:citation/>
                          </w:sdtPr>
                          <w:sdtContent>
                            <w:r w:rsidR="0040185C">
                              <w:fldChar w:fldCharType="begin"/>
                            </w:r>
                            <w:r w:rsidR="0040185C">
                              <w:instrText xml:space="preserve"> CITATION Mer25 \l 2055 </w:instrText>
                            </w:r>
                            <w:r w:rsidR="0040185C">
                              <w:fldChar w:fldCharType="separate"/>
                            </w:r>
                            <w:r w:rsidR="0040185C">
                              <w:rPr>
                                <w:noProof/>
                              </w:rPr>
                              <w:t>(Aulon, kein Datum)</w:t>
                            </w:r>
                            <w:r w:rsidR="0040185C">
                              <w:fldChar w:fldCharType="end"/>
                            </w:r>
                          </w:sdtContent>
                        </w:sdt>
                        <w:bookmarkEnd w:id="110"/>
                      </w:p>
                    </w:txbxContent>
                  </v:textbox>
                </v:shape>
                <w10:wrap type="square"/>
              </v:group>
            </w:pict>
          </mc:Fallback>
        </mc:AlternateContent>
      </w:r>
      <w:r w:rsidR="00991833">
        <w:t>Welche Erfahrungen machte ich mit dieser Technik?</w:t>
      </w:r>
    </w:p>
    <w:p w14:paraId="50BAEAFF" w14:textId="25E76913" w:rsidR="00991833" w:rsidRPr="00991833" w:rsidRDefault="005E3F97" w:rsidP="00991833">
      <w:r w:rsidRPr="005E3F97">
        <w:t xml:space="preserve">Da ich keine praktische Erfahrung damit habe, kann ich nur meinen ersten Eindruck beschreiben: Ich finde es eine interessante Idee, dass alle Teilnehmenden gleichzeitig und unabhängig voneinander Ideen sammeln. Besonders gut gefällt mir, dass auch ruhigere Gruppenmitglieder so </w:t>
      </w:r>
      <w:r w:rsidR="006E3CE7">
        <w:t xml:space="preserve">die Chance haben, </w:t>
      </w:r>
      <w:r w:rsidRPr="005E3F97">
        <w:t>gleich viel beitragen</w:t>
      </w:r>
      <w:r w:rsidR="00474B9E">
        <w:t xml:space="preserve"> zu können</w:t>
      </w:r>
      <w:r w:rsidRPr="005E3F97">
        <w:t xml:space="preserve">. Andererseits denke ich, dass es auch stressig </w:t>
      </w:r>
      <w:r w:rsidR="005F21AB">
        <w:t xml:space="preserve">werden </w:t>
      </w:r>
      <w:r w:rsidRPr="005E3F97">
        <w:t>k</w:t>
      </w:r>
      <w:r w:rsidR="005F21AB">
        <w:t>ö</w:t>
      </w:r>
      <w:r w:rsidRPr="005E3F97">
        <w:t>nn</w:t>
      </w:r>
      <w:r w:rsidR="005F21AB">
        <w:t>te</w:t>
      </w:r>
      <w:r w:rsidRPr="005E3F97">
        <w:t>, in kurzer Zeit ständig neue Ideen zu finden</w:t>
      </w:r>
      <w:r>
        <w:t>,</w:t>
      </w:r>
      <w:r w:rsidRPr="005E3F97">
        <w:t xml:space="preserve"> vor allem</w:t>
      </w:r>
      <w:r w:rsidR="005243F7">
        <w:t xml:space="preserve"> dann</w:t>
      </w:r>
      <w:r w:rsidRPr="005E3F97">
        <w:t>, wenn einem nicht sofort etwas einfällt. Insgesamt scheint die Methode kreativ und effektiv zu sein, aber für Einzelpersonen nicht brauchbar</w:t>
      </w:r>
      <w:r>
        <w:t>.</w:t>
      </w:r>
      <w:r w:rsidR="004B3EDD" w:rsidRPr="004B3EDD">
        <w:rPr>
          <w:noProof/>
        </w:rPr>
        <w:t xml:space="preserve"> </w:t>
      </w:r>
    </w:p>
    <w:p w14:paraId="2DD61CF8" w14:textId="77777777" w:rsidR="00991833" w:rsidRDefault="00991833" w:rsidP="00991833">
      <w:pPr>
        <w:pStyle w:val="berschrift4"/>
      </w:pPr>
      <w:r>
        <w:t>Werde ich diese Technik weiterhin verwenden und in welchen Situationen?</w:t>
      </w:r>
    </w:p>
    <w:p w14:paraId="0A2211E4" w14:textId="34C19CA4" w:rsidR="00991833" w:rsidRPr="00991833" w:rsidRDefault="00C16CDC" w:rsidP="00991833">
      <w:r w:rsidRPr="00C16CDC">
        <w:t>Wahrscheinlich nicht. Da ich in meinem Alltag nur selten in grösseren Gruppen an kreativen Projekten arbeite, sehe ich momentan keinen praktischen Nutzen. Sollte ich jedoch in der Zukunft in einem Team arbeiten, das gemeinsam Ideen entwickeln muss (z. B. bei einem Workshop oder einem grösseren Projekt), könnte ich mir vorstellen, die Methode dort vorzuschlagen oder mitzumachen.</w:t>
      </w:r>
    </w:p>
    <w:p w14:paraId="64A16C63" w14:textId="6DC03C49" w:rsidR="00292857" w:rsidRDefault="00292857" w:rsidP="00292857">
      <w:pPr>
        <w:pStyle w:val="berschrift3"/>
      </w:pPr>
      <w:bookmarkStart w:id="111" w:name="_Toc199272441"/>
      <w:r>
        <w:lastRenderedPageBreak/>
        <w:t>Lernvertrag/Lernjournal</w:t>
      </w:r>
      <w:bookmarkEnd w:id="111"/>
    </w:p>
    <w:p w14:paraId="503A4B95" w14:textId="4382D4FE" w:rsidR="00991833" w:rsidRDefault="00D57BD7" w:rsidP="00991833">
      <w:pPr>
        <w:pStyle w:val="berschrift4"/>
      </w:pPr>
      <w:r>
        <w:rPr>
          <w:noProof/>
        </w:rPr>
        <mc:AlternateContent>
          <mc:Choice Requires="wpg">
            <w:drawing>
              <wp:anchor distT="0" distB="0" distL="114300" distR="114300" simplePos="0" relativeHeight="251694091" behindDoc="0" locked="0" layoutInCell="1" allowOverlap="1" wp14:anchorId="0D31FFCD" wp14:editId="0CC8500B">
                <wp:simplePos x="0" y="0"/>
                <wp:positionH relativeFrom="column">
                  <wp:posOffset>3983715</wp:posOffset>
                </wp:positionH>
                <wp:positionV relativeFrom="paragraph">
                  <wp:posOffset>8032</wp:posOffset>
                </wp:positionV>
                <wp:extent cx="2125980" cy="3388368"/>
                <wp:effectExtent l="0" t="0" r="7620" b="2540"/>
                <wp:wrapSquare wrapText="bothSides"/>
                <wp:docPr id="990426214" name="Gruppieren 26"/>
                <wp:cNvGraphicFramePr/>
                <a:graphic xmlns:a="http://schemas.openxmlformats.org/drawingml/2006/main">
                  <a:graphicData uri="http://schemas.microsoft.com/office/word/2010/wordprocessingGroup">
                    <wpg:wgp>
                      <wpg:cNvGrpSpPr/>
                      <wpg:grpSpPr>
                        <a:xfrm>
                          <a:off x="0" y="0"/>
                          <a:ext cx="2125980" cy="3388368"/>
                          <a:chOff x="0" y="0"/>
                          <a:chExt cx="2125980" cy="3388368"/>
                        </a:xfrm>
                      </wpg:grpSpPr>
                      <pic:pic xmlns:pic="http://schemas.openxmlformats.org/drawingml/2006/picture">
                        <pic:nvPicPr>
                          <pic:cNvPr id="1023780274" name="Grafik 25" descr="Lernvertrag II - Editierbare Kopiervorlage | Cornelsen"/>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5980" cy="3001010"/>
                          </a:xfrm>
                          <a:prstGeom prst="rect">
                            <a:avLst/>
                          </a:prstGeom>
                          <a:noFill/>
                          <a:ln>
                            <a:noFill/>
                          </a:ln>
                        </pic:spPr>
                      </pic:pic>
                      <wps:wsp>
                        <wps:cNvPr id="1034888834" name="Textfeld 1"/>
                        <wps:cNvSpPr txBox="1"/>
                        <wps:spPr>
                          <a:xfrm>
                            <a:off x="0" y="2998478"/>
                            <a:ext cx="2125980" cy="389890"/>
                          </a:xfrm>
                          <a:prstGeom prst="rect">
                            <a:avLst/>
                          </a:prstGeom>
                          <a:solidFill>
                            <a:prstClr val="white"/>
                          </a:solidFill>
                          <a:ln>
                            <a:noFill/>
                          </a:ln>
                        </wps:spPr>
                        <wps:txbx>
                          <w:txbxContent>
                            <w:p w14:paraId="25530943" w14:textId="130504A1" w:rsidR="00D57BD7" w:rsidRPr="00312483" w:rsidRDefault="00D57BD7" w:rsidP="00D57BD7">
                              <w:pPr>
                                <w:pStyle w:val="Beschriftung"/>
                                <w:rPr>
                                  <w:noProof/>
                                </w:rPr>
                              </w:pPr>
                              <w:bookmarkStart w:id="112" w:name="_Toc199272687"/>
                              <w:r>
                                <w:t xml:space="preserve">Abbildung </w:t>
                              </w:r>
                              <w:r w:rsidR="003C0C7B">
                                <w:fldChar w:fldCharType="begin"/>
                              </w:r>
                              <w:r w:rsidR="003C0C7B">
                                <w:instrText xml:space="preserve"> SEQ Abbildung \* ARABIC </w:instrText>
                              </w:r>
                              <w:r w:rsidR="003C0C7B">
                                <w:fldChar w:fldCharType="separate"/>
                              </w:r>
                              <w:r w:rsidR="00C556EE">
                                <w:rPr>
                                  <w:noProof/>
                                </w:rPr>
                                <w:t>21</w:t>
                              </w:r>
                              <w:r w:rsidR="003C0C7B">
                                <w:rPr>
                                  <w:noProof/>
                                </w:rPr>
                                <w:fldChar w:fldCharType="end"/>
                              </w:r>
                              <w:r>
                                <w:t xml:space="preserve"> Beispiel Lernvertrag</w:t>
                              </w:r>
                              <w:r w:rsidR="0040185C">
                                <w:t xml:space="preserve"> </w:t>
                              </w:r>
                              <w:sdt>
                                <w:sdtPr>
                                  <w:id w:val="-1224677630"/>
                                  <w:citation/>
                                </w:sdtPr>
                                <w:sdtContent>
                                  <w:r w:rsidR="0040185C">
                                    <w:fldChar w:fldCharType="begin"/>
                                  </w:r>
                                  <w:r w:rsidR="0040185C">
                                    <w:instrText xml:space="preserve"> CITATION Aar25 \l 2055 </w:instrText>
                                  </w:r>
                                  <w:r w:rsidR="0040185C">
                                    <w:fldChar w:fldCharType="separate"/>
                                  </w:r>
                                  <w:r w:rsidR="0040185C">
                                    <w:rPr>
                                      <w:noProof/>
                                    </w:rPr>
                                    <w:t>(Aaron, kein Datum)</w:t>
                                  </w:r>
                                  <w:r w:rsidR="0040185C">
                                    <w:fldChar w:fldCharType="end"/>
                                  </w:r>
                                </w:sdtContent>
                              </w:sdt>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1FFCD" id="Gruppieren 26" o:spid="_x0000_s1088" style="position:absolute;left:0;text-align:left;margin-left:313.7pt;margin-top:.65pt;width:167.4pt;height:266.8pt;z-index:251694091" coordsize="21259,33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">
                <v:shape id="Grafik 25" o:spid="_x0000_s1089" type="#_x0000_t75" alt="Lernvertrag II - Editierbare Kopiervorlage | Cornelsen" style="position:absolute;width:21259;height:3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">
                  <v:imagedata r:id="rId50" o:title="Lernvertrag II - Editierbare Kopiervorlage | Cornelsen"/>
                </v:shape>
                <v:shape id="Textfeld 1" o:spid="_x0000_s1090" type="#_x0000_t202" style="position:absolute;top:29984;width:2125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" stroked="f">
                  <v:textbox style="mso-fit-shape-to-text:t" inset="0,0,0,0">
                    <w:txbxContent>
                      <w:p w14:paraId="25530943" w14:textId="130504A1" w:rsidR="00D57BD7" w:rsidRPr="00312483" w:rsidRDefault="00D57BD7" w:rsidP="00D57BD7">
                        <w:pPr>
                          <w:pStyle w:val="Beschriftung"/>
                          <w:rPr>
                            <w:noProof/>
                          </w:rPr>
                        </w:pPr>
                        <w:bookmarkStart w:id="113" w:name="_Toc199272687"/>
                        <w:r>
                          <w:t xml:space="preserve">Abbildung </w:t>
                        </w:r>
                        <w:r w:rsidR="003C0C7B">
                          <w:fldChar w:fldCharType="begin"/>
                        </w:r>
                        <w:r w:rsidR="003C0C7B">
                          <w:instrText xml:space="preserve"> SEQ Abbildung \* ARABIC </w:instrText>
                        </w:r>
                        <w:r w:rsidR="003C0C7B">
                          <w:fldChar w:fldCharType="separate"/>
                        </w:r>
                        <w:r w:rsidR="00C556EE">
                          <w:rPr>
                            <w:noProof/>
                          </w:rPr>
                          <w:t>21</w:t>
                        </w:r>
                        <w:r w:rsidR="003C0C7B">
                          <w:rPr>
                            <w:noProof/>
                          </w:rPr>
                          <w:fldChar w:fldCharType="end"/>
                        </w:r>
                        <w:r>
                          <w:t xml:space="preserve"> Beispiel Lernvertrag</w:t>
                        </w:r>
                        <w:r w:rsidR="0040185C">
                          <w:t xml:space="preserve"> </w:t>
                        </w:r>
                        <w:sdt>
                          <w:sdtPr>
                            <w:id w:val="-1224677630"/>
                            <w:citation/>
                          </w:sdtPr>
                          <w:sdtContent>
                            <w:r w:rsidR="0040185C">
                              <w:fldChar w:fldCharType="begin"/>
                            </w:r>
                            <w:r w:rsidR="0040185C">
                              <w:instrText xml:space="preserve"> CITATION Aar25 \l 2055 </w:instrText>
                            </w:r>
                            <w:r w:rsidR="0040185C">
                              <w:fldChar w:fldCharType="separate"/>
                            </w:r>
                            <w:r w:rsidR="0040185C">
                              <w:rPr>
                                <w:noProof/>
                              </w:rPr>
                              <w:t>(Aaron, kein Datum)</w:t>
                            </w:r>
                            <w:r w:rsidR="0040185C">
                              <w:fldChar w:fldCharType="end"/>
                            </w:r>
                          </w:sdtContent>
                        </w:sdt>
                        <w:bookmarkEnd w:id="113"/>
                      </w:p>
                    </w:txbxContent>
                  </v:textbox>
                </v:shape>
                <w10:wrap type="square"/>
              </v:group>
            </w:pict>
          </mc:Fallback>
        </mc:AlternateContent>
      </w:r>
      <w:r w:rsidR="00991833">
        <w:t>Kann ich diese Technik selbst anwenden?</w:t>
      </w:r>
    </w:p>
    <w:p w14:paraId="677277E8" w14:textId="1FFD9B0C" w:rsidR="00991833" w:rsidRPr="00991833" w:rsidRDefault="00875575" w:rsidP="00991833">
      <w:r w:rsidRPr="00875575">
        <w:t>Ja, grundsätzlich kann ich beide Techniken</w:t>
      </w:r>
      <w:r>
        <w:t>,</w:t>
      </w:r>
      <w:r w:rsidRPr="00875575">
        <w:t xml:space="preserve"> Lernvertrag und Lernjournal</w:t>
      </w:r>
      <w:r>
        <w:t>,</w:t>
      </w:r>
      <w:r w:rsidRPr="00875575">
        <w:t xml:space="preserve"> anwenden. Besonders das Lernjournal finde ich</w:t>
      </w:r>
      <w:r w:rsidR="004E3C61">
        <w:t xml:space="preserve"> praktisch</w:t>
      </w:r>
      <w:r w:rsidRPr="00875575">
        <w:t xml:space="preserve">, da es hilft, über das eigene Lernen nachzudenken und Fortschritte zu erkennen. Es braucht zwar </w:t>
      </w:r>
      <w:r w:rsidR="00AB30DA">
        <w:t xml:space="preserve">etwas </w:t>
      </w:r>
      <w:r w:rsidRPr="00875575">
        <w:t>Zeit und Selbstdisziplin, aber es stärkt die Selbstreflexion. Der Lernvertrag wäre für mich theoretisch auch machbar, aber ich müsste mich zuerst näher damit vertraut machen.</w:t>
      </w:r>
      <w:r w:rsidR="00D57BD7" w:rsidRPr="00D57BD7">
        <w:t xml:space="preserve"> </w:t>
      </w:r>
    </w:p>
    <w:p w14:paraId="2D6EE4E3" w14:textId="77777777" w:rsidR="00991833" w:rsidRDefault="00991833" w:rsidP="00991833">
      <w:pPr>
        <w:pStyle w:val="berschrift4"/>
      </w:pPr>
      <w:r>
        <w:t>Habe ich diese Technik bereits angewendet?</w:t>
      </w:r>
    </w:p>
    <w:p w14:paraId="124F97A2" w14:textId="26EE4C89" w:rsidR="00991833" w:rsidRPr="00991833" w:rsidRDefault="00597559" w:rsidP="00991833">
      <w:r w:rsidRPr="00597559">
        <w:t xml:space="preserve">Beim Lernjournal bin ich mir nicht </w:t>
      </w:r>
      <w:r w:rsidR="00C26D56" w:rsidRPr="00597559">
        <w:t>sicher</w:t>
      </w:r>
      <w:r w:rsidR="005B6613">
        <w:t>, ob</w:t>
      </w:r>
      <w:r w:rsidRPr="00597559">
        <w:t xml:space="preserve"> </w:t>
      </w:r>
      <w:r w:rsidR="0091143E">
        <w:t xml:space="preserve">ich es </w:t>
      </w:r>
      <w:r w:rsidR="00514A0A">
        <w:t>schon</w:t>
      </w:r>
      <w:r w:rsidR="002B04C1">
        <w:t xml:space="preserve"> angewendet habe, </w:t>
      </w:r>
      <w:r w:rsidR="00573E46">
        <w:t>da wir auf</w:t>
      </w:r>
      <w:r w:rsidRPr="00597559">
        <w:t xml:space="preserve"> der Arbeit regelmä</w:t>
      </w:r>
      <w:r w:rsidR="005B6613">
        <w:t>ss</w:t>
      </w:r>
      <w:r w:rsidRPr="00597559">
        <w:t>ig Arbeitsjournale</w:t>
      </w:r>
      <w:r w:rsidR="00573E46">
        <w:t xml:space="preserve"> schreiben</w:t>
      </w:r>
      <w:r w:rsidR="002E6D85">
        <w:t xml:space="preserve"> müssen</w:t>
      </w:r>
      <w:r w:rsidRPr="00597559">
        <w:t>, was in gewisser Weise ähnlich ist</w:t>
      </w:r>
      <w:r>
        <w:t>,</w:t>
      </w:r>
      <w:r w:rsidRPr="00597559">
        <w:t xml:space="preserve"> auch wenn der Fokus dort mehr auf den</w:t>
      </w:r>
      <w:r w:rsidR="00F554D9">
        <w:t xml:space="preserve"> </w:t>
      </w:r>
      <w:r w:rsidRPr="00597559">
        <w:t>Tätigkeiten</w:t>
      </w:r>
      <w:r w:rsidR="00F554D9">
        <w:t xml:space="preserve"> liegt</w:t>
      </w:r>
      <w:r w:rsidRPr="00597559">
        <w:t xml:space="preserve"> als auf dem Lernen. Ein </w:t>
      </w:r>
      <w:r w:rsidR="00490E86">
        <w:t xml:space="preserve">richtiges </w:t>
      </w:r>
      <w:r w:rsidRPr="00597559">
        <w:t xml:space="preserve">Lernjournal, in dem ich meine eigenen Lernprozesse reflektiere, habe ich bisher noch nicht bewusst </w:t>
      </w:r>
      <w:r w:rsidR="0082103F">
        <w:t>geschrieben</w:t>
      </w:r>
      <w:r w:rsidRPr="00597559">
        <w:t>. Einen Lernvertrag habe ich bisher nicht erstellt, zumindest nicht in der Form einer schriftlichen Vereinbarung mit Lernzielen und Methoden.</w:t>
      </w:r>
    </w:p>
    <w:p w14:paraId="1278DA0D" w14:textId="77777777" w:rsidR="00991833" w:rsidRDefault="00991833" w:rsidP="00991833">
      <w:pPr>
        <w:pStyle w:val="berschrift4"/>
      </w:pPr>
      <w:r>
        <w:t>Welche Erfahrungen machte ich mit dieser Technik?</w:t>
      </w:r>
    </w:p>
    <w:p w14:paraId="4151E10A" w14:textId="25D4369C" w:rsidR="00991833" w:rsidRPr="00991833" w:rsidRDefault="00F630AB" w:rsidP="00991833">
      <w:r w:rsidRPr="00F630AB">
        <w:t>Mit dem Arbeitsjournal habe ich gute Erfahrungen gemacht</w:t>
      </w:r>
      <w:r>
        <w:t xml:space="preserve">, </w:t>
      </w:r>
      <w:r w:rsidRPr="00F630AB">
        <w:t>es hilft mir, meine Woche zu strukturieren und zu sehen, was ich erreicht habe. Ich kann mir vorstellen, dass ein Lernjournal ähnlich nützlich ist, wenn man es regelmä</w:t>
      </w:r>
      <w:r>
        <w:t>ss</w:t>
      </w:r>
      <w:r w:rsidRPr="00F630AB">
        <w:t>ig und ehrlich führt. Es zwingt einen dazu, sich mit dem eigenen Lernstand auseinanderzusetzen. Der Lernvertrag scheint zwar hilfreich zu sein, wirkt aber auf mich etwas „</w:t>
      </w:r>
      <w:r w:rsidR="00DC4F67">
        <w:t>steif</w:t>
      </w:r>
      <w:r w:rsidRPr="00F630AB">
        <w:t>“ und eher für stark strukturierte Lernphasen geeignet</w:t>
      </w:r>
      <w:r w:rsidR="00AF42DB">
        <w:t xml:space="preserve">, </w:t>
      </w:r>
      <w:r w:rsidRPr="00F630AB">
        <w:t>etwa für Prüfungen oder Projekte.</w:t>
      </w:r>
    </w:p>
    <w:p w14:paraId="7D331EEF" w14:textId="77777777" w:rsidR="00991833" w:rsidRDefault="00991833" w:rsidP="00991833">
      <w:pPr>
        <w:pStyle w:val="berschrift4"/>
      </w:pPr>
      <w:r>
        <w:t>Werde ich diese Technik weiterhin verwenden und in welchen Situationen?</w:t>
      </w:r>
    </w:p>
    <w:p w14:paraId="2D36C304" w14:textId="0F6EE0A7" w:rsidR="00991833" w:rsidRDefault="004E0460" w:rsidP="00991833">
      <w:r>
        <w:rPr>
          <w:noProof/>
        </w:rPr>
        <mc:AlternateContent>
          <mc:Choice Requires="wpg">
            <w:drawing>
              <wp:anchor distT="0" distB="0" distL="114300" distR="114300" simplePos="0" relativeHeight="251698187" behindDoc="0" locked="0" layoutInCell="1" allowOverlap="1" wp14:anchorId="127C3601" wp14:editId="48907D2A">
                <wp:simplePos x="0" y="0"/>
                <wp:positionH relativeFrom="margin">
                  <wp:align>right</wp:align>
                </wp:positionH>
                <wp:positionV relativeFrom="paragraph">
                  <wp:posOffset>918075</wp:posOffset>
                </wp:positionV>
                <wp:extent cx="6120130" cy="2712720"/>
                <wp:effectExtent l="0" t="0" r="0" b="0"/>
                <wp:wrapSquare wrapText="bothSides"/>
                <wp:docPr id="1534110546" name="Gruppieren 27"/>
                <wp:cNvGraphicFramePr/>
                <a:graphic xmlns:a="http://schemas.openxmlformats.org/drawingml/2006/main">
                  <a:graphicData uri="http://schemas.microsoft.com/office/word/2010/wordprocessingGroup">
                    <wpg:wgp>
                      <wpg:cNvGrpSpPr/>
                      <wpg:grpSpPr>
                        <a:xfrm>
                          <a:off x="0" y="0"/>
                          <a:ext cx="6120130" cy="2712720"/>
                          <a:chOff x="0" y="0"/>
                          <a:chExt cx="6120130" cy="2712720"/>
                        </a:xfrm>
                      </wpg:grpSpPr>
                      <pic:pic xmlns:pic="http://schemas.openxmlformats.org/drawingml/2006/picture">
                        <pic:nvPicPr>
                          <pic:cNvPr id="1720868891" name="Grafik 1" descr="Ein Bild, das Text, Screenshot, Schrift, Reihe enthält.&#10;&#10;KI-generierte Inhalte können fehlerhaft sein."/>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397760"/>
                          </a:xfrm>
                          <a:prstGeom prst="rect">
                            <a:avLst/>
                          </a:prstGeom>
                        </pic:spPr>
                      </pic:pic>
                      <wps:wsp>
                        <wps:cNvPr id="1859814753" name="Textfeld 1"/>
                        <wps:cNvSpPr txBox="1"/>
                        <wps:spPr>
                          <a:xfrm>
                            <a:off x="0" y="2454275"/>
                            <a:ext cx="6120130" cy="258445"/>
                          </a:xfrm>
                          <a:prstGeom prst="rect">
                            <a:avLst/>
                          </a:prstGeom>
                          <a:solidFill>
                            <a:prstClr val="white"/>
                          </a:solidFill>
                          <a:ln>
                            <a:noFill/>
                          </a:ln>
                        </wps:spPr>
                        <wps:txbx>
                          <w:txbxContent>
                            <w:p w14:paraId="21AFB52E" w14:textId="67185B60" w:rsidR="004E0460" w:rsidRPr="001A5DF8" w:rsidRDefault="004E0460" w:rsidP="004E0460">
                              <w:pPr>
                                <w:pStyle w:val="Beschriftung"/>
                                <w:rPr>
                                  <w:sz w:val="20"/>
                                </w:rPr>
                              </w:pPr>
                              <w:bookmarkStart w:id="114" w:name="_Toc199272688"/>
                              <w:r>
                                <w:t xml:space="preserve">Abbildung </w:t>
                              </w:r>
                              <w:r w:rsidR="003C0C7B">
                                <w:fldChar w:fldCharType="begin"/>
                              </w:r>
                              <w:r w:rsidR="003C0C7B">
                                <w:instrText xml:space="preserve"> SEQ Abbildung \* ARABIC </w:instrText>
                              </w:r>
                              <w:r w:rsidR="003C0C7B">
                                <w:fldChar w:fldCharType="separate"/>
                              </w:r>
                              <w:r w:rsidR="00C556EE">
                                <w:rPr>
                                  <w:noProof/>
                                </w:rPr>
                                <w:t>22</w:t>
                              </w:r>
                              <w:r w:rsidR="003C0C7B">
                                <w:rPr>
                                  <w:noProof/>
                                </w:rPr>
                                <w:fldChar w:fldCharType="end"/>
                              </w:r>
                              <w:r>
                                <w:t xml:space="preserve"> Beispiel Lernjournal</w:t>
                              </w:r>
                              <w:r w:rsidR="0040185C">
                                <w:t xml:space="preserve"> </w:t>
                              </w:r>
                              <w:sdt>
                                <w:sdtPr>
                                  <w:id w:val="1065305373"/>
                                  <w:citation/>
                                </w:sdtPr>
                                <w:sdtContent>
                                  <w:r w:rsidR="0040185C">
                                    <w:fldChar w:fldCharType="begin"/>
                                  </w:r>
                                  <w:r w:rsidR="0040185C">
                                    <w:instrText xml:space="preserve"> CITATION Aar25 \l 2055 </w:instrText>
                                  </w:r>
                                  <w:r w:rsidR="0040185C">
                                    <w:fldChar w:fldCharType="separate"/>
                                  </w:r>
                                  <w:r w:rsidR="0040185C">
                                    <w:rPr>
                                      <w:noProof/>
                                    </w:rPr>
                                    <w:t>(Aaron, kein Datum)</w:t>
                                  </w:r>
                                  <w:r w:rsidR="0040185C">
                                    <w:fldChar w:fldCharType="end"/>
                                  </w:r>
                                </w:sdtContent>
                              </w:sdt>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C3601" id="_x0000_s1091" style="position:absolute;margin-left:430.7pt;margin-top:72.3pt;width:481.9pt;height:213.6pt;z-index:251698187;mso-position-horizontal:right;mso-position-horizontal-relative:margin" coordsize="61201,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">
                <v:shape id="Grafik 1" o:spid="_x0000_s1092" type="#_x0000_t75" alt="Ein Bild, das Text, Screenshot, Schrift, Reihe enthält.&#10;&#10;KI-generierte Inhalte können fehlerhaft sein." style="position:absolute;width:61201;height:23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">
                  <v:imagedata r:id="rId52" o:title="Ein Bild, das Text, Screenshot, Schrift, Reihe enthält.&#10;&#10;KI-generierte Inhalte können fehlerhaft sein"/>
                </v:shape>
                <v:shape id="Textfeld 1" o:spid="_x0000_s1093" type="#_x0000_t202" style="position:absolute;top:24542;width:612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" stroked="f">
                  <v:textbox style="mso-fit-shape-to-text:t" inset="0,0,0,0">
                    <w:txbxContent>
                      <w:p w14:paraId="21AFB52E" w14:textId="67185B60" w:rsidR="004E0460" w:rsidRPr="001A5DF8" w:rsidRDefault="004E0460" w:rsidP="004E0460">
                        <w:pPr>
                          <w:pStyle w:val="Beschriftung"/>
                          <w:rPr>
                            <w:sz w:val="20"/>
                          </w:rPr>
                        </w:pPr>
                        <w:bookmarkStart w:id="115" w:name="_Toc199272688"/>
                        <w:r>
                          <w:t xml:space="preserve">Abbildung </w:t>
                        </w:r>
                        <w:r w:rsidR="003C0C7B">
                          <w:fldChar w:fldCharType="begin"/>
                        </w:r>
                        <w:r w:rsidR="003C0C7B">
                          <w:instrText xml:space="preserve"> SEQ Abbildung \* ARABIC </w:instrText>
                        </w:r>
                        <w:r w:rsidR="003C0C7B">
                          <w:fldChar w:fldCharType="separate"/>
                        </w:r>
                        <w:r w:rsidR="00C556EE">
                          <w:rPr>
                            <w:noProof/>
                          </w:rPr>
                          <w:t>22</w:t>
                        </w:r>
                        <w:r w:rsidR="003C0C7B">
                          <w:rPr>
                            <w:noProof/>
                          </w:rPr>
                          <w:fldChar w:fldCharType="end"/>
                        </w:r>
                        <w:r>
                          <w:t xml:space="preserve"> Beispiel Lernjournal</w:t>
                        </w:r>
                        <w:r w:rsidR="0040185C">
                          <w:t xml:space="preserve"> </w:t>
                        </w:r>
                        <w:sdt>
                          <w:sdtPr>
                            <w:id w:val="1065305373"/>
                            <w:citation/>
                          </w:sdtPr>
                          <w:sdtContent>
                            <w:r w:rsidR="0040185C">
                              <w:fldChar w:fldCharType="begin"/>
                            </w:r>
                            <w:r w:rsidR="0040185C">
                              <w:instrText xml:space="preserve"> CITATION Aar25 \l 2055 </w:instrText>
                            </w:r>
                            <w:r w:rsidR="0040185C">
                              <w:fldChar w:fldCharType="separate"/>
                            </w:r>
                            <w:r w:rsidR="0040185C">
                              <w:rPr>
                                <w:noProof/>
                              </w:rPr>
                              <w:t>(Aaron, kein Datum)</w:t>
                            </w:r>
                            <w:r w:rsidR="0040185C">
                              <w:fldChar w:fldCharType="end"/>
                            </w:r>
                          </w:sdtContent>
                        </w:sdt>
                        <w:bookmarkEnd w:id="115"/>
                      </w:p>
                    </w:txbxContent>
                  </v:textbox>
                </v:shape>
                <w10:wrap type="square" anchorx="margin"/>
              </v:group>
            </w:pict>
          </mc:Fallback>
        </mc:AlternateContent>
      </w:r>
      <w:r w:rsidR="0009135A" w:rsidRPr="0009135A">
        <w:t>Ich kann mir vorstellen, ein Lernjournal zukünftig gezielt zu nutzen, z. B. bei längeren Lernprojekten oder Prüfungsvorbereitungen. Es wäre eine gute Ergänzung zum Arbeitsjournal, weil es sich stärker auf mein Lernen konzentriert. Einen Lernvertrag würde ich nur dann anwenden, wenn ein grö</w:t>
      </w:r>
      <w:r w:rsidR="0009135A">
        <w:t>ss</w:t>
      </w:r>
      <w:r w:rsidR="0009135A" w:rsidRPr="0009135A">
        <w:t>eres Lernziel ansteht, bei dem ich Unterstützung oder klare Struktur</w:t>
      </w:r>
      <w:r w:rsidR="00F8003B">
        <w:t>en</w:t>
      </w:r>
      <w:r w:rsidR="0009135A" w:rsidRPr="0009135A">
        <w:t xml:space="preserve"> brauch</w:t>
      </w:r>
      <w:r w:rsidR="0009135A">
        <w:t>e,</w:t>
      </w:r>
      <w:r w:rsidR="0009135A" w:rsidRPr="0009135A">
        <w:t xml:space="preserve"> zum Beispiel bei einem selbstständigen Projekt oder </w:t>
      </w:r>
      <w:r w:rsidR="0071242D">
        <w:t>bei</w:t>
      </w:r>
      <w:r w:rsidR="0009135A" w:rsidRPr="0009135A">
        <w:t xml:space="preserve"> einer Weiterbildung.</w:t>
      </w:r>
    </w:p>
    <w:p w14:paraId="26CA0241" w14:textId="2C684698" w:rsidR="004E0460" w:rsidRPr="00991833" w:rsidRDefault="003C0C7B" w:rsidP="003C0C7B">
      <w:pPr>
        <w:spacing w:after="160"/>
      </w:pPr>
      <w:r>
        <w:br w:type="page"/>
      </w:r>
    </w:p>
    <w:p w14:paraId="435842D5" w14:textId="77777777" w:rsidR="003746C8" w:rsidRDefault="00094AB3" w:rsidP="00094AB3">
      <w:pPr>
        <w:pStyle w:val="berschrift2"/>
      </w:pPr>
      <w:bookmarkStart w:id="116" w:name="_Toc199272442"/>
      <w:r>
        <w:lastRenderedPageBreak/>
        <w:t>Reflexion</w:t>
      </w:r>
      <w:bookmarkEnd w:id="116"/>
    </w:p>
    <w:p w14:paraId="7F77F282" w14:textId="45100CD8" w:rsidR="003746C8" w:rsidRPr="003746C8" w:rsidRDefault="005F3938" w:rsidP="003746C8">
      <w:r w:rsidRPr="005F3938">
        <w:t xml:space="preserve">Im Verlauf dieses Themas habe ich viel über das richtige Planen, Vorbereiten und Durchführen von Präsentationen gelernt. Besonders hilfreich waren die verschiedenen Techniken, mit denen man sowohl die Präsentation selbst als auch den eigenen Auftritt verbessern kann. Mir wurde bewusst, welche Faktoren eine Präsentation erfolgreich machen und welche Fehler man eher vermeiden sollte. Um meine Erkenntnisse zusammenzufassen, habe ich eine Liste mit den wichtigsten </w:t>
      </w:r>
      <w:proofErr w:type="spellStart"/>
      <w:proofErr w:type="gramStart"/>
      <w:r w:rsidRPr="005F3938">
        <w:t>Do’s</w:t>
      </w:r>
      <w:proofErr w:type="spellEnd"/>
      <w:r w:rsidRPr="005F3938">
        <w:t xml:space="preserve"> </w:t>
      </w:r>
      <w:r w:rsidR="00AB2E38">
        <w:t>und</w:t>
      </w:r>
      <w:r w:rsidRPr="005F3938">
        <w:t xml:space="preserve"> Don’ts</w:t>
      </w:r>
      <w:proofErr w:type="gramEnd"/>
      <w:r w:rsidRPr="005F3938">
        <w:t xml:space="preserve"> erstellt, die ich künftig bei jeder Präsentation beachten möchte.</w:t>
      </w:r>
    </w:p>
    <w:tbl>
      <w:tblPr>
        <w:tblStyle w:val="Tabellenraster"/>
        <w:tblW w:w="0" w:type="auto"/>
        <w:tblLook w:val="04A0" w:firstRow="1" w:lastRow="0" w:firstColumn="1" w:lastColumn="0" w:noHBand="0" w:noVBand="1"/>
      </w:tblPr>
      <w:tblGrid>
        <w:gridCol w:w="4814"/>
        <w:gridCol w:w="4814"/>
      </w:tblGrid>
      <w:tr w:rsidR="0048085C" w14:paraId="110C19C8" w14:textId="77777777" w:rsidTr="001E396F">
        <w:tc>
          <w:tcPr>
            <w:tcW w:w="4814" w:type="dxa"/>
            <w:shd w:val="clear" w:color="auto" w:fill="BFBFBF" w:themeFill="background1" w:themeFillShade="BF"/>
            <w:vAlign w:val="center"/>
          </w:tcPr>
          <w:p w14:paraId="3AF0D9E9" w14:textId="1B6249B4" w:rsidR="0048085C" w:rsidRPr="0048085C" w:rsidRDefault="0048085C" w:rsidP="0048085C">
            <w:pPr>
              <w:rPr>
                <w:b/>
                <w:bCs/>
              </w:rPr>
            </w:pPr>
            <w:proofErr w:type="spellStart"/>
            <w:r w:rsidRPr="0048085C">
              <w:rPr>
                <w:rStyle w:val="Fett"/>
                <w:b w:val="0"/>
                <w:bCs w:val="0"/>
              </w:rPr>
              <w:t>Do’s</w:t>
            </w:r>
            <w:proofErr w:type="spellEnd"/>
          </w:p>
        </w:tc>
        <w:tc>
          <w:tcPr>
            <w:tcW w:w="4814" w:type="dxa"/>
            <w:shd w:val="clear" w:color="auto" w:fill="BFBFBF" w:themeFill="background1" w:themeFillShade="BF"/>
            <w:vAlign w:val="center"/>
          </w:tcPr>
          <w:p w14:paraId="44E49A9C" w14:textId="63B241DA" w:rsidR="0048085C" w:rsidRPr="0048085C" w:rsidRDefault="0048085C" w:rsidP="0048085C">
            <w:pPr>
              <w:rPr>
                <w:b/>
                <w:bCs/>
              </w:rPr>
            </w:pPr>
            <w:r w:rsidRPr="0048085C">
              <w:rPr>
                <w:rStyle w:val="Fett"/>
                <w:b w:val="0"/>
                <w:bCs w:val="0"/>
              </w:rPr>
              <w:t>Don’ts</w:t>
            </w:r>
          </w:p>
        </w:tc>
      </w:tr>
      <w:tr w:rsidR="0048085C" w14:paraId="49A31F78" w14:textId="77777777" w:rsidTr="001E396F">
        <w:tc>
          <w:tcPr>
            <w:tcW w:w="4814" w:type="dxa"/>
            <w:vAlign w:val="center"/>
          </w:tcPr>
          <w:p w14:paraId="1845CF99" w14:textId="7FB838B2" w:rsidR="0048085C" w:rsidRDefault="0048085C" w:rsidP="0048085C">
            <w:r>
              <w:t>Blickkontakt mit dem Publikum halten</w:t>
            </w:r>
          </w:p>
        </w:tc>
        <w:tc>
          <w:tcPr>
            <w:tcW w:w="4814" w:type="dxa"/>
            <w:vAlign w:val="center"/>
          </w:tcPr>
          <w:p w14:paraId="4939CE10" w14:textId="6ABA25CF" w:rsidR="0048085C" w:rsidRDefault="0048085C" w:rsidP="0048085C">
            <w:r>
              <w:t>Nur auf die Präsentationsfolie oder Notizen schauen</w:t>
            </w:r>
          </w:p>
        </w:tc>
      </w:tr>
      <w:tr w:rsidR="0048085C" w14:paraId="0BF92A6E" w14:textId="77777777" w:rsidTr="001E396F">
        <w:tc>
          <w:tcPr>
            <w:tcW w:w="4814" w:type="dxa"/>
            <w:vAlign w:val="center"/>
          </w:tcPr>
          <w:p w14:paraId="11FB0867" w14:textId="56FCC2D7" w:rsidR="0048085C" w:rsidRDefault="0048085C" w:rsidP="0048085C">
            <w:r>
              <w:t>Frei und in eigenen Worten sprechen</w:t>
            </w:r>
          </w:p>
        </w:tc>
        <w:tc>
          <w:tcPr>
            <w:tcW w:w="4814" w:type="dxa"/>
            <w:vAlign w:val="center"/>
          </w:tcPr>
          <w:p w14:paraId="667E07AB" w14:textId="515D04BC" w:rsidR="0048085C" w:rsidRDefault="0048085C" w:rsidP="0048085C">
            <w:r>
              <w:t>Alles ablesen</w:t>
            </w:r>
          </w:p>
        </w:tc>
      </w:tr>
      <w:tr w:rsidR="0048085C" w14:paraId="2DB929DD" w14:textId="77777777" w:rsidTr="001E396F">
        <w:tc>
          <w:tcPr>
            <w:tcW w:w="4814" w:type="dxa"/>
            <w:vAlign w:val="center"/>
          </w:tcPr>
          <w:p w14:paraId="70DD6260" w14:textId="1A2F9E82" w:rsidR="0048085C" w:rsidRDefault="0048085C" w:rsidP="0048085C">
            <w:r>
              <w:t>Laut, deutlich und mit passender Betonung sprechen</w:t>
            </w:r>
          </w:p>
        </w:tc>
        <w:tc>
          <w:tcPr>
            <w:tcW w:w="4814" w:type="dxa"/>
            <w:vAlign w:val="center"/>
          </w:tcPr>
          <w:p w14:paraId="7813E15A" w14:textId="5A1C5C5E" w:rsidR="0048085C" w:rsidRDefault="0048085C" w:rsidP="0048085C">
            <w:r>
              <w:t>Zu leise oder monoton sprechen</w:t>
            </w:r>
          </w:p>
        </w:tc>
      </w:tr>
      <w:tr w:rsidR="0048085C" w14:paraId="1D146B98" w14:textId="77777777" w:rsidTr="001E396F">
        <w:tc>
          <w:tcPr>
            <w:tcW w:w="4814" w:type="dxa"/>
            <w:vAlign w:val="center"/>
          </w:tcPr>
          <w:p w14:paraId="3387D9FA" w14:textId="46F3929A" w:rsidR="0048085C" w:rsidRDefault="0048085C" w:rsidP="0048085C">
            <w:r>
              <w:t>Selbstbewusst, ruhig und locker auftreten</w:t>
            </w:r>
          </w:p>
        </w:tc>
        <w:tc>
          <w:tcPr>
            <w:tcW w:w="4814" w:type="dxa"/>
            <w:vAlign w:val="center"/>
          </w:tcPr>
          <w:p w14:paraId="7DC22BBA" w14:textId="406842F8" w:rsidR="0048085C" w:rsidRDefault="0048085C" w:rsidP="0048085C">
            <w:r>
              <w:t>Nervös herumzappeln oder unruhig stehen</w:t>
            </w:r>
          </w:p>
        </w:tc>
      </w:tr>
      <w:tr w:rsidR="0048085C" w14:paraId="51C69B73" w14:textId="77777777" w:rsidTr="001E396F">
        <w:tc>
          <w:tcPr>
            <w:tcW w:w="4814" w:type="dxa"/>
            <w:vAlign w:val="center"/>
          </w:tcPr>
          <w:p w14:paraId="337064C9" w14:textId="3340B607" w:rsidR="0048085C" w:rsidRDefault="0048085C" w:rsidP="0048085C">
            <w:r>
              <w:t>Aktiv auf Fragen oder Reaktionen des Publikums eingehen</w:t>
            </w:r>
          </w:p>
        </w:tc>
        <w:tc>
          <w:tcPr>
            <w:tcW w:w="4814" w:type="dxa"/>
            <w:vAlign w:val="center"/>
          </w:tcPr>
          <w:p w14:paraId="79D74031" w14:textId="4E5EEAED" w:rsidR="0048085C" w:rsidRDefault="0048085C" w:rsidP="0048085C">
            <w:r>
              <w:t>Das Publikum ignorieren oder Fragen ausweichen</w:t>
            </w:r>
          </w:p>
        </w:tc>
      </w:tr>
      <w:tr w:rsidR="0048085C" w14:paraId="350796BE" w14:textId="77777777" w:rsidTr="001E396F">
        <w:tc>
          <w:tcPr>
            <w:tcW w:w="4814" w:type="dxa"/>
            <w:vAlign w:val="center"/>
          </w:tcPr>
          <w:p w14:paraId="13A778BF" w14:textId="2A676F13" w:rsidR="0048085C" w:rsidRDefault="0048085C" w:rsidP="0048085C">
            <w:r>
              <w:t>Eine klare Einleitung mit Übersicht geben (z. B. Gliederung)</w:t>
            </w:r>
          </w:p>
        </w:tc>
        <w:tc>
          <w:tcPr>
            <w:tcW w:w="4814" w:type="dxa"/>
            <w:vAlign w:val="center"/>
          </w:tcPr>
          <w:p w14:paraId="1ACFE818" w14:textId="1503C898" w:rsidR="0048085C" w:rsidRDefault="0048085C" w:rsidP="0048085C">
            <w:pPr>
              <w:keepNext/>
            </w:pPr>
            <w:r>
              <w:t>Direkt ins Thema springen ohne Einführung</w:t>
            </w:r>
          </w:p>
        </w:tc>
      </w:tr>
      <w:tr w:rsidR="0048085C" w14:paraId="0DD7DCB3" w14:textId="77777777" w:rsidTr="001E396F">
        <w:tc>
          <w:tcPr>
            <w:tcW w:w="4814" w:type="dxa"/>
            <w:vAlign w:val="center"/>
          </w:tcPr>
          <w:p w14:paraId="3D24864F" w14:textId="3A729E3A" w:rsidR="0048085C" w:rsidRDefault="0048085C" w:rsidP="0048085C">
            <w:r>
              <w:t>Medien gezielt und unterstützend einsetzen</w:t>
            </w:r>
          </w:p>
        </w:tc>
        <w:tc>
          <w:tcPr>
            <w:tcW w:w="4814" w:type="dxa"/>
            <w:vAlign w:val="center"/>
          </w:tcPr>
          <w:p w14:paraId="3D415147" w14:textId="5A2CE43F" w:rsidR="0048085C" w:rsidRDefault="0048085C" w:rsidP="0048085C">
            <w:pPr>
              <w:keepNext/>
            </w:pPr>
            <w:r>
              <w:t>Zu viele Texte auf den Folien oder überladene Grafiken</w:t>
            </w:r>
          </w:p>
        </w:tc>
      </w:tr>
      <w:tr w:rsidR="0048085C" w14:paraId="453FF8D0" w14:textId="77777777" w:rsidTr="001E396F">
        <w:tc>
          <w:tcPr>
            <w:tcW w:w="4814" w:type="dxa"/>
            <w:vAlign w:val="center"/>
          </w:tcPr>
          <w:p w14:paraId="469803B4" w14:textId="4F54D14B" w:rsidR="0048085C" w:rsidRDefault="0048085C" w:rsidP="0048085C">
            <w:r>
              <w:t>Inhalt an Zielgruppe anpassen</w:t>
            </w:r>
          </w:p>
        </w:tc>
        <w:tc>
          <w:tcPr>
            <w:tcW w:w="4814" w:type="dxa"/>
            <w:vAlign w:val="center"/>
          </w:tcPr>
          <w:p w14:paraId="50D2E249" w14:textId="5D648E8F" w:rsidR="0048085C" w:rsidRDefault="0048085C" w:rsidP="0048085C">
            <w:pPr>
              <w:keepNext/>
            </w:pPr>
            <w:r>
              <w:t>Fachbegriffe verwenden, ohne sie zu erklären</w:t>
            </w:r>
          </w:p>
        </w:tc>
      </w:tr>
    </w:tbl>
    <w:p w14:paraId="4FE7DE10" w14:textId="24DE90D1" w:rsidR="00D41025" w:rsidRPr="00197EB8" w:rsidRDefault="00197EB8" w:rsidP="00197EB8">
      <w:pPr>
        <w:pStyle w:val="Beschriftung"/>
      </w:pPr>
      <w:bookmarkStart w:id="117" w:name="_Toc199272697"/>
      <w:r>
        <w:t xml:space="preserve">Tabelle </w:t>
      </w:r>
      <w:r>
        <w:fldChar w:fldCharType="begin"/>
      </w:r>
      <w:r>
        <w:instrText xml:space="preserve"> SEQ Tabelle \* ARABIC </w:instrText>
      </w:r>
      <w:r>
        <w:fldChar w:fldCharType="separate"/>
      </w:r>
      <w:r>
        <w:rPr>
          <w:noProof/>
        </w:rPr>
        <w:t>9</w:t>
      </w:r>
      <w:r>
        <w:rPr>
          <w:noProof/>
        </w:rPr>
        <w:fldChar w:fldCharType="end"/>
      </w:r>
      <w:r>
        <w:t xml:space="preserve"> </w:t>
      </w:r>
      <w:proofErr w:type="spellStart"/>
      <w:proofErr w:type="gramStart"/>
      <w:r>
        <w:t>Do's</w:t>
      </w:r>
      <w:proofErr w:type="spellEnd"/>
      <w:r>
        <w:t xml:space="preserve"> und Don'</w:t>
      </w:r>
      <w:r w:rsidR="003169BE">
        <w:t>t</w:t>
      </w:r>
      <w:r>
        <w:t>s</w:t>
      </w:r>
      <w:bookmarkEnd w:id="117"/>
      <w:proofErr w:type="gramEnd"/>
      <w:r>
        <w:br/>
      </w:r>
      <w:r w:rsidR="00D41025">
        <w:br w:type="page"/>
      </w:r>
    </w:p>
    <w:p w14:paraId="0B0FDC45" w14:textId="77777777" w:rsidR="0040185C" w:rsidRDefault="00B96AFD" w:rsidP="007D29BA">
      <w:pPr>
        <w:pStyle w:val="berschrift1"/>
        <w:jc w:val="both"/>
        <w:rPr>
          <w:noProof/>
        </w:rPr>
      </w:pPr>
      <w:bookmarkStart w:id="118" w:name="_Toc199272443"/>
      <w:r>
        <w:lastRenderedPageBreak/>
        <w:t>Abbildungsverzeichnis</w:t>
      </w:r>
      <w:bookmarkEnd w:id="118"/>
      <w:r>
        <w:fldChar w:fldCharType="begin"/>
      </w:r>
      <w:r>
        <w:instrText xml:space="preserve"> TOC \h \z \c "Abbildung" </w:instrText>
      </w:r>
      <w:r>
        <w:fldChar w:fldCharType="separate"/>
      </w:r>
    </w:p>
    <w:p w14:paraId="7A8205D3" w14:textId="70A48DA3"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67" w:history="1">
        <w:r w:rsidRPr="00765646">
          <w:rPr>
            <w:rStyle w:val="Hyperlink"/>
            <w:noProof/>
          </w:rPr>
          <w:t>Abbildung 1 Ticketsystem Jira</w:t>
        </w:r>
        <w:r>
          <w:rPr>
            <w:noProof/>
            <w:webHidden/>
          </w:rPr>
          <w:tab/>
        </w:r>
        <w:r>
          <w:rPr>
            <w:noProof/>
            <w:webHidden/>
          </w:rPr>
          <w:fldChar w:fldCharType="begin"/>
        </w:r>
        <w:r>
          <w:rPr>
            <w:noProof/>
            <w:webHidden/>
          </w:rPr>
          <w:instrText xml:space="preserve"> PAGEREF _Toc199272667 \h </w:instrText>
        </w:r>
        <w:r>
          <w:rPr>
            <w:noProof/>
            <w:webHidden/>
          </w:rPr>
        </w:r>
        <w:r>
          <w:rPr>
            <w:noProof/>
            <w:webHidden/>
          </w:rPr>
          <w:fldChar w:fldCharType="separate"/>
        </w:r>
        <w:r>
          <w:rPr>
            <w:noProof/>
            <w:webHidden/>
          </w:rPr>
          <w:t>3</w:t>
        </w:r>
        <w:r>
          <w:rPr>
            <w:noProof/>
            <w:webHidden/>
          </w:rPr>
          <w:fldChar w:fldCharType="end"/>
        </w:r>
      </w:hyperlink>
    </w:p>
    <w:p w14:paraId="692669C9" w14:textId="022C1D8A"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68" w:history="1">
        <w:r w:rsidRPr="00765646">
          <w:rPr>
            <w:rStyle w:val="Hyperlink"/>
            <w:noProof/>
          </w:rPr>
          <w:t>Abbildung 2 Einfach verkettete Liste</w:t>
        </w:r>
        <w:r>
          <w:rPr>
            <w:noProof/>
            <w:webHidden/>
          </w:rPr>
          <w:tab/>
        </w:r>
        <w:r>
          <w:rPr>
            <w:noProof/>
            <w:webHidden/>
          </w:rPr>
          <w:fldChar w:fldCharType="begin"/>
        </w:r>
        <w:r>
          <w:rPr>
            <w:noProof/>
            <w:webHidden/>
          </w:rPr>
          <w:instrText xml:space="preserve"> PAGEREF _Toc199272668 \h </w:instrText>
        </w:r>
        <w:r>
          <w:rPr>
            <w:noProof/>
            <w:webHidden/>
          </w:rPr>
        </w:r>
        <w:r>
          <w:rPr>
            <w:noProof/>
            <w:webHidden/>
          </w:rPr>
          <w:fldChar w:fldCharType="separate"/>
        </w:r>
        <w:r>
          <w:rPr>
            <w:noProof/>
            <w:webHidden/>
          </w:rPr>
          <w:t>4</w:t>
        </w:r>
        <w:r>
          <w:rPr>
            <w:noProof/>
            <w:webHidden/>
          </w:rPr>
          <w:fldChar w:fldCharType="end"/>
        </w:r>
      </w:hyperlink>
    </w:p>
    <w:p w14:paraId="01B520DC" w14:textId="0FA5AD0B"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69" w:history="1">
        <w:r w:rsidRPr="00765646">
          <w:rPr>
            <w:rStyle w:val="Hyperlink"/>
            <w:noProof/>
          </w:rPr>
          <w:t>Abbildung 3 Doppelt verkettete Liste</w:t>
        </w:r>
        <w:r>
          <w:rPr>
            <w:noProof/>
            <w:webHidden/>
          </w:rPr>
          <w:tab/>
        </w:r>
        <w:r>
          <w:rPr>
            <w:noProof/>
            <w:webHidden/>
          </w:rPr>
          <w:fldChar w:fldCharType="begin"/>
        </w:r>
        <w:r>
          <w:rPr>
            <w:noProof/>
            <w:webHidden/>
          </w:rPr>
          <w:instrText xml:space="preserve"> PAGEREF _Toc199272669 \h </w:instrText>
        </w:r>
        <w:r>
          <w:rPr>
            <w:noProof/>
            <w:webHidden/>
          </w:rPr>
        </w:r>
        <w:r>
          <w:rPr>
            <w:noProof/>
            <w:webHidden/>
          </w:rPr>
          <w:fldChar w:fldCharType="separate"/>
        </w:r>
        <w:r>
          <w:rPr>
            <w:noProof/>
            <w:webHidden/>
          </w:rPr>
          <w:t>4</w:t>
        </w:r>
        <w:r>
          <w:rPr>
            <w:noProof/>
            <w:webHidden/>
          </w:rPr>
          <w:fldChar w:fldCharType="end"/>
        </w:r>
      </w:hyperlink>
    </w:p>
    <w:p w14:paraId="1CBA4D6C" w14:textId="2C41DC6F"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0" w:history="1">
        <w:r w:rsidRPr="00765646">
          <w:rPr>
            <w:rStyle w:val="Hyperlink"/>
            <w:noProof/>
          </w:rPr>
          <w:t>Abbildung 4 Beispiel Aufbauorganisationsdiagramm</w:t>
        </w:r>
        <w:r>
          <w:rPr>
            <w:noProof/>
            <w:webHidden/>
          </w:rPr>
          <w:tab/>
        </w:r>
        <w:r>
          <w:rPr>
            <w:noProof/>
            <w:webHidden/>
          </w:rPr>
          <w:fldChar w:fldCharType="begin"/>
        </w:r>
        <w:r>
          <w:rPr>
            <w:noProof/>
            <w:webHidden/>
          </w:rPr>
          <w:instrText xml:space="preserve"> PAGEREF _Toc199272670 \h </w:instrText>
        </w:r>
        <w:r>
          <w:rPr>
            <w:noProof/>
            <w:webHidden/>
          </w:rPr>
        </w:r>
        <w:r>
          <w:rPr>
            <w:noProof/>
            <w:webHidden/>
          </w:rPr>
          <w:fldChar w:fldCharType="separate"/>
        </w:r>
        <w:r>
          <w:rPr>
            <w:noProof/>
            <w:webHidden/>
          </w:rPr>
          <w:t>5</w:t>
        </w:r>
        <w:r>
          <w:rPr>
            <w:noProof/>
            <w:webHidden/>
          </w:rPr>
          <w:fldChar w:fldCharType="end"/>
        </w:r>
      </w:hyperlink>
    </w:p>
    <w:p w14:paraId="3238F63D" w14:textId="64086AAD"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1" w:history="1">
        <w:r w:rsidRPr="00765646">
          <w:rPr>
            <w:rStyle w:val="Hyperlink"/>
            <w:noProof/>
          </w:rPr>
          <w:t>Abbildung 5 Beispiel Ablauforganisationsdiagramm</w:t>
        </w:r>
        <w:r>
          <w:rPr>
            <w:noProof/>
            <w:webHidden/>
          </w:rPr>
          <w:tab/>
        </w:r>
        <w:r>
          <w:rPr>
            <w:noProof/>
            <w:webHidden/>
          </w:rPr>
          <w:fldChar w:fldCharType="begin"/>
        </w:r>
        <w:r>
          <w:rPr>
            <w:noProof/>
            <w:webHidden/>
          </w:rPr>
          <w:instrText xml:space="preserve"> PAGEREF _Toc199272671 \h </w:instrText>
        </w:r>
        <w:r>
          <w:rPr>
            <w:noProof/>
            <w:webHidden/>
          </w:rPr>
        </w:r>
        <w:r>
          <w:rPr>
            <w:noProof/>
            <w:webHidden/>
          </w:rPr>
          <w:fldChar w:fldCharType="separate"/>
        </w:r>
        <w:r>
          <w:rPr>
            <w:noProof/>
            <w:webHidden/>
          </w:rPr>
          <w:t>5</w:t>
        </w:r>
        <w:r>
          <w:rPr>
            <w:noProof/>
            <w:webHidden/>
          </w:rPr>
          <w:fldChar w:fldCharType="end"/>
        </w:r>
      </w:hyperlink>
    </w:p>
    <w:p w14:paraId="4E4B5003" w14:textId="53B2171F"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2" w:history="1">
        <w:r w:rsidRPr="00765646">
          <w:rPr>
            <w:rStyle w:val="Hyperlink"/>
            <w:noProof/>
          </w:rPr>
          <w:t>Abbildung 6 Abacus Aufbauorganisationsdiagramm</w:t>
        </w:r>
        <w:r>
          <w:rPr>
            <w:noProof/>
            <w:webHidden/>
          </w:rPr>
          <w:tab/>
        </w:r>
        <w:r>
          <w:rPr>
            <w:noProof/>
            <w:webHidden/>
          </w:rPr>
          <w:fldChar w:fldCharType="begin"/>
        </w:r>
        <w:r>
          <w:rPr>
            <w:noProof/>
            <w:webHidden/>
          </w:rPr>
          <w:instrText xml:space="preserve"> PAGEREF _Toc199272672 \h </w:instrText>
        </w:r>
        <w:r>
          <w:rPr>
            <w:noProof/>
            <w:webHidden/>
          </w:rPr>
        </w:r>
        <w:r>
          <w:rPr>
            <w:noProof/>
            <w:webHidden/>
          </w:rPr>
          <w:fldChar w:fldCharType="separate"/>
        </w:r>
        <w:r>
          <w:rPr>
            <w:noProof/>
            <w:webHidden/>
          </w:rPr>
          <w:t>6</w:t>
        </w:r>
        <w:r>
          <w:rPr>
            <w:noProof/>
            <w:webHidden/>
          </w:rPr>
          <w:fldChar w:fldCharType="end"/>
        </w:r>
      </w:hyperlink>
    </w:p>
    <w:p w14:paraId="3A49525D" w14:textId="055A30A1"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3" w:history="1">
        <w:r w:rsidRPr="00765646">
          <w:rPr>
            <w:rStyle w:val="Hyperlink"/>
            <w:noProof/>
          </w:rPr>
          <w:t>Abbildung 7 Ablauforganisationsdiagramm zur Fehlerbehebung</w:t>
        </w:r>
        <w:r>
          <w:rPr>
            <w:noProof/>
            <w:webHidden/>
          </w:rPr>
          <w:tab/>
        </w:r>
        <w:r>
          <w:rPr>
            <w:noProof/>
            <w:webHidden/>
          </w:rPr>
          <w:fldChar w:fldCharType="begin"/>
        </w:r>
        <w:r>
          <w:rPr>
            <w:noProof/>
            <w:webHidden/>
          </w:rPr>
          <w:instrText xml:space="preserve"> PAGEREF _Toc199272673 \h </w:instrText>
        </w:r>
        <w:r>
          <w:rPr>
            <w:noProof/>
            <w:webHidden/>
          </w:rPr>
        </w:r>
        <w:r>
          <w:rPr>
            <w:noProof/>
            <w:webHidden/>
          </w:rPr>
          <w:fldChar w:fldCharType="separate"/>
        </w:r>
        <w:r>
          <w:rPr>
            <w:noProof/>
            <w:webHidden/>
          </w:rPr>
          <w:t>6</w:t>
        </w:r>
        <w:r>
          <w:rPr>
            <w:noProof/>
            <w:webHidden/>
          </w:rPr>
          <w:fldChar w:fldCharType="end"/>
        </w:r>
      </w:hyperlink>
    </w:p>
    <w:p w14:paraId="29E99A5F" w14:textId="0DD21771"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4" w:history="1">
        <w:r w:rsidRPr="00765646">
          <w:rPr>
            <w:rStyle w:val="Hyperlink"/>
            <w:noProof/>
          </w:rPr>
          <w:t>Abbildung 8 Leckerlis auf der Nase balancieren und anschliessend fangen</w:t>
        </w:r>
        <w:r>
          <w:rPr>
            <w:noProof/>
            <w:webHidden/>
          </w:rPr>
          <w:tab/>
        </w:r>
        <w:r>
          <w:rPr>
            <w:noProof/>
            <w:webHidden/>
          </w:rPr>
          <w:fldChar w:fldCharType="begin"/>
        </w:r>
        <w:r>
          <w:rPr>
            <w:noProof/>
            <w:webHidden/>
          </w:rPr>
          <w:instrText xml:space="preserve"> PAGEREF _Toc199272674 \h </w:instrText>
        </w:r>
        <w:r>
          <w:rPr>
            <w:noProof/>
            <w:webHidden/>
          </w:rPr>
        </w:r>
        <w:r>
          <w:rPr>
            <w:noProof/>
            <w:webHidden/>
          </w:rPr>
          <w:fldChar w:fldCharType="separate"/>
        </w:r>
        <w:r>
          <w:rPr>
            <w:noProof/>
            <w:webHidden/>
          </w:rPr>
          <w:t>11</w:t>
        </w:r>
        <w:r>
          <w:rPr>
            <w:noProof/>
            <w:webHidden/>
          </w:rPr>
          <w:fldChar w:fldCharType="end"/>
        </w:r>
      </w:hyperlink>
    </w:p>
    <w:p w14:paraId="01D3E729" w14:textId="0F5E2E6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5" w:history="1">
        <w:r w:rsidRPr="00765646">
          <w:rPr>
            <w:rStyle w:val="Hyperlink"/>
            <w:noProof/>
          </w:rPr>
          <w:t>Abbildung 9 Kleiner Auszug vom täglichen dokumentieren</w:t>
        </w:r>
        <w:r>
          <w:rPr>
            <w:noProof/>
            <w:webHidden/>
          </w:rPr>
          <w:tab/>
        </w:r>
        <w:r>
          <w:rPr>
            <w:noProof/>
            <w:webHidden/>
          </w:rPr>
          <w:fldChar w:fldCharType="begin"/>
        </w:r>
        <w:r>
          <w:rPr>
            <w:noProof/>
            <w:webHidden/>
          </w:rPr>
          <w:instrText xml:space="preserve"> PAGEREF _Toc199272675 \h </w:instrText>
        </w:r>
        <w:r>
          <w:rPr>
            <w:noProof/>
            <w:webHidden/>
          </w:rPr>
        </w:r>
        <w:r>
          <w:rPr>
            <w:noProof/>
            <w:webHidden/>
          </w:rPr>
          <w:fldChar w:fldCharType="separate"/>
        </w:r>
        <w:r>
          <w:rPr>
            <w:noProof/>
            <w:webHidden/>
          </w:rPr>
          <w:t>11</w:t>
        </w:r>
        <w:r>
          <w:rPr>
            <w:noProof/>
            <w:webHidden/>
          </w:rPr>
          <w:fldChar w:fldCharType="end"/>
        </w:r>
      </w:hyperlink>
    </w:p>
    <w:p w14:paraId="3957CFA9" w14:textId="212BCDF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6" w:history="1">
        <w:r w:rsidRPr="00765646">
          <w:rPr>
            <w:rStyle w:val="Hyperlink"/>
            <w:noProof/>
          </w:rPr>
          <w:t>Abbildung 10 Gantt-Diagramm E-Portfolio</w:t>
        </w:r>
        <w:r>
          <w:rPr>
            <w:noProof/>
            <w:webHidden/>
          </w:rPr>
          <w:tab/>
        </w:r>
        <w:r>
          <w:rPr>
            <w:noProof/>
            <w:webHidden/>
          </w:rPr>
          <w:fldChar w:fldCharType="begin"/>
        </w:r>
        <w:r>
          <w:rPr>
            <w:noProof/>
            <w:webHidden/>
          </w:rPr>
          <w:instrText xml:space="preserve"> PAGEREF _Toc199272676 \h </w:instrText>
        </w:r>
        <w:r>
          <w:rPr>
            <w:noProof/>
            <w:webHidden/>
          </w:rPr>
        </w:r>
        <w:r>
          <w:rPr>
            <w:noProof/>
            <w:webHidden/>
          </w:rPr>
          <w:fldChar w:fldCharType="separate"/>
        </w:r>
        <w:r>
          <w:rPr>
            <w:noProof/>
            <w:webHidden/>
          </w:rPr>
          <w:t>12</w:t>
        </w:r>
        <w:r>
          <w:rPr>
            <w:noProof/>
            <w:webHidden/>
          </w:rPr>
          <w:fldChar w:fldCharType="end"/>
        </w:r>
      </w:hyperlink>
    </w:p>
    <w:p w14:paraId="78C64FF9" w14:textId="3A8ED04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7" w:history="1">
        <w:r w:rsidRPr="00765646">
          <w:rPr>
            <w:rStyle w:val="Hyperlink"/>
            <w:noProof/>
          </w:rPr>
          <w:t>Abbildung 11 Meine Notizen</w:t>
        </w:r>
        <w:r>
          <w:rPr>
            <w:noProof/>
            <w:webHidden/>
          </w:rPr>
          <w:tab/>
        </w:r>
        <w:r>
          <w:rPr>
            <w:noProof/>
            <w:webHidden/>
          </w:rPr>
          <w:fldChar w:fldCharType="begin"/>
        </w:r>
        <w:r>
          <w:rPr>
            <w:noProof/>
            <w:webHidden/>
          </w:rPr>
          <w:instrText xml:space="preserve"> PAGEREF _Toc199272677 \h </w:instrText>
        </w:r>
        <w:r>
          <w:rPr>
            <w:noProof/>
            <w:webHidden/>
          </w:rPr>
        </w:r>
        <w:r>
          <w:rPr>
            <w:noProof/>
            <w:webHidden/>
          </w:rPr>
          <w:fldChar w:fldCharType="separate"/>
        </w:r>
        <w:r>
          <w:rPr>
            <w:noProof/>
            <w:webHidden/>
          </w:rPr>
          <w:t>17</w:t>
        </w:r>
        <w:r>
          <w:rPr>
            <w:noProof/>
            <w:webHidden/>
          </w:rPr>
          <w:fldChar w:fldCharType="end"/>
        </w:r>
      </w:hyperlink>
    </w:p>
    <w:p w14:paraId="6AF70288" w14:textId="1BB40D5C"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8" w:history="1">
        <w:r w:rsidRPr="00765646">
          <w:rPr>
            <w:rStyle w:val="Hyperlink"/>
            <w:noProof/>
          </w:rPr>
          <w:t>Abbildung 12 Struktur von meinem OneNote</w:t>
        </w:r>
        <w:r>
          <w:rPr>
            <w:noProof/>
            <w:webHidden/>
          </w:rPr>
          <w:tab/>
        </w:r>
        <w:r>
          <w:rPr>
            <w:noProof/>
            <w:webHidden/>
          </w:rPr>
          <w:fldChar w:fldCharType="begin"/>
        </w:r>
        <w:r>
          <w:rPr>
            <w:noProof/>
            <w:webHidden/>
          </w:rPr>
          <w:instrText xml:space="preserve"> PAGEREF _Toc199272678 \h </w:instrText>
        </w:r>
        <w:r>
          <w:rPr>
            <w:noProof/>
            <w:webHidden/>
          </w:rPr>
        </w:r>
        <w:r>
          <w:rPr>
            <w:noProof/>
            <w:webHidden/>
          </w:rPr>
          <w:fldChar w:fldCharType="separate"/>
        </w:r>
        <w:r>
          <w:rPr>
            <w:noProof/>
            <w:webHidden/>
          </w:rPr>
          <w:t>19</w:t>
        </w:r>
        <w:r>
          <w:rPr>
            <w:noProof/>
            <w:webHidden/>
          </w:rPr>
          <w:fldChar w:fldCharType="end"/>
        </w:r>
      </w:hyperlink>
    </w:p>
    <w:p w14:paraId="21291E02" w14:textId="73BAF6D8"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79" w:history="1">
        <w:r w:rsidRPr="00765646">
          <w:rPr>
            <w:rStyle w:val="Hyperlink"/>
            <w:noProof/>
          </w:rPr>
          <w:t>Abbildung 13 Karteikarten (Leon, kein Datum)</w:t>
        </w:r>
        <w:r>
          <w:rPr>
            <w:noProof/>
            <w:webHidden/>
          </w:rPr>
          <w:tab/>
        </w:r>
        <w:r>
          <w:rPr>
            <w:noProof/>
            <w:webHidden/>
          </w:rPr>
          <w:fldChar w:fldCharType="begin"/>
        </w:r>
        <w:r>
          <w:rPr>
            <w:noProof/>
            <w:webHidden/>
          </w:rPr>
          <w:instrText xml:space="preserve"> PAGEREF _Toc199272679 \h </w:instrText>
        </w:r>
        <w:r>
          <w:rPr>
            <w:noProof/>
            <w:webHidden/>
          </w:rPr>
        </w:r>
        <w:r>
          <w:rPr>
            <w:noProof/>
            <w:webHidden/>
          </w:rPr>
          <w:fldChar w:fldCharType="separate"/>
        </w:r>
        <w:r>
          <w:rPr>
            <w:noProof/>
            <w:webHidden/>
          </w:rPr>
          <w:t>24</w:t>
        </w:r>
        <w:r>
          <w:rPr>
            <w:noProof/>
            <w:webHidden/>
          </w:rPr>
          <w:fldChar w:fldCharType="end"/>
        </w:r>
      </w:hyperlink>
    </w:p>
    <w:p w14:paraId="4170FD48" w14:textId="3C7DAAC0"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0" w:history="1">
        <w:r w:rsidRPr="00765646">
          <w:rPr>
            <w:rStyle w:val="Hyperlink"/>
            <w:noProof/>
          </w:rPr>
          <w:t>Abbildung 14 Pomodoro-Technik (Leon, kein Datum)</w:t>
        </w:r>
        <w:r>
          <w:rPr>
            <w:noProof/>
            <w:webHidden/>
          </w:rPr>
          <w:tab/>
        </w:r>
        <w:r>
          <w:rPr>
            <w:noProof/>
            <w:webHidden/>
          </w:rPr>
          <w:fldChar w:fldCharType="begin"/>
        </w:r>
        <w:r>
          <w:rPr>
            <w:noProof/>
            <w:webHidden/>
          </w:rPr>
          <w:instrText xml:space="preserve"> PAGEREF _Toc199272680 \h </w:instrText>
        </w:r>
        <w:r>
          <w:rPr>
            <w:noProof/>
            <w:webHidden/>
          </w:rPr>
        </w:r>
        <w:r>
          <w:rPr>
            <w:noProof/>
            <w:webHidden/>
          </w:rPr>
          <w:fldChar w:fldCharType="separate"/>
        </w:r>
        <w:r>
          <w:rPr>
            <w:noProof/>
            <w:webHidden/>
          </w:rPr>
          <w:t>25</w:t>
        </w:r>
        <w:r>
          <w:rPr>
            <w:noProof/>
            <w:webHidden/>
          </w:rPr>
          <w:fldChar w:fldCharType="end"/>
        </w:r>
      </w:hyperlink>
    </w:p>
    <w:p w14:paraId="26B182BB" w14:textId="13828487"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1" w:history="1">
        <w:r w:rsidRPr="00765646">
          <w:rPr>
            <w:rStyle w:val="Hyperlink"/>
            <w:noProof/>
          </w:rPr>
          <w:t>Abbildung 15 Mindmap als Lernmethode (Leon, kein Datum)</w:t>
        </w:r>
        <w:r>
          <w:rPr>
            <w:noProof/>
            <w:webHidden/>
          </w:rPr>
          <w:tab/>
        </w:r>
        <w:r>
          <w:rPr>
            <w:noProof/>
            <w:webHidden/>
          </w:rPr>
          <w:fldChar w:fldCharType="begin"/>
        </w:r>
        <w:r>
          <w:rPr>
            <w:noProof/>
            <w:webHidden/>
          </w:rPr>
          <w:instrText xml:space="preserve"> PAGEREF _Toc199272681 \h </w:instrText>
        </w:r>
        <w:r>
          <w:rPr>
            <w:noProof/>
            <w:webHidden/>
          </w:rPr>
        </w:r>
        <w:r>
          <w:rPr>
            <w:noProof/>
            <w:webHidden/>
          </w:rPr>
          <w:fldChar w:fldCharType="separate"/>
        </w:r>
        <w:r>
          <w:rPr>
            <w:noProof/>
            <w:webHidden/>
          </w:rPr>
          <w:t>25</w:t>
        </w:r>
        <w:r>
          <w:rPr>
            <w:noProof/>
            <w:webHidden/>
          </w:rPr>
          <w:fldChar w:fldCharType="end"/>
        </w:r>
      </w:hyperlink>
    </w:p>
    <w:p w14:paraId="02F11608" w14:textId="642094BB"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2" w:history="1">
        <w:r w:rsidRPr="00765646">
          <w:rPr>
            <w:rStyle w:val="Hyperlink"/>
            <w:noProof/>
          </w:rPr>
          <w:t>Abbildung 16 Brainstorming</w:t>
        </w:r>
        <w:r>
          <w:rPr>
            <w:noProof/>
            <w:webHidden/>
          </w:rPr>
          <w:tab/>
        </w:r>
        <w:r>
          <w:rPr>
            <w:noProof/>
            <w:webHidden/>
          </w:rPr>
          <w:fldChar w:fldCharType="begin"/>
        </w:r>
        <w:r>
          <w:rPr>
            <w:noProof/>
            <w:webHidden/>
          </w:rPr>
          <w:instrText xml:space="preserve"> PAGEREF _Toc199272682 \h </w:instrText>
        </w:r>
        <w:r>
          <w:rPr>
            <w:noProof/>
            <w:webHidden/>
          </w:rPr>
        </w:r>
        <w:r>
          <w:rPr>
            <w:noProof/>
            <w:webHidden/>
          </w:rPr>
          <w:fldChar w:fldCharType="separate"/>
        </w:r>
        <w:r>
          <w:rPr>
            <w:noProof/>
            <w:webHidden/>
          </w:rPr>
          <w:t>26</w:t>
        </w:r>
        <w:r>
          <w:rPr>
            <w:noProof/>
            <w:webHidden/>
          </w:rPr>
          <w:fldChar w:fldCharType="end"/>
        </w:r>
      </w:hyperlink>
    </w:p>
    <w:p w14:paraId="75E6D911" w14:textId="67099269"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3" w:history="1">
        <w:r w:rsidRPr="00765646">
          <w:rPr>
            <w:rStyle w:val="Hyperlink"/>
            <w:noProof/>
          </w:rPr>
          <w:t>Abbildung 17 Beispiel Morphologischer Kasten (Nicola, kein Datum)</w:t>
        </w:r>
        <w:r>
          <w:rPr>
            <w:noProof/>
            <w:webHidden/>
          </w:rPr>
          <w:tab/>
        </w:r>
        <w:r>
          <w:rPr>
            <w:noProof/>
            <w:webHidden/>
          </w:rPr>
          <w:fldChar w:fldCharType="begin"/>
        </w:r>
        <w:r>
          <w:rPr>
            <w:noProof/>
            <w:webHidden/>
          </w:rPr>
          <w:instrText xml:space="preserve"> PAGEREF _Toc199272683 \h </w:instrText>
        </w:r>
        <w:r>
          <w:rPr>
            <w:noProof/>
            <w:webHidden/>
          </w:rPr>
        </w:r>
        <w:r>
          <w:rPr>
            <w:noProof/>
            <w:webHidden/>
          </w:rPr>
          <w:fldChar w:fldCharType="separate"/>
        </w:r>
        <w:r>
          <w:rPr>
            <w:noProof/>
            <w:webHidden/>
          </w:rPr>
          <w:t>27</w:t>
        </w:r>
        <w:r>
          <w:rPr>
            <w:noProof/>
            <w:webHidden/>
          </w:rPr>
          <w:fldChar w:fldCharType="end"/>
        </w:r>
      </w:hyperlink>
    </w:p>
    <w:p w14:paraId="342248CE" w14:textId="36C00614"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4" w:history="1">
        <w:r w:rsidRPr="00765646">
          <w:rPr>
            <w:rStyle w:val="Hyperlink"/>
            <w:noProof/>
          </w:rPr>
          <w:t>Abbildung 18 Problemlösezyklus (Lars, kein Datum)</w:t>
        </w:r>
        <w:r>
          <w:rPr>
            <w:noProof/>
            <w:webHidden/>
          </w:rPr>
          <w:tab/>
        </w:r>
        <w:r>
          <w:rPr>
            <w:noProof/>
            <w:webHidden/>
          </w:rPr>
          <w:fldChar w:fldCharType="begin"/>
        </w:r>
        <w:r>
          <w:rPr>
            <w:noProof/>
            <w:webHidden/>
          </w:rPr>
          <w:instrText xml:space="preserve"> PAGEREF _Toc199272684 \h </w:instrText>
        </w:r>
        <w:r>
          <w:rPr>
            <w:noProof/>
            <w:webHidden/>
          </w:rPr>
        </w:r>
        <w:r>
          <w:rPr>
            <w:noProof/>
            <w:webHidden/>
          </w:rPr>
          <w:fldChar w:fldCharType="separate"/>
        </w:r>
        <w:r>
          <w:rPr>
            <w:noProof/>
            <w:webHidden/>
          </w:rPr>
          <w:t>28</w:t>
        </w:r>
        <w:r>
          <w:rPr>
            <w:noProof/>
            <w:webHidden/>
          </w:rPr>
          <w:fldChar w:fldCharType="end"/>
        </w:r>
      </w:hyperlink>
    </w:p>
    <w:p w14:paraId="224FD956" w14:textId="41A8B441"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5" w:history="1">
        <w:r w:rsidRPr="00765646">
          <w:rPr>
            <w:rStyle w:val="Hyperlink"/>
            <w:noProof/>
          </w:rPr>
          <w:t>Abbildung 19 Mindmap Template (Nico, kein Datum)</w:t>
        </w:r>
        <w:r>
          <w:rPr>
            <w:noProof/>
            <w:webHidden/>
          </w:rPr>
          <w:tab/>
        </w:r>
        <w:r>
          <w:rPr>
            <w:noProof/>
            <w:webHidden/>
          </w:rPr>
          <w:fldChar w:fldCharType="begin"/>
        </w:r>
        <w:r>
          <w:rPr>
            <w:noProof/>
            <w:webHidden/>
          </w:rPr>
          <w:instrText xml:space="preserve"> PAGEREF _Toc199272685 \h </w:instrText>
        </w:r>
        <w:r>
          <w:rPr>
            <w:noProof/>
            <w:webHidden/>
          </w:rPr>
        </w:r>
        <w:r>
          <w:rPr>
            <w:noProof/>
            <w:webHidden/>
          </w:rPr>
          <w:fldChar w:fldCharType="separate"/>
        </w:r>
        <w:r>
          <w:rPr>
            <w:noProof/>
            <w:webHidden/>
          </w:rPr>
          <w:t>29</w:t>
        </w:r>
        <w:r>
          <w:rPr>
            <w:noProof/>
            <w:webHidden/>
          </w:rPr>
          <w:fldChar w:fldCharType="end"/>
        </w:r>
      </w:hyperlink>
    </w:p>
    <w:p w14:paraId="6C516B31" w14:textId="7D36F64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6" w:history="1">
        <w:r w:rsidRPr="00765646">
          <w:rPr>
            <w:rStyle w:val="Hyperlink"/>
            <w:noProof/>
          </w:rPr>
          <w:t>Abbildung 20 Beispiel Brainwriting 6-3-5 (Aulon, kein Datum)</w:t>
        </w:r>
        <w:r>
          <w:rPr>
            <w:noProof/>
            <w:webHidden/>
          </w:rPr>
          <w:tab/>
        </w:r>
        <w:r>
          <w:rPr>
            <w:noProof/>
            <w:webHidden/>
          </w:rPr>
          <w:fldChar w:fldCharType="begin"/>
        </w:r>
        <w:r>
          <w:rPr>
            <w:noProof/>
            <w:webHidden/>
          </w:rPr>
          <w:instrText xml:space="preserve"> PAGEREF _Toc199272686 \h </w:instrText>
        </w:r>
        <w:r>
          <w:rPr>
            <w:noProof/>
            <w:webHidden/>
          </w:rPr>
        </w:r>
        <w:r>
          <w:rPr>
            <w:noProof/>
            <w:webHidden/>
          </w:rPr>
          <w:fldChar w:fldCharType="separate"/>
        </w:r>
        <w:r>
          <w:rPr>
            <w:noProof/>
            <w:webHidden/>
          </w:rPr>
          <w:t>30</w:t>
        </w:r>
        <w:r>
          <w:rPr>
            <w:noProof/>
            <w:webHidden/>
          </w:rPr>
          <w:fldChar w:fldCharType="end"/>
        </w:r>
      </w:hyperlink>
    </w:p>
    <w:p w14:paraId="0A8A246D" w14:textId="2D3E209D"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7" w:history="1">
        <w:r w:rsidRPr="00765646">
          <w:rPr>
            <w:rStyle w:val="Hyperlink"/>
            <w:noProof/>
          </w:rPr>
          <w:t>Abbildung 21 Beispiel Lernvertrag (Aaron, kein Datum)</w:t>
        </w:r>
        <w:r>
          <w:rPr>
            <w:noProof/>
            <w:webHidden/>
          </w:rPr>
          <w:tab/>
        </w:r>
        <w:r>
          <w:rPr>
            <w:noProof/>
            <w:webHidden/>
          </w:rPr>
          <w:fldChar w:fldCharType="begin"/>
        </w:r>
        <w:r>
          <w:rPr>
            <w:noProof/>
            <w:webHidden/>
          </w:rPr>
          <w:instrText xml:space="preserve"> PAGEREF _Toc199272687 \h </w:instrText>
        </w:r>
        <w:r>
          <w:rPr>
            <w:noProof/>
            <w:webHidden/>
          </w:rPr>
        </w:r>
        <w:r>
          <w:rPr>
            <w:noProof/>
            <w:webHidden/>
          </w:rPr>
          <w:fldChar w:fldCharType="separate"/>
        </w:r>
        <w:r>
          <w:rPr>
            <w:noProof/>
            <w:webHidden/>
          </w:rPr>
          <w:t>31</w:t>
        </w:r>
        <w:r>
          <w:rPr>
            <w:noProof/>
            <w:webHidden/>
          </w:rPr>
          <w:fldChar w:fldCharType="end"/>
        </w:r>
      </w:hyperlink>
    </w:p>
    <w:p w14:paraId="70A4132E" w14:textId="212F262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88" w:history="1">
        <w:r w:rsidRPr="00765646">
          <w:rPr>
            <w:rStyle w:val="Hyperlink"/>
            <w:noProof/>
          </w:rPr>
          <w:t>Abbildung 22 Beispiel Lernjournal (Aaron, kein Datum)</w:t>
        </w:r>
        <w:r>
          <w:rPr>
            <w:noProof/>
            <w:webHidden/>
          </w:rPr>
          <w:tab/>
        </w:r>
        <w:r>
          <w:rPr>
            <w:noProof/>
            <w:webHidden/>
          </w:rPr>
          <w:fldChar w:fldCharType="begin"/>
        </w:r>
        <w:r>
          <w:rPr>
            <w:noProof/>
            <w:webHidden/>
          </w:rPr>
          <w:instrText xml:space="preserve"> PAGEREF _Toc199272688 \h </w:instrText>
        </w:r>
        <w:r>
          <w:rPr>
            <w:noProof/>
            <w:webHidden/>
          </w:rPr>
        </w:r>
        <w:r>
          <w:rPr>
            <w:noProof/>
            <w:webHidden/>
          </w:rPr>
          <w:fldChar w:fldCharType="separate"/>
        </w:r>
        <w:r>
          <w:rPr>
            <w:noProof/>
            <w:webHidden/>
          </w:rPr>
          <w:t>31</w:t>
        </w:r>
        <w:r>
          <w:rPr>
            <w:noProof/>
            <w:webHidden/>
          </w:rPr>
          <w:fldChar w:fldCharType="end"/>
        </w:r>
      </w:hyperlink>
    </w:p>
    <w:p w14:paraId="153ED572" w14:textId="77777777" w:rsidR="00B96AFD" w:rsidRDefault="00B96AFD" w:rsidP="007D29BA">
      <w:pPr>
        <w:spacing w:after="160"/>
        <w:jc w:val="both"/>
      </w:pPr>
      <w:r>
        <w:fldChar w:fldCharType="end"/>
      </w:r>
    </w:p>
    <w:p w14:paraId="268F2FE3" w14:textId="77777777" w:rsidR="00B96AFD" w:rsidRDefault="002879BB" w:rsidP="007D29BA">
      <w:pPr>
        <w:pStyle w:val="berschrift1"/>
        <w:jc w:val="both"/>
      </w:pPr>
      <w:bookmarkStart w:id="119" w:name="_Toc199272444"/>
      <w:r>
        <w:t>Tabellenverzeichnis</w:t>
      </w:r>
      <w:bookmarkEnd w:id="119"/>
    </w:p>
    <w:p w14:paraId="1A14C704" w14:textId="1F4D2FF0" w:rsidR="0040185C" w:rsidRDefault="002879BB">
      <w:pPr>
        <w:pStyle w:val="Abbildungsverzeichnis"/>
        <w:tabs>
          <w:tab w:val="right" w:leader="dot" w:pos="9628"/>
        </w:tabs>
        <w:rPr>
          <w:rFonts w:asciiTheme="minorHAnsi" w:eastAsiaTheme="minorEastAsia" w:hAnsiTheme="minorHAnsi"/>
          <w:noProof/>
          <w:color w:val="auto"/>
          <w:sz w:val="24"/>
          <w:lang w:eastAsia="de-CH"/>
        </w:rPr>
      </w:pPr>
      <w:r>
        <w:fldChar w:fldCharType="begin"/>
      </w:r>
      <w:r>
        <w:instrText xml:space="preserve"> TOC \h \z \c "Tabelle" </w:instrText>
      </w:r>
      <w:r>
        <w:fldChar w:fldCharType="separate"/>
      </w:r>
      <w:hyperlink w:anchor="_Toc199272689" w:history="1">
        <w:r w:rsidR="0040185C" w:rsidRPr="000D65E1">
          <w:rPr>
            <w:rStyle w:val="Hyperlink"/>
            <w:noProof/>
          </w:rPr>
          <w:t>Tabelle 1 Projektantrag Übungs-Jiras</w:t>
        </w:r>
        <w:r w:rsidR="0040185C">
          <w:rPr>
            <w:noProof/>
            <w:webHidden/>
          </w:rPr>
          <w:tab/>
        </w:r>
        <w:r w:rsidR="0040185C">
          <w:rPr>
            <w:noProof/>
            <w:webHidden/>
          </w:rPr>
          <w:fldChar w:fldCharType="begin"/>
        </w:r>
        <w:r w:rsidR="0040185C">
          <w:rPr>
            <w:noProof/>
            <w:webHidden/>
          </w:rPr>
          <w:instrText xml:space="preserve"> PAGEREF _Toc199272689 \h </w:instrText>
        </w:r>
        <w:r w:rsidR="0040185C">
          <w:rPr>
            <w:noProof/>
            <w:webHidden/>
          </w:rPr>
        </w:r>
        <w:r w:rsidR="0040185C">
          <w:rPr>
            <w:noProof/>
            <w:webHidden/>
          </w:rPr>
          <w:fldChar w:fldCharType="separate"/>
        </w:r>
        <w:r w:rsidR="0040185C">
          <w:rPr>
            <w:noProof/>
            <w:webHidden/>
          </w:rPr>
          <w:t>8</w:t>
        </w:r>
        <w:r w:rsidR="0040185C">
          <w:rPr>
            <w:noProof/>
            <w:webHidden/>
          </w:rPr>
          <w:fldChar w:fldCharType="end"/>
        </w:r>
      </w:hyperlink>
    </w:p>
    <w:p w14:paraId="2A23B53A" w14:textId="0EB95B2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0" w:history="1">
        <w:r w:rsidRPr="000D65E1">
          <w:rPr>
            <w:rStyle w:val="Hyperlink"/>
            <w:noProof/>
          </w:rPr>
          <w:t>Tabelle 2 5 Aufträge aus dem Lehrbetrieb</w:t>
        </w:r>
        <w:r>
          <w:rPr>
            <w:noProof/>
            <w:webHidden/>
          </w:rPr>
          <w:tab/>
        </w:r>
        <w:r>
          <w:rPr>
            <w:noProof/>
            <w:webHidden/>
          </w:rPr>
          <w:fldChar w:fldCharType="begin"/>
        </w:r>
        <w:r>
          <w:rPr>
            <w:noProof/>
            <w:webHidden/>
          </w:rPr>
          <w:instrText xml:space="preserve"> PAGEREF _Toc199272690 \h </w:instrText>
        </w:r>
        <w:r>
          <w:rPr>
            <w:noProof/>
            <w:webHidden/>
          </w:rPr>
        </w:r>
        <w:r>
          <w:rPr>
            <w:noProof/>
            <w:webHidden/>
          </w:rPr>
          <w:fldChar w:fldCharType="separate"/>
        </w:r>
        <w:r>
          <w:rPr>
            <w:noProof/>
            <w:webHidden/>
          </w:rPr>
          <w:t>10</w:t>
        </w:r>
        <w:r>
          <w:rPr>
            <w:noProof/>
            <w:webHidden/>
          </w:rPr>
          <w:fldChar w:fldCharType="end"/>
        </w:r>
      </w:hyperlink>
    </w:p>
    <w:p w14:paraId="36EC4491" w14:textId="0FFBD434"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1" w:history="1">
        <w:r w:rsidRPr="000D65E1">
          <w:rPr>
            <w:rStyle w:val="Hyperlink"/>
            <w:noProof/>
          </w:rPr>
          <w:t>Tabelle 3 Projektleiter</w:t>
        </w:r>
        <w:r>
          <w:rPr>
            <w:noProof/>
            <w:webHidden/>
          </w:rPr>
          <w:tab/>
        </w:r>
        <w:r>
          <w:rPr>
            <w:noProof/>
            <w:webHidden/>
          </w:rPr>
          <w:fldChar w:fldCharType="begin"/>
        </w:r>
        <w:r>
          <w:rPr>
            <w:noProof/>
            <w:webHidden/>
          </w:rPr>
          <w:instrText xml:space="preserve"> PAGEREF _Toc199272691 \h </w:instrText>
        </w:r>
        <w:r>
          <w:rPr>
            <w:noProof/>
            <w:webHidden/>
          </w:rPr>
        </w:r>
        <w:r>
          <w:rPr>
            <w:noProof/>
            <w:webHidden/>
          </w:rPr>
          <w:fldChar w:fldCharType="separate"/>
        </w:r>
        <w:r>
          <w:rPr>
            <w:noProof/>
            <w:webHidden/>
          </w:rPr>
          <w:t>13</w:t>
        </w:r>
        <w:r>
          <w:rPr>
            <w:noProof/>
            <w:webHidden/>
          </w:rPr>
          <w:fldChar w:fldCharType="end"/>
        </w:r>
      </w:hyperlink>
    </w:p>
    <w:p w14:paraId="210F47FE" w14:textId="25F05106"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2" w:history="1">
        <w:r w:rsidRPr="000D65E1">
          <w:rPr>
            <w:rStyle w:val="Hyperlink"/>
            <w:noProof/>
          </w:rPr>
          <w:t>Tabelle 4 Projektmitarbeiter</w:t>
        </w:r>
        <w:r>
          <w:rPr>
            <w:noProof/>
            <w:webHidden/>
          </w:rPr>
          <w:tab/>
        </w:r>
        <w:r>
          <w:rPr>
            <w:noProof/>
            <w:webHidden/>
          </w:rPr>
          <w:fldChar w:fldCharType="begin"/>
        </w:r>
        <w:r>
          <w:rPr>
            <w:noProof/>
            <w:webHidden/>
          </w:rPr>
          <w:instrText xml:space="preserve"> PAGEREF _Toc199272692 \h </w:instrText>
        </w:r>
        <w:r>
          <w:rPr>
            <w:noProof/>
            <w:webHidden/>
          </w:rPr>
        </w:r>
        <w:r>
          <w:rPr>
            <w:noProof/>
            <w:webHidden/>
          </w:rPr>
          <w:fldChar w:fldCharType="separate"/>
        </w:r>
        <w:r>
          <w:rPr>
            <w:noProof/>
            <w:webHidden/>
          </w:rPr>
          <w:t>13</w:t>
        </w:r>
        <w:r>
          <w:rPr>
            <w:noProof/>
            <w:webHidden/>
          </w:rPr>
          <w:fldChar w:fldCharType="end"/>
        </w:r>
      </w:hyperlink>
    </w:p>
    <w:p w14:paraId="6249A287" w14:textId="26B28575"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3" w:history="1">
        <w:r w:rsidRPr="000D65E1">
          <w:rPr>
            <w:rStyle w:val="Hyperlink"/>
            <w:noProof/>
          </w:rPr>
          <w:t>Tabelle 5 Auftragsgeber</w:t>
        </w:r>
        <w:r>
          <w:rPr>
            <w:noProof/>
            <w:webHidden/>
          </w:rPr>
          <w:tab/>
        </w:r>
        <w:r>
          <w:rPr>
            <w:noProof/>
            <w:webHidden/>
          </w:rPr>
          <w:fldChar w:fldCharType="begin"/>
        </w:r>
        <w:r>
          <w:rPr>
            <w:noProof/>
            <w:webHidden/>
          </w:rPr>
          <w:instrText xml:space="preserve"> PAGEREF _Toc199272693 \h </w:instrText>
        </w:r>
        <w:r>
          <w:rPr>
            <w:noProof/>
            <w:webHidden/>
          </w:rPr>
        </w:r>
        <w:r>
          <w:rPr>
            <w:noProof/>
            <w:webHidden/>
          </w:rPr>
          <w:fldChar w:fldCharType="separate"/>
        </w:r>
        <w:r>
          <w:rPr>
            <w:noProof/>
            <w:webHidden/>
          </w:rPr>
          <w:t>14</w:t>
        </w:r>
        <w:r>
          <w:rPr>
            <w:noProof/>
            <w:webHidden/>
          </w:rPr>
          <w:fldChar w:fldCharType="end"/>
        </w:r>
      </w:hyperlink>
    </w:p>
    <w:p w14:paraId="3DED0B48" w14:textId="7C060144"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4" w:history="1">
        <w:r w:rsidRPr="000D65E1">
          <w:rPr>
            <w:rStyle w:val="Hyperlink"/>
            <w:noProof/>
          </w:rPr>
          <w:t>Tabelle 6 Schaubild zur Logik der verketteten Liste</w:t>
        </w:r>
        <w:r>
          <w:rPr>
            <w:noProof/>
            <w:webHidden/>
          </w:rPr>
          <w:tab/>
        </w:r>
        <w:r>
          <w:rPr>
            <w:noProof/>
            <w:webHidden/>
          </w:rPr>
          <w:fldChar w:fldCharType="begin"/>
        </w:r>
        <w:r>
          <w:rPr>
            <w:noProof/>
            <w:webHidden/>
          </w:rPr>
          <w:instrText xml:space="preserve"> PAGEREF _Toc199272694 \h </w:instrText>
        </w:r>
        <w:r>
          <w:rPr>
            <w:noProof/>
            <w:webHidden/>
          </w:rPr>
        </w:r>
        <w:r>
          <w:rPr>
            <w:noProof/>
            <w:webHidden/>
          </w:rPr>
          <w:fldChar w:fldCharType="separate"/>
        </w:r>
        <w:r>
          <w:rPr>
            <w:noProof/>
            <w:webHidden/>
          </w:rPr>
          <w:t>15</w:t>
        </w:r>
        <w:r>
          <w:rPr>
            <w:noProof/>
            <w:webHidden/>
          </w:rPr>
          <w:fldChar w:fldCharType="end"/>
        </w:r>
      </w:hyperlink>
    </w:p>
    <w:p w14:paraId="49D694C2" w14:textId="0065D88A"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5" w:history="1">
        <w:r w:rsidRPr="000D65E1">
          <w:rPr>
            <w:rStyle w:val="Hyperlink"/>
            <w:noProof/>
          </w:rPr>
          <w:t>Tabelle 7 Tagesplanung 16. April</w:t>
        </w:r>
        <w:r>
          <w:rPr>
            <w:noProof/>
            <w:webHidden/>
          </w:rPr>
          <w:tab/>
        </w:r>
        <w:r>
          <w:rPr>
            <w:noProof/>
            <w:webHidden/>
          </w:rPr>
          <w:fldChar w:fldCharType="begin"/>
        </w:r>
        <w:r>
          <w:rPr>
            <w:noProof/>
            <w:webHidden/>
          </w:rPr>
          <w:instrText xml:space="preserve"> PAGEREF _Toc199272695 \h </w:instrText>
        </w:r>
        <w:r>
          <w:rPr>
            <w:noProof/>
            <w:webHidden/>
          </w:rPr>
        </w:r>
        <w:r>
          <w:rPr>
            <w:noProof/>
            <w:webHidden/>
          </w:rPr>
          <w:fldChar w:fldCharType="separate"/>
        </w:r>
        <w:r>
          <w:rPr>
            <w:noProof/>
            <w:webHidden/>
          </w:rPr>
          <w:t>20</w:t>
        </w:r>
        <w:r>
          <w:rPr>
            <w:noProof/>
            <w:webHidden/>
          </w:rPr>
          <w:fldChar w:fldCharType="end"/>
        </w:r>
      </w:hyperlink>
    </w:p>
    <w:p w14:paraId="4815BAE1" w14:textId="16EEAC0F"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6" w:history="1">
        <w:r w:rsidRPr="000D65E1">
          <w:rPr>
            <w:rStyle w:val="Hyperlink"/>
            <w:noProof/>
          </w:rPr>
          <w:t>Tabelle 8 Tagesplanung 17. April</w:t>
        </w:r>
        <w:r>
          <w:rPr>
            <w:noProof/>
            <w:webHidden/>
          </w:rPr>
          <w:tab/>
        </w:r>
        <w:r>
          <w:rPr>
            <w:noProof/>
            <w:webHidden/>
          </w:rPr>
          <w:fldChar w:fldCharType="begin"/>
        </w:r>
        <w:r>
          <w:rPr>
            <w:noProof/>
            <w:webHidden/>
          </w:rPr>
          <w:instrText xml:space="preserve"> PAGEREF _Toc199272696 \h </w:instrText>
        </w:r>
        <w:r>
          <w:rPr>
            <w:noProof/>
            <w:webHidden/>
          </w:rPr>
        </w:r>
        <w:r>
          <w:rPr>
            <w:noProof/>
            <w:webHidden/>
          </w:rPr>
          <w:fldChar w:fldCharType="separate"/>
        </w:r>
        <w:r>
          <w:rPr>
            <w:noProof/>
            <w:webHidden/>
          </w:rPr>
          <w:t>21</w:t>
        </w:r>
        <w:r>
          <w:rPr>
            <w:noProof/>
            <w:webHidden/>
          </w:rPr>
          <w:fldChar w:fldCharType="end"/>
        </w:r>
      </w:hyperlink>
    </w:p>
    <w:p w14:paraId="04AF32DE" w14:textId="08DCFE7C" w:rsidR="0040185C" w:rsidRDefault="0040185C">
      <w:pPr>
        <w:pStyle w:val="Abbildungsverzeichnis"/>
        <w:tabs>
          <w:tab w:val="right" w:leader="dot" w:pos="9628"/>
        </w:tabs>
        <w:rPr>
          <w:rFonts w:asciiTheme="minorHAnsi" w:eastAsiaTheme="minorEastAsia" w:hAnsiTheme="minorHAnsi"/>
          <w:noProof/>
          <w:color w:val="auto"/>
          <w:sz w:val="24"/>
          <w:lang w:eastAsia="de-CH"/>
        </w:rPr>
      </w:pPr>
      <w:hyperlink w:anchor="_Toc199272697" w:history="1">
        <w:r w:rsidRPr="000D65E1">
          <w:rPr>
            <w:rStyle w:val="Hyperlink"/>
            <w:noProof/>
          </w:rPr>
          <w:t>Tabelle 9 Do's und Don'ts</w:t>
        </w:r>
        <w:r>
          <w:rPr>
            <w:noProof/>
            <w:webHidden/>
          </w:rPr>
          <w:tab/>
        </w:r>
        <w:r>
          <w:rPr>
            <w:noProof/>
            <w:webHidden/>
          </w:rPr>
          <w:fldChar w:fldCharType="begin"/>
        </w:r>
        <w:r>
          <w:rPr>
            <w:noProof/>
            <w:webHidden/>
          </w:rPr>
          <w:instrText xml:space="preserve"> PAGEREF _Toc199272697 \h </w:instrText>
        </w:r>
        <w:r>
          <w:rPr>
            <w:noProof/>
            <w:webHidden/>
          </w:rPr>
        </w:r>
        <w:r>
          <w:rPr>
            <w:noProof/>
            <w:webHidden/>
          </w:rPr>
          <w:fldChar w:fldCharType="separate"/>
        </w:r>
        <w:r>
          <w:rPr>
            <w:noProof/>
            <w:webHidden/>
          </w:rPr>
          <w:t>32</w:t>
        </w:r>
        <w:r>
          <w:rPr>
            <w:noProof/>
            <w:webHidden/>
          </w:rPr>
          <w:fldChar w:fldCharType="end"/>
        </w:r>
      </w:hyperlink>
    </w:p>
    <w:p w14:paraId="7946DC24" w14:textId="503F1C0E" w:rsidR="002879BB" w:rsidRDefault="002879BB" w:rsidP="007D29BA">
      <w:pPr>
        <w:spacing w:after="160"/>
        <w:jc w:val="both"/>
      </w:pPr>
      <w:r>
        <w:fldChar w:fldCharType="end"/>
      </w:r>
    </w:p>
    <w:p w14:paraId="4984167A" w14:textId="21C5806D" w:rsidR="00EF1F62" w:rsidRDefault="001809E4" w:rsidP="007D29BA">
      <w:pPr>
        <w:pStyle w:val="berschrift1"/>
        <w:jc w:val="both"/>
      </w:pPr>
      <w:bookmarkStart w:id="120" w:name="_Toc199272445"/>
      <w:r>
        <w:t>Quellenverzeichnis</w:t>
      </w:r>
      <w:bookmarkEnd w:id="120"/>
    </w:p>
    <w:p w14:paraId="301BFB32" w14:textId="77777777" w:rsidR="0040185C" w:rsidRDefault="009D4377" w:rsidP="0040185C">
      <w:pPr>
        <w:pStyle w:val="Literaturverzeichnis"/>
        <w:ind w:left="720" w:hanging="720"/>
        <w:rPr>
          <w:noProof/>
          <w:kern w:val="0"/>
          <w:sz w:val="24"/>
          <w14:ligatures w14:val="none"/>
        </w:rPr>
      </w:pPr>
      <w:r>
        <w:fldChar w:fldCharType="begin"/>
      </w:r>
      <w:r>
        <w:instrText xml:space="preserve"> BIBLIOGRAPHY  \l 2055 </w:instrText>
      </w:r>
      <w:r>
        <w:fldChar w:fldCharType="separate"/>
      </w:r>
      <w:r w:rsidR="0040185C">
        <w:rPr>
          <w:noProof/>
        </w:rPr>
        <w:t xml:space="preserve">Aaron, T. u. (kein Datum). </w:t>
      </w:r>
      <w:r w:rsidR="0040185C">
        <w:rPr>
          <w:i/>
          <w:iCs/>
          <w:noProof/>
        </w:rPr>
        <w:t>OneNote Lernvertrag/Lernjournal</w:t>
      </w:r>
      <w:r w:rsidR="0040185C">
        <w:rPr>
          <w:noProof/>
        </w:rPr>
        <w:t>. Abgerufen am 25. 05 2025 von https://bldsg-my.sharepoint.com/personal/pascal_schoenholzer_gbssg_ch/_layouts/Doc.aspx?sourcedoc={C06498AB-4B66-4BB5-9801-39571B8BE23E}&amp;wd=target%28_Platz%20zur%20Zusammenarbeit%2FVortr%C3%A4ge.one%7C4EAC4294-2295-44BE-A891-5653C16FB431%2FLernvertrag%5C%</w:t>
      </w:r>
    </w:p>
    <w:p w14:paraId="3C806E81" w14:textId="77777777" w:rsidR="0040185C" w:rsidRDefault="0040185C" w:rsidP="0040185C">
      <w:pPr>
        <w:pStyle w:val="Literaturverzeichnis"/>
        <w:ind w:left="720" w:hanging="720"/>
        <w:rPr>
          <w:noProof/>
        </w:rPr>
      </w:pPr>
      <w:r>
        <w:rPr>
          <w:noProof/>
        </w:rPr>
        <w:t xml:space="preserve">Abacus. (kein Datum). </w:t>
      </w:r>
      <w:r>
        <w:rPr>
          <w:i/>
          <w:iCs/>
          <w:noProof/>
        </w:rPr>
        <w:t>Abacus</w:t>
      </w:r>
      <w:r>
        <w:rPr>
          <w:noProof/>
        </w:rPr>
        <w:t>. Abgerufen am 01. 03 2025 von -</w:t>
      </w:r>
    </w:p>
    <w:p w14:paraId="261C0D54" w14:textId="77777777" w:rsidR="0040185C" w:rsidRDefault="0040185C" w:rsidP="0040185C">
      <w:pPr>
        <w:pStyle w:val="Literaturverzeichnis"/>
        <w:ind w:left="720" w:hanging="720"/>
        <w:rPr>
          <w:noProof/>
        </w:rPr>
      </w:pPr>
      <w:r>
        <w:rPr>
          <w:noProof/>
        </w:rPr>
        <w:t xml:space="preserve">Aulon, M. u. (kein Datum). </w:t>
      </w:r>
      <w:r>
        <w:rPr>
          <w:i/>
          <w:iCs/>
          <w:noProof/>
        </w:rPr>
        <w:t>OneNote Brainwriting 635</w:t>
      </w:r>
      <w:r>
        <w:rPr>
          <w:noProof/>
        </w:rPr>
        <w:t>. Abgerufen am 25. 05 2025 von https://bldsg-my.sharepoint.com/personal/pascal_schoenholzer_gbssg_ch/_layouts/Doc.aspx?sourcedoc={C06498AB-4B66-4BB5-9801-</w:t>
      </w:r>
      <w:r>
        <w:rPr>
          <w:noProof/>
        </w:rPr>
        <w:lastRenderedPageBreak/>
        <w:t>39571B8BE23E}&amp;wd=target%28_Platz%20zur%20Zusammenarbeit%2FVortr%C3%A4ge.one%7C4EAC4294-2295-44BE-A891-5653C16FB431%2FBrainwriting%20</w:t>
      </w:r>
    </w:p>
    <w:p w14:paraId="1D38076A" w14:textId="77777777" w:rsidR="0040185C" w:rsidRDefault="0040185C" w:rsidP="0040185C">
      <w:pPr>
        <w:pStyle w:val="Literaturverzeichnis"/>
        <w:ind w:left="720" w:hanging="720"/>
        <w:rPr>
          <w:noProof/>
        </w:rPr>
      </w:pPr>
      <w:r>
        <w:rPr>
          <w:noProof/>
        </w:rPr>
        <w:t xml:space="preserve">Cornelsen. (kein Datum). </w:t>
      </w:r>
      <w:r>
        <w:rPr>
          <w:i/>
          <w:iCs/>
          <w:noProof/>
        </w:rPr>
        <w:t>Cornelsen</w:t>
      </w:r>
      <w:r>
        <w:rPr>
          <w:noProof/>
        </w:rPr>
        <w:t>. Abgerufen am 25. 05 2025 von https://www.cornelsen.de/produkte/lernvertrag-ii-editierbare-kopiervorlage-1100006442</w:t>
      </w:r>
    </w:p>
    <w:p w14:paraId="09813452" w14:textId="77777777" w:rsidR="0040185C" w:rsidRDefault="0040185C" w:rsidP="0040185C">
      <w:pPr>
        <w:pStyle w:val="Literaturverzeichnis"/>
        <w:ind w:left="720" w:hanging="720"/>
        <w:rPr>
          <w:noProof/>
        </w:rPr>
      </w:pPr>
      <w:r>
        <w:rPr>
          <w:noProof/>
        </w:rPr>
        <w:t xml:space="preserve">Institut-für-angewandte-Arbeitswissenschaft-e.-V. (kein Datum). </w:t>
      </w:r>
      <w:r>
        <w:rPr>
          <w:i/>
          <w:iCs/>
          <w:noProof/>
        </w:rPr>
        <w:t>Arbeitswissenschaft</w:t>
      </w:r>
      <w:r>
        <w:rPr>
          <w:noProof/>
        </w:rPr>
        <w:t>. Abgerufen am 01. 03 2025 von https://www.arbeitswissenschaft.net/angebote-produkte/ifaa-lexikon/aufbau-und-ablauforganisation#:~:text=W%C3%A4hrend%20die%20Aufbauorganisation%20die%20statische,nicht%20isoliert%20voneinander%20betrachtet%20werden</w:t>
      </w:r>
    </w:p>
    <w:p w14:paraId="3CC0D3DA" w14:textId="77777777" w:rsidR="0040185C" w:rsidRDefault="0040185C" w:rsidP="0040185C">
      <w:pPr>
        <w:pStyle w:val="Literaturverzeichnis"/>
        <w:ind w:left="720" w:hanging="720"/>
        <w:rPr>
          <w:noProof/>
        </w:rPr>
      </w:pPr>
      <w:r>
        <w:rPr>
          <w:noProof/>
        </w:rPr>
        <w:t xml:space="preserve">iskn. (kein Datum). </w:t>
      </w:r>
      <w:r>
        <w:rPr>
          <w:i/>
          <w:iCs/>
          <w:noProof/>
        </w:rPr>
        <w:t>iskn</w:t>
      </w:r>
      <w:r>
        <w:rPr>
          <w:noProof/>
        </w:rPr>
        <w:t>. Abgerufen am 10. 04 2025 von https://www.iskn.co/de/discover/95105399/zehn-tipps-fur-schnelle-und-effektive-notizen</w:t>
      </w:r>
    </w:p>
    <w:p w14:paraId="4C8C3686" w14:textId="77777777" w:rsidR="0040185C" w:rsidRDefault="0040185C" w:rsidP="0040185C">
      <w:pPr>
        <w:pStyle w:val="Literaturverzeichnis"/>
        <w:ind w:left="720" w:hanging="720"/>
        <w:rPr>
          <w:noProof/>
        </w:rPr>
      </w:pPr>
      <w:r>
        <w:rPr>
          <w:noProof/>
        </w:rPr>
        <w:t xml:space="preserve">Lars, H. u. (kein Datum). </w:t>
      </w:r>
      <w:r>
        <w:rPr>
          <w:i/>
          <w:iCs/>
          <w:noProof/>
        </w:rPr>
        <w:t>OneNote Problemlösezyklus</w:t>
      </w:r>
      <w:r>
        <w:rPr>
          <w:noProof/>
        </w:rPr>
        <w:t>. Abgerufen am 25. 05 2025 von https://bldsg-my.sharepoint.com/personal/pascal_schoenholzer_gbssg_ch/_layouts/Doc.aspx?sourcedoc={C06498AB-4B66-4BB5-9801-39571B8BE23E}&amp;wd=target%28_Platz%20zur%20Zusammenarbeit%2FVortr%C3%A4ge.one%7C4EAC4294-2295-44BE-A891-5653C16FB431%2FProbleml%C3%B6s</w:t>
      </w:r>
    </w:p>
    <w:p w14:paraId="3A1494D6" w14:textId="77777777" w:rsidR="0040185C" w:rsidRDefault="0040185C" w:rsidP="0040185C">
      <w:pPr>
        <w:pStyle w:val="Literaturverzeichnis"/>
        <w:ind w:left="720" w:hanging="720"/>
        <w:rPr>
          <w:noProof/>
        </w:rPr>
      </w:pPr>
      <w:r>
        <w:rPr>
          <w:noProof/>
        </w:rPr>
        <w:t xml:space="preserve">Leon, G. u. (kein Datum). </w:t>
      </w:r>
      <w:r>
        <w:rPr>
          <w:i/>
          <w:iCs/>
          <w:noProof/>
        </w:rPr>
        <w:t>OneNote Verschiedene Lernmethoden</w:t>
      </w:r>
      <w:r>
        <w:rPr>
          <w:noProof/>
        </w:rPr>
        <w:t>. Abgerufen am 25. 05 2025 von https://bldsg-my.sharepoint.com/personal/pascal_schoenholzer_gbssg_ch/_layouts/Doc.aspx?sourcedoc={C06498AB-4B66-4BB5-9801-39571B8BE23E}&amp;wd=target%28_Platz%20zur%20Zusammenarbeit%2FVortr%C3%A4ge.one%7C4EAC4294-2295-44BE-A891-5653C16FB431%2FVerschiedene%20</w:t>
      </w:r>
    </w:p>
    <w:p w14:paraId="429EADA2" w14:textId="77777777" w:rsidR="0040185C" w:rsidRDefault="0040185C" w:rsidP="0040185C">
      <w:pPr>
        <w:pStyle w:val="Literaturverzeichnis"/>
        <w:ind w:left="720" w:hanging="720"/>
        <w:rPr>
          <w:noProof/>
        </w:rPr>
      </w:pPr>
      <w:r>
        <w:rPr>
          <w:noProof/>
        </w:rPr>
        <w:t xml:space="preserve">Nico, N. u. (kein Datum). </w:t>
      </w:r>
      <w:r>
        <w:rPr>
          <w:i/>
          <w:iCs/>
          <w:noProof/>
        </w:rPr>
        <w:t>OneNote Mindmap</w:t>
      </w:r>
      <w:r>
        <w:rPr>
          <w:noProof/>
        </w:rPr>
        <w:t>. Abgerufen am 25. 05 2025 von https://bldsg-my.sharepoint.com/personal/pascal_schoenholzer_gbssg_ch/_layouts/Doc.aspx?sourcedoc={C06498AB-4B66-4BB5-9801-39571B8BE23E}&amp;wd=target%28_Platz%20zur%20Zusammenarbeit%2FVortr%C3%A4ge.one%7C4EAC4294-2295-44BE-A891-5653C16FB431%2FMindmap%7CEBA95</w:t>
      </w:r>
    </w:p>
    <w:p w14:paraId="5C77FC29" w14:textId="77777777" w:rsidR="0040185C" w:rsidRDefault="0040185C" w:rsidP="0040185C">
      <w:pPr>
        <w:pStyle w:val="Literaturverzeichnis"/>
        <w:ind w:left="720" w:hanging="720"/>
        <w:rPr>
          <w:noProof/>
        </w:rPr>
      </w:pPr>
      <w:r>
        <w:rPr>
          <w:noProof/>
        </w:rPr>
        <w:t xml:space="preserve">Nicola, S. u. (kein Datum). </w:t>
      </w:r>
      <w:r>
        <w:rPr>
          <w:i/>
          <w:iCs/>
          <w:noProof/>
        </w:rPr>
        <w:t>OneNote Morphologischer Kasten</w:t>
      </w:r>
      <w:r>
        <w:rPr>
          <w:noProof/>
        </w:rPr>
        <w:t>. Abgerufen am 25. 05 2025 von https://bldsg-my.sharepoint.com/personal/pascal_schoenholzer_gbssg_ch/_layouts/Doc.aspx?sourcedoc={C06498AB-4B66-4BB5-9801-39571B8BE23E}&amp;wd=target%28_Platz%20zur%20Zusammenarbeit%2FVortr%C3%A4ge.one%7C4EAC4294-2295-44BE-A891-5653C16FB431%2FMorphologischer</w:t>
      </w:r>
    </w:p>
    <w:p w14:paraId="0211A8B5" w14:textId="77777777" w:rsidR="0040185C" w:rsidRDefault="0040185C" w:rsidP="0040185C">
      <w:pPr>
        <w:pStyle w:val="Literaturverzeichnis"/>
        <w:ind w:left="720" w:hanging="720"/>
        <w:rPr>
          <w:noProof/>
        </w:rPr>
      </w:pPr>
      <w:r w:rsidRPr="0040185C">
        <w:rPr>
          <w:noProof/>
          <w:lang w:val="fr-CH"/>
        </w:rPr>
        <w:t xml:space="preserve">PURE-Consultant. (kein Datum). </w:t>
      </w:r>
      <w:r w:rsidRPr="0040185C">
        <w:rPr>
          <w:i/>
          <w:iCs/>
          <w:noProof/>
          <w:lang w:val="fr-CH"/>
        </w:rPr>
        <w:t>pureconsultant</w:t>
      </w:r>
      <w:r w:rsidRPr="0040185C">
        <w:rPr>
          <w:noProof/>
          <w:lang w:val="fr-CH"/>
        </w:rPr>
        <w:t xml:space="preserve">. </w:t>
      </w:r>
      <w:r>
        <w:rPr>
          <w:noProof/>
        </w:rPr>
        <w:t>Abgerufen am 02. 03 2025 von https://www.pureconsultant.de/de/management-2/auftrag/</w:t>
      </w:r>
    </w:p>
    <w:p w14:paraId="7A81EC3C" w14:textId="77777777" w:rsidR="0040185C" w:rsidRDefault="0040185C" w:rsidP="0040185C">
      <w:pPr>
        <w:pStyle w:val="Literaturverzeichnis"/>
        <w:ind w:left="720" w:hanging="720"/>
        <w:rPr>
          <w:noProof/>
        </w:rPr>
      </w:pPr>
      <w:r>
        <w:rPr>
          <w:noProof/>
        </w:rPr>
        <w:t xml:space="preserve">Rocon. (kein Datum). </w:t>
      </w:r>
      <w:r>
        <w:rPr>
          <w:i/>
          <w:iCs/>
          <w:noProof/>
        </w:rPr>
        <w:t>rocon</w:t>
      </w:r>
      <w:r>
        <w:rPr>
          <w:noProof/>
        </w:rPr>
        <w:t>. Abgerufen am 08. 04 2025 von https://www.rocon.info/blog/it-projektmanagement-umsetzung-tipps</w:t>
      </w:r>
    </w:p>
    <w:p w14:paraId="6550BAC0" w14:textId="77777777" w:rsidR="0040185C" w:rsidRDefault="0040185C" w:rsidP="0040185C">
      <w:pPr>
        <w:pStyle w:val="Literaturverzeichnis"/>
        <w:ind w:left="720" w:hanging="720"/>
        <w:rPr>
          <w:noProof/>
        </w:rPr>
      </w:pPr>
      <w:r>
        <w:rPr>
          <w:noProof/>
        </w:rPr>
        <w:t xml:space="preserve">Studyflix. (kein Datum). </w:t>
      </w:r>
      <w:r>
        <w:rPr>
          <w:i/>
          <w:iCs/>
          <w:noProof/>
        </w:rPr>
        <w:t>Studyflix</w:t>
      </w:r>
      <w:r>
        <w:rPr>
          <w:noProof/>
        </w:rPr>
        <w:t>. Abgerufen am 01. 03 2025 von https://studyflix.de/wirtschaft/aufbau-und-ablauforganisation-1691</w:t>
      </w:r>
    </w:p>
    <w:p w14:paraId="65193961" w14:textId="77777777" w:rsidR="0040185C" w:rsidRDefault="0040185C" w:rsidP="0040185C">
      <w:pPr>
        <w:pStyle w:val="Literaturverzeichnis"/>
        <w:ind w:left="720" w:hanging="720"/>
        <w:rPr>
          <w:noProof/>
        </w:rPr>
      </w:pPr>
      <w:r>
        <w:rPr>
          <w:noProof/>
        </w:rPr>
        <w:t xml:space="preserve">Uni-paderborn. (kein Datum). </w:t>
      </w:r>
      <w:r>
        <w:rPr>
          <w:i/>
          <w:iCs/>
          <w:noProof/>
        </w:rPr>
        <w:t>Uni-paderborn</w:t>
      </w:r>
      <w:r>
        <w:rPr>
          <w:noProof/>
        </w:rPr>
        <w:t>. Abgerufen am 27. 05 2025 von www.uni-paderborn.de/fileadmin/zfs/Formulare_und_Flyer/lernjournal-logbuch.pdf</w:t>
      </w:r>
    </w:p>
    <w:p w14:paraId="13BB3215" w14:textId="77777777" w:rsidR="0040185C" w:rsidRDefault="0040185C" w:rsidP="0040185C">
      <w:pPr>
        <w:pStyle w:val="Literaturverzeichnis"/>
        <w:ind w:left="720" w:hanging="720"/>
        <w:rPr>
          <w:noProof/>
        </w:rPr>
      </w:pPr>
      <w:r>
        <w:rPr>
          <w:noProof/>
        </w:rPr>
        <w:t xml:space="preserve">Universität-Freiburg. (kein Datum). </w:t>
      </w:r>
      <w:r>
        <w:rPr>
          <w:i/>
          <w:iCs/>
          <w:noProof/>
        </w:rPr>
        <w:t>unifr</w:t>
      </w:r>
      <w:r>
        <w:rPr>
          <w:noProof/>
        </w:rPr>
        <w:t>. Abgerufen am 10. 04 2025</w:t>
      </w:r>
    </w:p>
    <w:p w14:paraId="0F7CFC11" w14:textId="77777777" w:rsidR="0040185C" w:rsidRDefault="0040185C" w:rsidP="0040185C">
      <w:pPr>
        <w:pStyle w:val="Literaturverzeichnis"/>
        <w:ind w:left="720" w:hanging="720"/>
        <w:rPr>
          <w:noProof/>
        </w:rPr>
      </w:pPr>
      <w:r>
        <w:rPr>
          <w:noProof/>
        </w:rPr>
        <w:t xml:space="preserve">Wordpress. (kein Datum). </w:t>
      </w:r>
      <w:r>
        <w:rPr>
          <w:i/>
          <w:iCs/>
          <w:noProof/>
        </w:rPr>
        <w:t>Wordpress</w:t>
      </w:r>
      <w:r>
        <w:rPr>
          <w:noProof/>
        </w:rPr>
        <w:t>. Abgerufen am 02. 03 2025 von https://arbnorseportfolio.wordpress.com/aufgaben-und-auftraege-im-betrieb/</w:t>
      </w:r>
    </w:p>
    <w:p w14:paraId="48DEC0A3" w14:textId="77777777" w:rsidR="0040185C" w:rsidRDefault="0040185C" w:rsidP="0040185C">
      <w:pPr>
        <w:pStyle w:val="Literaturverzeichnis"/>
        <w:ind w:left="720" w:hanging="720"/>
        <w:rPr>
          <w:noProof/>
        </w:rPr>
      </w:pPr>
      <w:r>
        <w:rPr>
          <w:noProof/>
        </w:rPr>
        <w:t xml:space="preserve">ZumFachwirt. (kein Datum). </w:t>
      </w:r>
      <w:r>
        <w:rPr>
          <w:i/>
          <w:iCs/>
          <w:noProof/>
        </w:rPr>
        <w:t>Zumfachwirt</w:t>
      </w:r>
      <w:r>
        <w:rPr>
          <w:noProof/>
        </w:rPr>
        <w:t>. Abgerufen am 01. 03 2025 von https://zumfachwirt.de/aufbauorganisation/</w:t>
      </w:r>
    </w:p>
    <w:p w14:paraId="055EB5EB" w14:textId="66A40B2A" w:rsidR="001809E4" w:rsidRPr="001809E4" w:rsidRDefault="009D4377" w:rsidP="0040185C">
      <w:pPr>
        <w:jc w:val="both"/>
      </w:pPr>
      <w:r>
        <w:fldChar w:fldCharType="end"/>
      </w:r>
    </w:p>
    <w:sectPr w:rsidR="001809E4" w:rsidRPr="001809E4" w:rsidSect="005D402C">
      <w:headerReference w:type="default" r:id="rId53"/>
      <w:footerReference w:type="default" r:id="rId54"/>
      <w:footerReference w:type="first" r:id="rId55"/>
      <w:pgSz w:w="11906" w:h="16838"/>
      <w:pgMar w:top="1418" w:right="1134" w:bottom="1418"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15643" w14:textId="77777777" w:rsidR="00F05F7A" w:rsidRDefault="00F05F7A" w:rsidP="00A071AB">
      <w:pPr>
        <w:spacing w:after="0" w:line="240" w:lineRule="auto"/>
      </w:pPr>
      <w:r>
        <w:separator/>
      </w:r>
    </w:p>
  </w:endnote>
  <w:endnote w:type="continuationSeparator" w:id="0">
    <w:p w14:paraId="72932E73" w14:textId="77777777" w:rsidR="00F05F7A" w:rsidRDefault="00F05F7A" w:rsidP="00A071AB">
      <w:pPr>
        <w:spacing w:after="0" w:line="240" w:lineRule="auto"/>
      </w:pPr>
      <w:r>
        <w:continuationSeparator/>
      </w:r>
    </w:p>
  </w:endnote>
  <w:endnote w:type="continuationNotice" w:id="1">
    <w:p w14:paraId="5EDA4584" w14:textId="77777777" w:rsidR="00F05F7A" w:rsidRDefault="00F05F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CCA4D" w14:textId="3AE09D46" w:rsidR="00A071AB" w:rsidRPr="00F45794" w:rsidRDefault="00000000" w:rsidP="00F45794">
    <w:pPr>
      <w:pStyle w:val="KeinLeerraum"/>
      <w:pBdr>
        <w:top w:val="single" w:sz="4" w:space="1" w:color="auto"/>
      </w:pBdr>
      <w:jc w:val="center"/>
      <w:rPr>
        <w:color w:val="156082" w:themeColor="accent1"/>
      </w:rPr>
    </w:pPr>
    <w:sdt>
      <w:sdtPr>
        <w:alias w:val="Autor"/>
        <w:tag w:val=""/>
        <w:id w:val="1075935636"/>
        <w:placeholder>
          <w:docPart w:val="C6DF409D95F6447A88B98BAFBDBCAA9D"/>
        </w:placeholder>
        <w:dataBinding w:prefixMappings="xmlns:ns0='http://purl.org/dc/elements/1.1/' xmlns:ns1='http://schemas.openxmlformats.org/package/2006/metadata/core-properties' " w:xpath="/ns1:coreProperties[1]/ns0:creator[1]" w:storeItemID="{6C3C8BC8-F283-45AE-878A-BAB7291924A1}"/>
        <w:text/>
      </w:sdtPr>
      <w:sdtContent>
        <w:r w:rsidR="00D77C83">
          <w:t>Oliver Hagenbrock</w:t>
        </w:r>
      </w:sdtContent>
    </w:sdt>
    <w:r w:rsidR="00DA0874">
      <w:ptab w:relativeTo="margin" w:alignment="center" w:leader="none"/>
    </w:r>
    <w:sdt>
      <w:sdtPr>
        <w:id w:val="200828749"/>
        <w:docPartObj>
          <w:docPartGallery w:val="Page Numbers (Bottom of Page)"/>
        </w:docPartObj>
      </w:sdtPr>
      <w:sdtContent>
        <w:r w:rsidR="00F45794" w:rsidRPr="00F45794">
          <w:rPr>
            <w:color w:val="000000" w:themeColor="text1"/>
            <w:lang w:val="de-DE"/>
          </w:rPr>
          <w:t xml:space="preserve">Seite </w:t>
        </w:r>
        <w:r w:rsidR="00F45794" w:rsidRPr="00F45794">
          <w:rPr>
            <w:color w:val="000000" w:themeColor="text1"/>
          </w:rPr>
          <w:fldChar w:fldCharType="begin"/>
        </w:r>
        <w:r w:rsidR="00F45794" w:rsidRPr="00F45794">
          <w:rPr>
            <w:color w:val="000000" w:themeColor="text1"/>
          </w:rPr>
          <w:instrText>PAGE  \* Arabic  \* MERGEFORMAT</w:instrText>
        </w:r>
        <w:r w:rsidR="00F45794" w:rsidRPr="00F45794">
          <w:rPr>
            <w:color w:val="000000" w:themeColor="text1"/>
          </w:rPr>
          <w:fldChar w:fldCharType="separate"/>
        </w:r>
        <w:r w:rsidR="00F45794" w:rsidRPr="00F45794">
          <w:rPr>
            <w:color w:val="000000" w:themeColor="text1"/>
            <w:lang w:val="de-DE"/>
          </w:rPr>
          <w:t>2</w:t>
        </w:r>
        <w:r w:rsidR="00F45794" w:rsidRPr="00F45794">
          <w:rPr>
            <w:color w:val="000000" w:themeColor="text1"/>
          </w:rPr>
          <w:fldChar w:fldCharType="end"/>
        </w:r>
        <w:r w:rsidR="00F45794" w:rsidRPr="00F45794">
          <w:rPr>
            <w:color w:val="000000" w:themeColor="text1"/>
            <w:lang w:val="de-DE"/>
          </w:rPr>
          <w:t xml:space="preserve"> </w:t>
        </w:r>
        <w:r w:rsidR="00B86B5D">
          <w:rPr>
            <w:color w:val="000000" w:themeColor="text1"/>
            <w:lang w:val="de-DE"/>
          </w:rPr>
          <w:t xml:space="preserve">von </w:t>
        </w:r>
        <w:r w:rsidR="00B86B5D">
          <w:rPr>
            <w:color w:val="000000" w:themeColor="text1"/>
            <w:lang w:val="de-DE"/>
          </w:rPr>
          <w:fldChar w:fldCharType="begin"/>
        </w:r>
        <w:r w:rsidR="00B86B5D">
          <w:rPr>
            <w:color w:val="000000" w:themeColor="text1"/>
            <w:lang w:val="de-DE"/>
          </w:rPr>
          <w:instrText xml:space="preserve"> =</w:instrText>
        </w:r>
        <w:r w:rsidR="00B86B5D">
          <w:rPr>
            <w:color w:val="000000" w:themeColor="text1"/>
            <w:lang w:val="de-DE"/>
          </w:rPr>
          <w:fldChar w:fldCharType="begin"/>
        </w:r>
        <w:r w:rsidR="00B86B5D">
          <w:rPr>
            <w:color w:val="000000" w:themeColor="text1"/>
            <w:lang w:val="de-DE"/>
          </w:rPr>
          <w:instrText xml:space="preserve"> NUMPAGES </w:instrText>
        </w:r>
        <w:r w:rsidR="00B86B5D">
          <w:rPr>
            <w:color w:val="000000" w:themeColor="text1"/>
            <w:lang w:val="de-DE"/>
          </w:rPr>
          <w:fldChar w:fldCharType="separate"/>
        </w:r>
        <w:r w:rsidR="0040185C">
          <w:rPr>
            <w:noProof/>
            <w:color w:val="000000" w:themeColor="text1"/>
            <w:lang w:val="de-DE"/>
          </w:rPr>
          <w:instrText>35</w:instrText>
        </w:r>
        <w:r w:rsidR="00B86B5D">
          <w:rPr>
            <w:color w:val="000000" w:themeColor="text1"/>
            <w:lang w:val="de-DE"/>
          </w:rPr>
          <w:fldChar w:fldCharType="end"/>
        </w:r>
        <w:r w:rsidR="00B86B5D">
          <w:rPr>
            <w:color w:val="000000" w:themeColor="text1"/>
            <w:lang w:val="de-DE"/>
          </w:rPr>
          <w:instrText>-</w:instrText>
        </w:r>
        <w:r w:rsidR="00B86B5D">
          <w:rPr>
            <w:color w:val="000000" w:themeColor="text1"/>
            <w:lang w:val="de-DE"/>
          </w:rPr>
          <w:fldChar w:fldCharType="begin"/>
        </w:r>
        <w:r w:rsidR="00B86B5D">
          <w:rPr>
            <w:color w:val="000000" w:themeColor="text1"/>
            <w:lang w:val="de-DE"/>
          </w:rPr>
          <w:instrText xml:space="preserve"> PAGEREF EinleitungEnde </w:instrText>
        </w:r>
        <w:r w:rsidR="00B86B5D">
          <w:rPr>
            <w:color w:val="000000" w:themeColor="text1"/>
            <w:lang w:val="de-DE"/>
          </w:rPr>
          <w:fldChar w:fldCharType="separate"/>
        </w:r>
        <w:r w:rsidR="0040185C">
          <w:rPr>
            <w:noProof/>
            <w:color w:val="000000" w:themeColor="text1"/>
            <w:lang w:val="de-DE"/>
          </w:rPr>
          <w:instrText>1</w:instrText>
        </w:r>
        <w:r w:rsidR="00B86B5D">
          <w:rPr>
            <w:color w:val="000000" w:themeColor="text1"/>
            <w:lang w:val="de-DE"/>
          </w:rPr>
          <w:fldChar w:fldCharType="end"/>
        </w:r>
        <w:r w:rsidR="00B86B5D">
          <w:rPr>
            <w:color w:val="000000" w:themeColor="text1"/>
            <w:lang w:val="de-DE"/>
          </w:rPr>
          <w:instrText xml:space="preserve"> </w:instrText>
        </w:r>
        <w:r w:rsidR="00B86B5D">
          <w:rPr>
            <w:color w:val="000000" w:themeColor="text1"/>
            <w:lang w:val="de-DE"/>
          </w:rPr>
          <w:fldChar w:fldCharType="separate"/>
        </w:r>
        <w:r w:rsidR="0040185C">
          <w:rPr>
            <w:noProof/>
            <w:color w:val="000000" w:themeColor="text1"/>
            <w:lang w:val="de-DE"/>
          </w:rPr>
          <w:t>34</w:t>
        </w:r>
        <w:r w:rsidR="00B86B5D">
          <w:rPr>
            <w:color w:val="000000" w:themeColor="text1"/>
            <w:lang w:val="de-DE"/>
          </w:rPr>
          <w:fldChar w:fldCharType="end"/>
        </w:r>
      </w:sdtContent>
    </w:sdt>
    <w:r w:rsidR="00DA0874">
      <w:ptab w:relativeTo="margin" w:alignment="right" w:leader="none"/>
    </w:r>
    <w:r w:rsidR="00DA0874">
      <w:fldChar w:fldCharType="begin"/>
    </w:r>
    <w:r w:rsidR="00DA0874">
      <w:instrText xml:space="preserve"> TIME \@ "dd.MM.yyyy" </w:instrText>
    </w:r>
    <w:r w:rsidR="00DA0874">
      <w:fldChar w:fldCharType="separate"/>
    </w:r>
    <w:r w:rsidR="005F3938">
      <w:rPr>
        <w:noProof/>
      </w:rPr>
      <w:t>27.05.2025</w:t>
    </w:r>
    <w:r w:rsidR="00DA0874">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C8E4A" w14:textId="77777777" w:rsidR="00F45794" w:rsidRDefault="00F45794">
    <w:pPr>
      <w:pStyle w:val="Fuzeile"/>
    </w:pPr>
    <w:bookmarkStart w:id="121" w:name="EinleitungEnde"/>
    <w:bookmarkEnd w:id="12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646A8" w14:textId="77777777" w:rsidR="00F05F7A" w:rsidRDefault="00F05F7A" w:rsidP="00A071AB">
      <w:pPr>
        <w:spacing w:after="0" w:line="240" w:lineRule="auto"/>
      </w:pPr>
      <w:r>
        <w:separator/>
      </w:r>
    </w:p>
  </w:footnote>
  <w:footnote w:type="continuationSeparator" w:id="0">
    <w:p w14:paraId="6F04CD5F" w14:textId="77777777" w:rsidR="00F05F7A" w:rsidRDefault="00F05F7A" w:rsidP="00A071AB">
      <w:pPr>
        <w:spacing w:after="0" w:line="240" w:lineRule="auto"/>
      </w:pPr>
      <w:r>
        <w:continuationSeparator/>
      </w:r>
    </w:p>
  </w:footnote>
  <w:footnote w:type="continuationNotice" w:id="1">
    <w:p w14:paraId="264A0ACC" w14:textId="77777777" w:rsidR="00F05F7A" w:rsidRDefault="00F05F7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BA82F" w14:textId="0E8CF7EE" w:rsidR="00A071AB" w:rsidRPr="00681D14" w:rsidRDefault="00000000" w:rsidP="00681D14">
    <w:pPr>
      <w:pStyle w:val="Kopfzeile"/>
      <w:pBdr>
        <w:bottom w:val="single" w:sz="4" w:space="1" w:color="auto"/>
      </w:pBdr>
    </w:pPr>
    <w:sdt>
      <w:sdtPr>
        <w:alias w:val="Titel"/>
        <w:tag w:val=""/>
        <w:id w:val="1123735153"/>
        <w:dataBinding w:prefixMappings="xmlns:ns0='http://purl.org/dc/elements/1.1/' xmlns:ns1='http://schemas.openxmlformats.org/package/2006/metadata/core-properties' " w:xpath="/ns1:coreProperties[1]/ns0:title[1]" w:storeItemID="{6C3C8BC8-F283-45AE-878A-BAB7291924A1}"/>
        <w:text/>
      </w:sdtPr>
      <w:sdtContent>
        <w:r w:rsidR="00DB6393">
          <w:t>Portfolio</w:t>
        </w:r>
      </w:sdtContent>
    </w:sdt>
    <w:r w:rsidR="00DA0874" w:rsidRPr="00681D14">
      <w:ptab w:relativeTo="margin" w:alignment="center" w:leader="none"/>
    </w:r>
    <w:fldSimple w:instr=" SUBJECT   \* MERGEFORMAT ">
      <w:r w:rsidR="00D77C83">
        <w:t>Modul 431/Portfolio</w:t>
      </w:r>
    </w:fldSimple>
    <w:r w:rsidR="00DA0874" w:rsidRPr="00681D14">
      <w:ptab w:relativeTo="margin" w:alignment="right" w:leader="none"/>
    </w:r>
    <w:sdt>
      <w:sdtPr>
        <w:alias w:val="Kategorie"/>
        <w:tag w:val=""/>
        <w:id w:val="-290359339"/>
        <w:dataBinding w:prefixMappings="xmlns:ns0='http://purl.org/dc/elements/1.1/' xmlns:ns1='http://schemas.openxmlformats.org/package/2006/metadata/core-properties' " w:xpath="/ns1:coreProperties[1]/ns1:category[1]" w:storeItemID="{6C3C8BC8-F283-45AE-878A-BAB7291924A1}"/>
        <w:text/>
      </w:sdtPr>
      <w:sdtContent>
        <w:r w:rsidR="004656FD">
          <w:t>Version 3.0</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55095"/>
    <w:multiLevelType w:val="hybridMultilevel"/>
    <w:tmpl w:val="40FA2F5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21CE11E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A565D98"/>
    <w:multiLevelType w:val="hybridMultilevel"/>
    <w:tmpl w:val="BE5E9E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34EE3F20"/>
    <w:multiLevelType w:val="hybridMultilevel"/>
    <w:tmpl w:val="F1FCDFF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37031FBB"/>
    <w:multiLevelType w:val="multilevel"/>
    <w:tmpl w:val="05D0547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A3215B"/>
    <w:multiLevelType w:val="multilevel"/>
    <w:tmpl w:val="03E4AC82"/>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215632A"/>
    <w:multiLevelType w:val="multilevel"/>
    <w:tmpl w:val="860884D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4AE20F3F"/>
    <w:multiLevelType w:val="hybridMultilevel"/>
    <w:tmpl w:val="0B16CEE0"/>
    <w:lvl w:ilvl="0" w:tplc="FE966EAA">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8" w15:restartNumberingAfterBreak="0">
    <w:nsid w:val="57ED5AC5"/>
    <w:multiLevelType w:val="hybridMultilevel"/>
    <w:tmpl w:val="B1D0F09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6BE7386D"/>
    <w:multiLevelType w:val="multilevel"/>
    <w:tmpl w:val="D078426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D866CF"/>
    <w:multiLevelType w:val="hybridMultilevel"/>
    <w:tmpl w:val="2982DDB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7657390B"/>
    <w:multiLevelType w:val="hybridMultilevel"/>
    <w:tmpl w:val="B17EA438"/>
    <w:lvl w:ilvl="0" w:tplc="0EE8562E">
      <w:numFmt w:val="bullet"/>
      <w:lvlText w:val="-"/>
      <w:lvlJc w:val="left"/>
      <w:pPr>
        <w:ind w:left="720" w:hanging="360"/>
      </w:pPr>
      <w:rPr>
        <w:rFonts w:ascii="Times New Roman" w:eastAsiaTheme="minorHAnsi"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7D7E1ADA"/>
    <w:multiLevelType w:val="hybridMultilevel"/>
    <w:tmpl w:val="4118896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179195916">
    <w:abstractNumId w:val="5"/>
  </w:num>
  <w:num w:numId="2" w16cid:durableId="66197228">
    <w:abstractNumId w:val="1"/>
  </w:num>
  <w:num w:numId="3" w16cid:durableId="1155679247">
    <w:abstractNumId w:val="6"/>
  </w:num>
  <w:num w:numId="4" w16cid:durableId="417097788">
    <w:abstractNumId w:val="11"/>
  </w:num>
  <w:num w:numId="5" w16cid:durableId="1633289268">
    <w:abstractNumId w:val="7"/>
  </w:num>
  <w:num w:numId="6" w16cid:durableId="1168253750">
    <w:abstractNumId w:val="3"/>
  </w:num>
  <w:num w:numId="7" w16cid:durableId="1467165375">
    <w:abstractNumId w:val="12"/>
  </w:num>
  <w:num w:numId="8" w16cid:durableId="1541554013">
    <w:abstractNumId w:val="0"/>
  </w:num>
  <w:num w:numId="9" w16cid:durableId="198207480">
    <w:abstractNumId w:val="2"/>
  </w:num>
  <w:num w:numId="10" w16cid:durableId="150879312">
    <w:abstractNumId w:val="10"/>
  </w:num>
  <w:num w:numId="11" w16cid:durableId="2111005857">
    <w:abstractNumId w:val="9"/>
  </w:num>
  <w:num w:numId="12" w16cid:durableId="1028723381">
    <w:abstractNumId w:val="4"/>
  </w:num>
  <w:num w:numId="13" w16cid:durableId="16770034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C83"/>
    <w:rsid w:val="00001504"/>
    <w:rsid w:val="00001F84"/>
    <w:rsid w:val="00002A29"/>
    <w:rsid w:val="00006DC4"/>
    <w:rsid w:val="00014AD5"/>
    <w:rsid w:val="00016E5B"/>
    <w:rsid w:val="0001783C"/>
    <w:rsid w:val="00024ABA"/>
    <w:rsid w:val="000318C9"/>
    <w:rsid w:val="00031B44"/>
    <w:rsid w:val="000350B3"/>
    <w:rsid w:val="00036E82"/>
    <w:rsid w:val="00041C27"/>
    <w:rsid w:val="00041EC3"/>
    <w:rsid w:val="00043121"/>
    <w:rsid w:val="000442B6"/>
    <w:rsid w:val="00044BEC"/>
    <w:rsid w:val="00046E69"/>
    <w:rsid w:val="00057017"/>
    <w:rsid w:val="000608E7"/>
    <w:rsid w:val="00061EFF"/>
    <w:rsid w:val="0006235D"/>
    <w:rsid w:val="000649F4"/>
    <w:rsid w:val="00064C24"/>
    <w:rsid w:val="00070236"/>
    <w:rsid w:val="000707CE"/>
    <w:rsid w:val="00072F46"/>
    <w:rsid w:val="00075137"/>
    <w:rsid w:val="000807AE"/>
    <w:rsid w:val="000850B6"/>
    <w:rsid w:val="00086C33"/>
    <w:rsid w:val="0009135A"/>
    <w:rsid w:val="00093489"/>
    <w:rsid w:val="00093D3E"/>
    <w:rsid w:val="0009488F"/>
    <w:rsid w:val="0009499D"/>
    <w:rsid w:val="00094AB3"/>
    <w:rsid w:val="00095136"/>
    <w:rsid w:val="000A0752"/>
    <w:rsid w:val="000A2F07"/>
    <w:rsid w:val="000A3998"/>
    <w:rsid w:val="000A6BB2"/>
    <w:rsid w:val="000A7DCC"/>
    <w:rsid w:val="000B0F2A"/>
    <w:rsid w:val="000B28B4"/>
    <w:rsid w:val="000B2FE9"/>
    <w:rsid w:val="000B39FE"/>
    <w:rsid w:val="000B3DE2"/>
    <w:rsid w:val="000B46C0"/>
    <w:rsid w:val="000B5D08"/>
    <w:rsid w:val="000C27DF"/>
    <w:rsid w:val="000C3918"/>
    <w:rsid w:val="000C40D3"/>
    <w:rsid w:val="000C5EAC"/>
    <w:rsid w:val="000D253D"/>
    <w:rsid w:val="000D64DB"/>
    <w:rsid w:val="000E1E47"/>
    <w:rsid w:val="000E3BD4"/>
    <w:rsid w:val="000E4243"/>
    <w:rsid w:val="000E51DA"/>
    <w:rsid w:val="000E5300"/>
    <w:rsid w:val="000F0190"/>
    <w:rsid w:val="000F0C05"/>
    <w:rsid w:val="000F1402"/>
    <w:rsid w:val="000F2B3B"/>
    <w:rsid w:val="000F2D4E"/>
    <w:rsid w:val="000F344D"/>
    <w:rsid w:val="000F4A98"/>
    <w:rsid w:val="000F6E59"/>
    <w:rsid w:val="000F7F90"/>
    <w:rsid w:val="001007BE"/>
    <w:rsid w:val="0010253B"/>
    <w:rsid w:val="00104CE4"/>
    <w:rsid w:val="001061CC"/>
    <w:rsid w:val="00106760"/>
    <w:rsid w:val="001100CF"/>
    <w:rsid w:val="00111976"/>
    <w:rsid w:val="0011488C"/>
    <w:rsid w:val="00115641"/>
    <w:rsid w:val="00115F4A"/>
    <w:rsid w:val="0011748F"/>
    <w:rsid w:val="00120B68"/>
    <w:rsid w:val="001257ED"/>
    <w:rsid w:val="001271AA"/>
    <w:rsid w:val="001428F7"/>
    <w:rsid w:val="00142A74"/>
    <w:rsid w:val="0014371C"/>
    <w:rsid w:val="00144DCE"/>
    <w:rsid w:val="00147D2D"/>
    <w:rsid w:val="00147E4C"/>
    <w:rsid w:val="001537DD"/>
    <w:rsid w:val="00155145"/>
    <w:rsid w:val="0015545C"/>
    <w:rsid w:val="001554A9"/>
    <w:rsid w:val="0015664E"/>
    <w:rsid w:val="00160A24"/>
    <w:rsid w:val="001617F9"/>
    <w:rsid w:val="00161F6C"/>
    <w:rsid w:val="001622BC"/>
    <w:rsid w:val="00163DA2"/>
    <w:rsid w:val="001672CB"/>
    <w:rsid w:val="001718FD"/>
    <w:rsid w:val="0017290B"/>
    <w:rsid w:val="0017720A"/>
    <w:rsid w:val="0017742F"/>
    <w:rsid w:val="00180609"/>
    <w:rsid w:val="001809E4"/>
    <w:rsid w:val="001845E5"/>
    <w:rsid w:val="00186A8B"/>
    <w:rsid w:val="00187048"/>
    <w:rsid w:val="001916B0"/>
    <w:rsid w:val="0019566C"/>
    <w:rsid w:val="00196655"/>
    <w:rsid w:val="00197EB8"/>
    <w:rsid w:val="001A1C29"/>
    <w:rsid w:val="001A2B9D"/>
    <w:rsid w:val="001A31D0"/>
    <w:rsid w:val="001A348E"/>
    <w:rsid w:val="001A36BD"/>
    <w:rsid w:val="001A3E80"/>
    <w:rsid w:val="001B2856"/>
    <w:rsid w:val="001B2C4C"/>
    <w:rsid w:val="001B368F"/>
    <w:rsid w:val="001B53B6"/>
    <w:rsid w:val="001B5DA3"/>
    <w:rsid w:val="001C14AF"/>
    <w:rsid w:val="001C58DC"/>
    <w:rsid w:val="001C6A96"/>
    <w:rsid w:val="001C71D2"/>
    <w:rsid w:val="001C7703"/>
    <w:rsid w:val="001D162D"/>
    <w:rsid w:val="001D1A39"/>
    <w:rsid w:val="001D3269"/>
    <w:rsid w:val="001D3A6B"/>
    <w:rsid w:val="001E08B6"/>
    <w:rsid w:val="001E3187"/>
    <w:rsid w:val="001E4661"/>
    <w:rsid w:val="001E7A31"/>
    <w:rsid w:val="001F0072"/>
    <w:rsid w:val="001F06F1"/>
    <w:rsid w:val="001F079E"/>
    <w:rsid w:val="001F1239"/>
    <w:rsid w:val="001F2647"/>
    <w:rsid w:val="001F3750"/>
    <w:rsid w:val="00200AE1"/>
    <w:rsid w:val="002019BE"/>
    <w:rsid w:val="00203907"/>
    <w:rsid w:val="00211596"/>
    <w:rsid w:val="00211B32"/>
    <w:rsid w:val="0021793D"/>
    <w:rsid w:val="00217CDE"/>
    <w:rsid w:val="00222604"/>
    <w:rsid w:val="00222DE2"/>
    <w:rsid w:val="00223751"/>
    <w:rsid w:val="00225EF6"/>
    <w:rsid w:val="00226196"/>
    <w:rsid w:val="00227717"/>
    <w:rsid w:val="00227CA9"/>
    <w:rsid w:val="002324EF"/>
    <w:rsid w:val="00232A75"/>
    <w:rsid w:val="00235D5E"/>
    <w:rsid w:val="002411A4"/>
    <w:rsid w:val="00244956"/>
    <w:rsid w:val="00246C38"/>
    <w:rsid w:val="0025083C"/>
    <w:rsid w:val="00252B55"/>
    <w:rsid w:val="00253BE8"/>
    <w:rsid w:val="002549BA"/>
    <w:rsid w:val="00257319"/>
    <w:rsid w:val="00261DAF"/>
    <w:rsid w:val="00263320"/>
    <w:rsid w:val="002648F6"/>
    <w:rsid w:val="0026517E"/>
    <w:rsid w:val="002666DE"/>
    <w:rsid w:val="00266A47"/>
    <w:rsid w:val="0027016E"/>
    <w:rsid w:val="00273B54"/>
    <w:rsid w:val="00274540"/>
    <w:rsid w:val="00274BF7"/>
    <w:rsid w:val="002773BA"/>
    <w:rsid w:val="00284ACD"/>
    <w:rsid w:val="00285173"/>
    <w:rsid w:val="00285613"/>
    <w:rsid w:val="002874A7"/>
    <w:rsid w:val="002879BB"/>
    <w:rsid w:val="00292857"/>
    <w:rsid w:val="00293E7E"/>
    <w:rsid w:val="0029414A"/>
    <w:rsid w:val="002947F6"/>
    <w:rsid w:val="00294826"/>
    <w:rsid w:val="0029661A"/>
    <w:rsid w:val="00296F54"/>
    <w:rsid w:val="002A068B"/>
    <w:rsid w:val="002A0728"/>
    <w:rsid w:val="002A34F2"/>
    <w:rsid w:val="002B04C1"/>
    <w:rsid w:val="002B0FA2"/>
    <w:rsid w:val="002B198A"/>
    <w:rsid w:val="002B2237"/>
    <w:rsid w:val="002B3F02"/>
    <w:rsid w:val="002B675C"/>
    <w:rsid w:val="002B7B52"/>
    <w:rsid w:val="002C2E05"/>
    <w:rsid w:val="002D0BE8"/>
    <w:rsid w:val="002D3498"/>
    <w:rsid w:val="002D4E39"/>
    <w:rsid w:val="002D7631"/>
    <w:rsid w:val="002E0308"/>
    <w:rsid w:val="002E2930"/>
    <w:rsid w:val="002E2FE2"/>
    <w:rsid w:val="002E31DB"/>
    <w:rsid w:val="002E6D85"/>
    <w:rsid w:val="002E7103"/>
    <w:rsid w:val="002F1F0C"/>
    <w:rsid w:val="002F2364"/>
    <w:rsid w:val="002F6807"/>
    <w:rsid w:val="00301016"/>
    <w:rsid w:val="00302A25"/>
    <w:rsid w:val="00302D16"/>
    <w:rsid w:val="00303590"/>
    <w:rsid w:val="00304FC0"/>
    <w:rsid w:val="003055A6"/>
    <w:rsid w:val="003055E7"/>
    <w:rsid w:val="003100FA"/>
    <w:rsid w:val="00316989"/>
    <w:rsid w:val="003169BE"/>
    <w:rsid w:val="00317DCD"/>
    <w:rsid w:val="00320D22"/>
    <w:rsid w:val="003245C9"/>
    <w:rsid w:val="003270A3"/>
    <w:rsid w:val="00331A5A"/>
    <w:rsid w:val="00331FF1"/>
    <w:rsid w:val="00333A4B"/>
    <w:rsid w:val="003373E2"/>
    <w:rsid w:val="003404D5"/>
    <w:rsid w:val="00340795"/>
    <w:rsid w:val="003414D7"/>
    <w:rsid w:val="0034219A"/>
    <w:rsid w:val="00343AA5"/>
    <w:rsid w:val="003461E3"/>
    <w:rsid w:val="0034664E"/>
    <w:rsid w:val="00352CC8"/>
    <w:rsid w:val="0035448A"/>
    <w:rsid w:val="00354C52"/>
    <w:rsid w:val="0035561B"/>
    <w:rsid w:val="003574E0"/>
    <w:rsid w:val="00357F94"/>
    <w:rsid w:val="00363714"/>
    <w:rsid w:val="00364B4B"/>
    <w:rsid w:val="003746C8"/>
    <w:rsid w:val="00375F6E"/>
    <w:rsid w:val="0037744B"/>
    <w:rsid w:val="00380B86"/>
    <w:rsid w:val="00380BFF"/>
    <w:rsid w:val="00380E61"/>
    <w:rsid w:val="003816F7"/>
    <w:rsid w:val="0038244C"/>
    <w:rsid w:val="003832CA"/>
    <w:rsid w:val="00387C3D"/>
    <w:rsid w:val="00390CCE"/>
    <w:rsid w:val="00392539"/>
    <w:rsid w:val="00393755"/>
    <w:rsid w:val="00394495"/>
    <w:rsid w:val="003945F8"/>
    <w:rsid w:val="0039460E"/>
    <w:rsid w:val="00395EDA"/>
    <w:rsid w:val="00396A37"/>
    <w:rsid w:val="003A077B"/>
    <w:rsid w:val="003A0FF8"/>
    <w:rsid w:val="003A5F24"/>
    <w:rsid w:val="003A642E"/>
    <w:rsid w:val="003A72D4"/>
    <w:rsid w:val="003B0084"/>
    <w:rsid w:val="003B1234"/>
    <w:rsid w:val="003B3395"/>
    <w:rsid w:val="003B74B8"/>
    <w:rsid w:val="003C0C7B"/>
    <w:rsid w:val="003C22FD"/>
    <w:rsid w:val="003C3302"/>
    <w:rsid w:val="003C3416"/>
    <w:rsid w:val="003C4EDB"/>
    <w:rsid w:val="003D289A"/>
    <w:rsid w:val="003D471D"/>
    <w:rsid w:val="003D4DB0"/>
    <w:rsid w:val="003E004A"/>
    <w:rsid w:val="003E02A9"/>
    <w:rsid w:val="003E0350"/>
    <w:rsid w:val="003F3289"/>
    <w:rsid w:val="00401446"/>
    <w:rsid w:val="0040185C"/>
    <w:rsid w:val="0040516C"/>
    <w:rsid w:val="00405902"/>
    <w:rsid w:val="00405ABE"/>
    <w:rsid w:val="00406A3A"/>
    <w:rsid w:val="004102D0"/>
    <w:rsid w:val="00410675"/>
    <w:rsid w:val="004114CC"/>
    <w:rsid w:val="004127A6"/>
    <w:rsid w:val="00414423"/>
    <w:rsid w:val="00415441"/>
    <w:rsid w:val="00417EE5"/>
    <w:rsid w:val="00420430"/>
    <w:rsid w:val="0042087D"/>
    <w:rsid w:val="00422E04"/>
    <w:rsid w:val="004274EF"/>
    <w:rsid w:val="00427ED9"/>
    <w:rsid w:val="00430296"/>
    <w:rsid w:val="004433EA"/>
    <w:rsid w:val="004446A2"/>
    <w:rsid w:val="00445538"/>
    <w:rsid w:val="00445F26"/>
    <w:rsid w:val="0044663C"/>
    <w:rsid w:val="00454C14"/>
    <w:rsid w:val="0045690D"/>
    <w:rsid w:val="00456F1D"/>
    <w:rsid w:val="004577D3"/>
    <w:rsid w:val="00460483"/>
    <w:rsid w:val="004610CF"/>
    <w:rsid w:val="00461AAF"/>
    <w:rsid w:val="004626F5"/>
    <w:rsid w:val="00465621"/>
    <w:rsid w:val="004656FD"/>
    <w:rsid w:val="00465A95"/>
    <w:rsid w:val="004703F4"/>
    <w:rsid w:val="00472355"/>
    <w:rsid w:val="00472AEC"/>
    <w:rsid w:val="00474B9E"/>
    <w:rsid w:val="004752E6"/>
    <w:rsid w:val="00476852"/>
    <w:rsid w:val="00476F14"/>
    <w:rsid w:val="0048085C"/>
    <w:rsid w:val="00484D43"/>
    <w:rsid w:val="0048675A"/>
    <w:rsid w:val="004874BC"/>
    <w:rsid w:val="00490E86"/>
    <w:rsid w:val="0049113C"/>
    <w:rsid w:val="004A7FFD"/>
    <w:rsid w:val="004B3964"/>
    <w:rsid w:val="004B3EDD"/>
    <w:rsid w:val="004B6163"/>
    <w:rsid w:val="004B6FAE"/>
    <w:rsid w:val="004B7708"/>
    <w:rsid w:val="004C0B24"/>
    <w:rsid w:val="004C1678"/>
    <w:rsid w:val="004C5397"/>
    <w:rsid w:val="004C659F"/>
    <w:rsid w:val="004C78BA"/>
    <w:rsid w:val="004D0452"/>
    <w:rsid w:val="004D1113"/>
    <w:rsid w:val="004D35D7"/>
    <w:rsid w:val="004D517C"/>
    <w:rsid w:val="004D5C45"/>
    <w:rsid w:val="004D5C47"/>
    <w:rsid w:val="004D60C7"/>
    <w:rsid w:val="004E0460"/>
    <w:rsid w:val="004E1F38"/>
    <w:rsid w:val="004E3C61"/>
    <w:rsid w:val="004E6A40"/>
    <w:rsid w:val="004E734B"/>
    <w:rsid w:val="004F100F"/>
    <w:rsid w:val="004F4FD2"/>
    <w:rsid w:val="004F7F06"/>
    <w:rsid w:val="00504887"/>
    <w:rsid w:val="005104C3"/>
    <w:rsid w:val="00513453"/>
    <w:rsid w:val="005135C9"/>
    <w:rsid w:val="00513BB0"/>
    <w:rsid w:val="00514A0A"/>
    <w:rsid w:val="0051620D"/>
    <w:rsid w:val="00521B0A"/>
    <w:rsid w:val="005243F7"/>
    <w:rsid w:val="00524B58"/>
    <w:rsid w:val="00526127"/>
    <w:rsid w:val="00526BE1"/>
    <w:rsid w:val="005278D7"/>
    <w:rsid w:val="0053136B"/>
    <w:rsid w:val="00531D79"/>
    <w:rsid w:val="00532AEE"/>
    <w:rsid w:val="0053415F"/>
    <w:rsid w:val="005343AB"/>
    <w:rsid w:val="0053612E"/>
    <w:rsid w:val="00541B07"/>
    <w:rsid w:val="005428EA"/>
    <w:rsid w:val="00544CDB"/>
    <w:rsid w:val="00550738"/>
    <w:rsid w:val="00553AE2"/>
    <w:rsid w:val="00556DC6"/>
    <w:rsid w:val="0055789C"/>
    <w:rsid w:val="0056037E"/>
    <w:rsid w:val="0056376A"/>
    <w:rsid w:val="005651FF"/>
    <w:rsid w:val="00565844"/>
    <w:rsid w:val="00565D1B"/>
    <w:rsid w:val="00573192"/>
    <w:rsid w:val="00573E46"/>
    <w:rsid w:val="005747F4"/>
    <w:rsid w:val="00577044"/>
    <w:rsid w:val="00582968"/>
    <w:rsid w:val="0059125E"/>
    <w:rsid w:val="00592541"/>
    <w:rsid w:val="00594E83"/>
    <w:rsid w:val="005952A6"/>
    <w:rsid w:val="00595816"/>
    <w:rsid w:val="00597559"/>
    <w:rsid w:val="005A513E"/>
    <w:rsid w:val="005B1370"/>
    <w:rsid w:val="005B35D5"/>
    <w:rsid w:val="005B3CB2"/>
    <w:rsid w:val="005B4A78"/>
    <w:rsid w:val="005B5279"/>
    <w:rsid w:val="005B6613"/>
    <w:rsid w:val="005B73C6"/>
    <w:rsid w:val="005C2B40"/>
    <w:rsid w:val="005C3112"/>
    <w:rsid w:val="005C7DD2"/>
    <w:rsid w:val="005D2798"/>
    <w:rsid w:val="005D28BE"/>
    <w:rsid w:val="005D2A50"/>
    <w:rsid w:val="005D2C7F"/>
    <w:rsid w:val="005D3623"/>
    <w:rsid w:val="005D402C"/>
    <w:rsid w:val="005D7B44"/>
    <w:rsid w:val="005E076D"/>
    <w:rsid w:val="005E1290"/>
    <w:rsid w:val="005E13E9"/>
    <w:rsid w:val="005E3F97"/>
    <w:rsid w:val="005E4685"/>
    <w:rsid w:val="005E7814"/>
    <w:rsid w:val="005E78BA"/>
    <w:rsid w:val="005F1FA5"/>
    <w:rsid w:val="005F1FCE"/>
    <w:rsid w:val="005F21AB"/>
    <w:rsid w:val="005F3938"/>
    <w:rsid w:val="005F6736"/>
    <w:rsid w:val="005F7484"/>
    <w:rsid w:val="0060093E"/>
    <w:rsid w:val="006009B3"/>
    <w:rsid w:val="00606F20"/>
    <w:rsid w:val="00607DB4"/>
    <w:rsid w:val="00611D9E"/>
    <w:rsid w:val="00612476"/>
    <w:rsid w:val="00613123"/>
    <w:rsid w:val="00614377"/>
    <w:rsid w:val="00614C94"/>
    <w:rsid w:val="006169F1"/>
    <w:rsid w:val="0062035C"/>
    <w:rsid w:val="0062173E"/>
    <w:rsid w:val="00621908"/>
    <w:rsid w:val="00623C5D"/>
    <w:rsid w:val="00630AF2"/>
    <w:rsid w:val="00632AB7"/>
    <w:rsid w:val="00632CFE"/>
    <w:rsid w:val="00634C30"/>
    <w:rsid w:val="006448EE"/>
    <w:rsid w:val="00645552"/>
    <w:rsid w:val="00653B4C"/>
    <w:rsid w:val="0065646A"/>
    <w:rsid w:val="00657BFD"/>
    <w:rsid w:val="0066169D"/>
    <w:rsid w:val="00662894"/>
    <w:rsid w:val="00663DF1"/>
    <w:rsid w:val="00664AD4"/>
    <w:rsid w:val="00664B98"/>
    <w:rsid w:val="00665B5C"/>
    <w:rsid w:val="00677506"/>
    <w:rsid w:val="00677A97"/>
    <w:rsid w:val="0068069B"/>
    <w:rsid w:val="006818D8"/>
    <w:rsid w:val="00681D14"/>
    <w:rsid w:val="00685913"/>
    <w:rsid w:val="0069091E"/>
    <w:rsid w:val="006924F5"/>
    <w:rsid w:val="00694E12"/>
    <w:rsid w:val="0069739B"/>
    <w:rsid w:val="006A1772"/>
    <w:rsid w:val="006A3838"/>
    <w:rsid w:val="006A3B25"/>
    <w:rsid w:val="006A57B8"/>
    <w:rsid w:val="006B2C77"/>
    <w:rsid w:val="006B4D1E"/>
    <w:rsid w:val="006B5338"/>
    <w:rsid w:val="006B6A61"/>
    <w:rsid w:val="006C07A1"/>
    <w:rsid w:val="006C16C9"/>
    <w:rsid w:val="006C55BD"/>
    <w:rsid w:val="006C6FC9"/>
    <w:rsid w:val="006D1180"/>
    <w:rsid w:val="006D26C6"/>
    <w:rsid w:val="006D68B7"/>
    <w:rsid w:val="006E27D4"/>
    <w:rsid w:val="006E3CE7"/>
    <w:rsid w:val="006E4D68"/>
    <w:rsid w:val="006F109B"/>
    <w:rsid w:val="006F1DF2"/>
    <w:rsid w:val="006F2415"/>
    <w:rsid w:val="006F3F5D"/>
    <w:rsid w:val="006F5BC6"/>
    <w:rsid w:val="006F5C56"/>
    <w:rsid w:val="006F615A"/>
    <w:rsid w:val="006F619E"/>
    <w:rsid w:val="006F72A6"/>
    <w:rsid w:val="00704E47"/>
    <w:rsid w:val="00707CB8"/>
    <w:rsid w:val="007114FD"/>
    <w:rsid w:val="00711E3F"/>
    <w:rsid w:val="0071242D"/>
    <w:rsid w:val="00712EF3"/>
    <w:rsid w:val="0071388C"/>
    <w:rsid w:val="00713B63"/>
    <w:rsid w:val="00715449"/>
    <w:rsid w:val="007167B6"/>
    <w:rsid w:val="00716CA1"/>
    <w:rsid w:val="00716D5D"/>
    <w:rsid w:val="00716EB3"/>
    <w:rsid w:val="007178F1"/>
    <w:rsid w:val="0072632A"/>
    <w:rsid w:val="00730068"/>
    <w:rsid w:val="00730627"/>
    <w:rsid w:val="00732E95"/>
    <w:rsid w:val="00733009"/>
    <w:rsid w:val="007365D4"/>
    <w:rsid w:val="00737214"/>
    <w:rsid w:val="007404E0"/>
    <w:rsid w:val="00740CE7"/>
    <w:rsid w:val="00741F5D"/>
    <w:rsid w:val="00745509"/>
    <w:rsid w:val="00747C4A"/>
    <w:rsid w:val="00747D0B"/>
    <w:rsid w:val="00752169"/>
    <w:rsid w:val="0075296D"/>
    <w:rsid w:val="0075694E"/>
    <w:rsid w:val="007609CC"/>
    <w:rsid w:val="0076367A"/>
    <w:rsid w:val="00765399"/>
    <w:rsid w:val="007666D7"/>
    <w:rsid w:val="00772634"/>
    <w:rsid w:val="00772A8C"/>
    <w:rsid w:val="00774C5D"/>
    <w:rsid w:val="00780F63"/>
    <w:rsid w:val="00781C40"/>
    <w:rsid w:val="00782106"/>
    <w:rsid w:val="007823BD"/>
    <w:rsid w:val="0078242D"/>
    <w:rsid w:val="00785973"/>
    <w:rsid w:val="00790440"/>
    <w:rsid w:val="00793C76"/>
    <w:rsid w:val="00793E67"/>
    <w:rsid w:val="00794898"/>
    <w:rsid w:val="00794D26"/>
    <w:rsid w:val="007957D0"/>
    <w:rsid w:val="00796746"/>
    <w:rsid w:val="007A2A7D"/>
    <w:rsid w:val="007A2D47"/>
    <w:rsid w:val="007A321B"/>
    <w:rsid w:val="007A5481"/>
    <w:rsid w:val="007A6843"/>
    <w:rsid w:val="007A7CA1"/>
    <w:rsid w:val="007B0527"/>
    <w:rsid w:val="007B1DA9"/>
    <w:rsid w:val="007B1FC2"/>
    <w:rsid w:val="007B5432"/>
    <w:rsid w:val="007B6F10"/>
    <w:rsid w:val="007C1590"/>
    <w:rsid w:val="007C4E67"/>
    <w:rsid w:val="007C6428"/>
    <w:rsid w:val="007C774F"/>
    <w:rsid w:val="007D263C"/>
    <w:rsid w:val="007D2806"/>
    <w:rsid w:val="007D29BA"/>
    <w:rsid w:val="007D42A7"/>
    <w:rsid w:val="007D613B"/>
    <w:rsid w:val="007E472C"/>
    <w:rsid w:val="007E61FA"/>
    <w:rsid w:val="007F13E3"/>
    <w:rsid w:val="007F55EA"/>
    <w:rsid w:val="008040E6"/>
    <w:rsid w:val="008041BC"/>
    <w:rsid w:val="00805334"/>
    <w:rsid w:val="008063E9"/>
    <w:rsid w:val="0081027D"/>
    <w:rsid w:val="00810FE9"/>
    <w:rsid w:val="008112C3"/>
    <w:rsid w:val="00811CD8"/>
    <w:rsid w:val="00816B0E"/>
    <w:rsid w:val="0082103F"/>
    <w:rsid w:val="008222BB"/>
    <w:rsid w:val="008223A3"/>
    <w:rsid w:val="00824414"/>
    <w:rsid w:val="008272DF"/>
    <w:rsid w:val="0083094E"/>
    <w:rsid w:val="008310CF"/>
    <w:rsid w:val="00833F93"/>
    <w:rsid w:val="00836BDD"/>
    <w:rsid w:val="0084061A"/>
    <w:rsid w:val="008407CC"/>
    <w:rsid w:val="00841157"/>
    <w:rsid w:val="008447BE"/>
    <w:rsid w:val="00844DFC"/>
    <w:rsid w:val="00845729"/>
    <w:rsid w:val="00847F30"/>
    <w:rsid w:val="0085248D"/>
    <w:rsid w:val="00852941"/>
    <w:rsid w:val="008547BB"/>
    <w:rsid w:val="00856A03"/>
    <w:rsid w:val="00857715"/>
    <w:rsid w:val="008602F7"/>
    <w:rsid w:val="00863EA2"/>
    <w:rsid w:val="008641EF"/>
    <w:rsid w:val="008672DF"/>
    <w:rsid w:val="00867CA0"/>
    <w:rsid w:val="00874848"/>
    <w:rsid w:val="008754A9"/>
    <w:rsid w:val="00875575"/>
    <w:rsid w:val="00877DE0"/>
    <w:rsid w:val="00884A7C"/>
    <w:rsid w:val="00884ED7"/>
    <w:rsid w:val="0088523E"/>
    <w:rsid w:val="00886D47"/>
    <w:rsid w:val="008870ED"/>
    <w:rsid w:val="00887E87"/>
    <w:rsid w:val="00893845"/>
    <w:rsid w:val="0089410E"/>
    <w:rsid w:val="008963F0"/>
    <w:rsid w:val="00897044"/>
    <w:rsid w:val="008A0087"/>
    <w:rsid w:val="008A1867"/>
    <w:rsid w:val="008A43E5"/>
    <w:rsid w:val="008A52C2"/>
    <w:rsid w:val="008B03D9"/>
    <w:rsid w:val="008B0667"/>
    <w:rsid w:val="008B480E"/>
    <w:rsid w:val="008B51B1"/>
    <w:rsid w:val="008B5793"/>
    <w:rsid w:val="008B5D7E"/>
    <w:rsid w:val="008B5FB2"/>
    <w:rsid w:val="008B7F38"/>
    <w:rsid w:val="008C7D0C"/>
    <w:rsid w:val="008D3406"/>
    <w:rsid w:val="008D3836"/>
    <w:rsid w:val="008D5DA9"/>
    <w:rsid w:val="008D7C0D"/>
    <w:rsid w:val="008D7FBD"/>
    <w:rsid w:val="008E1720"/>
    <w:rsid w:val="008E1799"/>
    <w:rsid w:val="008E2083"/>
    <w:rsid w:val="008E30EC"/>
    <w:rsid w:val="008E5ABD"/>
    <w:rsid w:val="008E6C7B"/>
    <w:rsid w:val="008E7502"/>
    <w:rsid w:val="008F0722"/>
    <w:rsid w:val="008F0DCB"/>
    <w:rsid w:val="008F1D98"/>
    <w:rsid w:val="008F440E"/>
    <w:rsid w:val="008F50C1"/>
    <w:rsid w:val="00900C0C"/>
    <w:rsid w:val="009010C4"/>
    <w:rsid w:val="009011A5"/>
    <w:rsid w:val="0090219C"/>
    <w:rsid w:val="00902BE8"/>
    <w:rsid w:val="00904C6B"/>
    <w:rsid w:val="00905876"/>
    <w:rsid w:val="00905DCA"/>
    <w:rsid w:val="0091143E"/>
    <w:rsid w:val="00911514"/>
    <w:rsid w:val="0091237C"/>
    <w:rsid w:val="0091376A"/>
    <w:rsid w:val="00913A8E"/>
    <w:rsid w:val="00914DAD"/>
    <w:rsid w:val="00916675"/>
    <w:rsid w:val="00917D99"/>
    <w:rsid w:val="00925CC3"/>
    <w:rsid w:val="00925F24"/>
    <w:rsid w:val="00927539"/>
    <w:rsid w:val="00927C17"/>
    <w:rsid w:val="00930CF2"/>
    <w:rsid w:val="0093149A"/>
    <w:rsid w:val="009348A4"/>
    <w:rsid w:val="00934F10"/>
    <w:rsid w:val="00935AA6"/>
    <w:rsid w:val="00935C2E"/>
    <w:rsid w:val="00936C2E"/>
    <w:rsid w:val="00941263"/>
    <w:rsid w:val="0094174F"/>
    <w:rsid w:val="009478EC"/>
    <w:rsid w:val="0095645A"/>
    <w:rsid w:val="009566AD"/>
    <w:rsid w:val="00967721"/>
    <w:rsid w:val="00967A2E"/>
    <w:rsid w:val="00970707"/>
    <w:rsid w:val="00972618"/>
    <w:rsid w:val="00973896"/>
    <w:rsid w:val="00974244"/>
    <w:rsid w:val="00975057"/>
    <w:rsid w:val="0098199C"/>
    <w:rsid w:val="00991833"/>
    <w:rsid w:val="0099265D"/>
    <w:rsid w:val="0099310F"/>
    <w:rsid w:val="00993194"/>
    <w:rsid w:val="00994646"/>
    <w:rsid w:val="00995C61"/>
    <w:rsid w:val="009A7A33"/>
    <w:rsid w:val="009A7DF9"/>
    <w:rsid w:val="009B326D"/>
    <w:rsid w:val="009B462D"/>
    <w:rsid w:val="009B4DE0"/>
    <w:rsid w:val="009B6118"/>
    <w:rsid w:val="009B72F5"/>
    <w:rsid w:val="009C0AD6"/>
    <w:rsid w:val="009C174C"/>
    <w:rsid w:val="009C3C31"/>
    <w:rsid w:val="009C4155"/>
    <w:rsid w:val="009C556F"/>
    <w:rsid w:val="009D0248"/>
    <w:rsid w:val="009D1B6C"/>
    <w:rsid w:val="009D3A73"/>
    <w:rsid w:val="009D3CFD"/>
    <w:rsid w:val="009D4377"/>
    <w:rsid w:val="009E1411"/>
    <w:rsid w:val="009E3AF6"/>
    <w:rsid w:val="009E5F17"/>
    <w:rsid w:val="009E6A4F"/>
    <w:rsid w:val="009E7AF2"/>
    <w:rsid w:val="009F6D66"/>
    <w:rsid w:val="00A008CA"/>
    <w:rsid w:val="00A018DA"/>
    <w:rsid w:val="00A058A3"/>
    <w:rsid w:val="00A071AB"/>
    <w:rsid w:val="00A13CCF"/>
    <w:rsid w:val="00A1502F"/>
    <w:rsid w:val="00A1517A"/>
    <w:rsid w:val="00A21341"/>
    <w:rsid w:val="00A27DFB"/>
    <w:rsid w:val="00A30CAD"/>
    <w:rsid w:val="00A31D0B"/>
    <w:rsid w:val="00A33C8F"/>
    <w:rsid w:val="00A36682"/>
    <w:rsid w:val="00A379A2"/>
    <w:rsid w:val="00A41497"/>
    <w:rsid w:val="00A42FBF"/>
    <w:rsid w:val="00A4341C"/>
    <w:rsid w:val="00A444C9"/>
    <w:rsid w:val="00A447D6"/>
    <w:rsid w:val="00A47D79"/>
    <w:rsid w:val="00A50339"/>
    <w:rsid w:val="00A53370"/>
    <w:rsid w:val="00A55DFC"/>
    <w:rsid w:val="00A62FF6"/>
    <w:rsid w:val="00A64E19"/>
    <w:rsid w:val="00A652DD"/>
    <w:rsid w:val="00A66455"/>
    <w:rsid w:val="00A6792E"/>
    <w:rsid w:val="00A719B1"/>
    <w:rsid w:val="00A74990"/>
    <w:rsid w:val="00A77BDC"/>
    <w:rsid w:val="00A82228"/>
    <w:rsid w:val="00A8301F"/>
    <w:rsid w:val="00A830AC"/>
    <w:rsid w:val="00A831AD"/>
    <w:rsid w:val="00A83EF5"/>
    <w:rsid w:val="00A86219"/>
    <w:rsid w:val="00A87A27"/>
    <w:rsid w:val="00A87A5E"/>
    <w:rsid w:val="00A913C9"/>
    <w:rsid w:val="00A924D5"/>
    <w:rsid w:val="00A929CD"/>
    <w:rsid w:val="00A93410"/>
    <w:rsid w:val="00A9570F"/>
    <w:rsid w:val="00A96F5F"/>
    <w:rsid w:val="00A97F39"/>
    <w:rsid w:val="00AA2359"/>
    <w:rsid w:val="00AA284F"/>
    <w:rsid w:val="00AA52E0"/>
    <w:rsid w:val="00AB21E3"/>
    <w:rsid w:val="00AB2DE2"/>
    <w:rsid w:val="00AB2E38"/>
    <w:rsid w:val="00AB30DA"/>
    <w:rsid w:val="00AB4F78"/>
    <w:rsid w:val="00AB54AC"/>
    <w:rsid w:val="00AB64AE"/>
    <w:rsid w:val="00AC1742"/>
    <w:rsid w:val="00AC244F"/>
    <w:rsid w:val="00AC3C14"/>
    <w:rsid w:val="00AC72E5"/>
    <w:rsid w:val="00AC761B"/>
    <w:rsid w:val="00AD0D7D"/>
    <w:rsid w:val="00AD4CC5"/>
    <w:rsid w:val="00AD7D96"/>
    <w:rsid w:val="00AE0D8F"/>
    <w:rsid w:val="00AE12B0"/>
    <w:rsid w:val="00AE3CC4"/>
    <w:rsid w:val="00AE7DE6"/>
    <w:rsid w:val="00AF39E0"/>
    <w:rsid w:val="00AF42DB"/>
    <w:rsid w:val="00AF5822"/>
    <w:rsid w:val="00AF6203"/>
    <w:rsid w:val="00B032F3"/>
    <w:rsid w:val="00B04E70"/>
    <w:rsid w:val="00B05BBB"/>
    <w:rsid w:val="00B06195"/>
    <w:rsid w:val="00B100D1"/>
    <w:rsid w:val="00B12BE8"/>
    <w:rsid w:val="00B12D01"/>
    <w:rsid w:val="00B13027"/>
    <w:rsid w:val="00B15400"/>
    <w:rsid w:val="00B16245"/>
    <w:rsid w:val="00B16E45"/>
    <w:rsid w:val="00B20AC9"/>
    <w:rsid w:val="00B246A6"/>
    <w:rsid w:val="00B2686C"/>
    <w:rsid w:val="00B26B00"/>
    <w:rsid w:val="00B27619"/>
    <w:rsid w:val="00B30AB1"/>
    <w:rsid w:val="00B30D54"/>
    <w:rsid w:val="00B345DA"/>
    <w:rsid w:val="00B35AA1"/>
    <w:rsid w:val="00B37AE7"/>
    <w:rsid w:val="00B37CCE"/>
    <w:rsid w:val="00B419B9"/>
    <w:rsid w:val="00B53874"/>
    <w:rsid w:val="00B558E1"/>
    <w:rsid w:val="00B56D74"/>
    <w:rsid w:val="00B62DEB"/>
    <w:rsid w:val="00B661B9"/>
    <w:rsid w:val="00B71A69"/>
    <w:rsid w:val="00B73E71"/>
    <w:rsid w:val="00B741B3"/>
    <w:rsid w:val="00B754AB"/>
    <w:rsid w:val="00B76410"/>
    <w:rsid w:val="00B77FB6"/>
    <w:rsid w:val="00B8015F"/>
    <w:rsid w:val="00B840B3"/>
    <w:rsid w:val="00B859E8"/>
    <w:rsid w:val="00B86B5D"/>
    <w:rsid w:val="00B91934"/>
    <w:rsid w:val="00B95126"/>
    <w:rsid w:val="00B95FB5"/>
    <w:rsid w:val="00B96AFD"/>
    <w:rsid w:val="00BA37DD"/>
    <w:rsid w:val="00BA5250"/>
    <w:rsid w:val="00BA62E0"/>
    <w:rsid w:val="00BA6DEB"/>
    <w:rsid w:val="00BA7DCD"/>
    <w:rsid w:val="00BB1AA6"/>
    <w:rsid w:val="00BB62BF"/>
    <w:rsid w:val="00BC182A"/>
    <w:rsid w:val="00BC4C28"/>
    <w:rsid w:val="00BD0ED0"/>
    <w:rsid w:val="00BD4E3C"/>
    <w:rsid w:val="00BD773D"/>
    <w:rsid w:val="00BE07E5"/>
    <w:rsid w:val="00BE0E3C"/>
    <w:rsid w:val="00BE11B8"/>
    <w:rsid w:val="00BE2648"/>
    <w:rsid w:val="00BE2BF1"/>
    <w:rsid w:val="00BE3123"/>
    <w:rsid w:val="00BE3D89"/>
    <w:rsid w:val="00BE7033"/>
    <w:rsid w:val="00BE73BF"/>
    <w:rsid w:val="00BF01C7"/>
    <w:rsid w:val="00BF070E"/>
    <w:rsid w:val="00BF07D9"/>
    <w:rsid w:val="00BF195B"/>
    <w:rsid w:val="00BF457B"/>
    <w:rsid w:val="00BF4B5C"/>
    <w:rsid w:val="00BF7311"/>
    <w:rsid w:val="00BF7B79"/>
    <w:rsid w:val="00C0014B"/>
    <w:rsid w:val="00C0121C"/>
    <w:rsid w:val="00C019FD"/>
    <w:rsid w:val="00C022CF"/>
    <w:rsid w:val="00C036C1"/>
    <w:rsid w:val="00C137CC"/>
    <w:rsid w:val="00C15FB3"/>
    <w:rsid w:val="00C16CDC"/>
    <w:rsid w:val="00C16CEC"/>
    <w:rsid w:val="00C178BA"/>
    <w:rsid w:val="00C21C86"/>
    <w:rsid w:val="00C21E12"/>
    <w:rsid w:val="00C2359B"/>
    <w:rsid w:val="00C23D83"/>
    <w:rsid w:val="00C260D9"/>
    <w:rsid w:val="00C26D56"/>
    <w:rsid w:val="00C2742E"/>
    <w:rsid w:val="00C30B09"/>
    <w:rsid w:val="00C31ABB"/>
    <w:rsid w:val="00C322F1"/>
    <w:rsid w:val="00C33721"/>
    <w:rsid w:val="00C337AA"/>
    <w:rsid w:val="00C349A5"/>
    <w:rsid w:val="00C36281"/>
    <w:rsid w:val="00C37447"/>
    <w:rsid w:val="00C37A5F"/>
    <w:rsid w:val="00C43DD6"/>
    <w:rsid w:val="00C47959"/>
    <w:rsid w:val="00C52223"/>
    <w:rsid w:val="00C52B73"/>
    <w:rsid w:val="00C53986"/>
    <w:rsid w:val="00C53AE7"/>
    <w:rsid w:val="00C556EE"/>
    <w:rsid w:val="00C56E9C"/>
    <w:rsid w:val="00C627F0"/>
    <w:rsid w:val="00C63767"/>
    <w:rsid w:val="00C63917"/>
    <w:rsid w:val="00C6674A"/>
    <w:rsid w:val="00C67E10"/>
    <w:rsid w:val="00C7224E"/>
    <w:rsid w:val="00C72BC1"/>
    <w:rsid w:val="00C753B4"/>
    <w:rsid w:val="00C75E86"/>
    <w:rsid w:val="00C763ED"/>
    <w:rsid w:val="00C76B93"/>
    <w:rsid w:val="00C818B3"/>
    <w:rsid w:val="00C81981"/>
    <w:rsid w:val="00C825B8"/>
    <w:rsid w:val="00C82FD8"/>
    <w:rsid w:val="00C83051"/>
    <w:rsid w:val="00C84899"/>
    <w:rsid w:val="00C8643D"/>
    <w:rsid w:val="00C86848"/>
    <w:rsid w:val="00C86A4C"/>
    <w:rsid w:val="00C86B73"/>
    <w:rsid w:val="00C8798C"/>
    <w:rsid w:val="00C9041D"/>
    <w:rsid w:val="00C90988"/>
    <w:rsid w:val="00C93D82"/>
    <w:rsid w:val="00C95678"/>
    <w:rsid w:val="00C9729B"/>
    <w:rsid w:val="00C97FBB"/>
    <w:rsid w:val="00CA1235"/>
    <w:rsid w:val="00CA3F49"/>
    <w:rsid w:val="00CA4746"/>
    <w:rsid w:val="00CA6A44"/>
    <w:rsid w:val="00CA6AF2"/>
    <w:rsid w:val="00CA73F4"/>
    <w:rsid w:val="00CB1B58"/>
    <w:rsid w:val="00CB2600"/>
    <w:rsid w:val="00CB2B6F"/>
    <w:rsid w:val="00CB7349"/>
    <w:rsid w:val="00CB73C9"/>
    <w:rsid w:val="00CC0DBA"/>
    <w:rsid w:val="00CC1E8A"/>
    <w:rsid w:val="00CC263C"/>
    <w:rsid w:val="00CC69E4"/>
    <w:rsid w:val="00CD0160"/>
    <w:rsid w:val="00CD1FE0"/>
    <w:rsid w:val="00CD2988"/>
    <w:rsid w:val="00CD3421"/>
    <w:rsid w:val="00CD4E83"/>
    <w:rsid w:val="00CD5C0D"/>
    <w:rsid w:val="00CD6F41"/>
    <w:rsid w:val="00CE0F44"/>
    <w:rsid w:val="00CE4C50"/>
    <w:rsid w:val="00CE537B"/>
    <w:rsid w:val="00CE587E"/>
    <w:rsid w:val="00CE6A30"/>
    <w:rsid w:val="00CE7392"/>
    <w:rsid w:val="00CE76B2"/>
    <w:rsid w:val="00CF0CC6"/>
    <w:rsid w:val="00CF3D9F"/>
    <w:rsid w:val="00CF594C"/>
    <w:rsid w:val="00CF5C86"/>
    <w:rsid w:val="00D022B6"/>
    <w:rsid w:val="00D03626"/>
    <w:rsid w:val="00D03A4A"/>
    <w:rsid w:val="00D0482C"/>
    <w:rsid w:val="00D052E8"/>
    <w:rsid w:val="00D05FBA"/>
    <w:rsid w:val="00D07DB6"/>
    <w:rsid w:val="00D1184D"/>
    <w:rsid w:val="00D11D45"/>
    <w:rsid w:val="00D1398A"/>
    <w:rsid w:val="00D16EB9"/>
    <w:rsid w:val="00D171FD"/>
    <w:rsid w:val="00D17985"/>
    <w:rsid w:val="00D200BF"/>
    <w:rsid w:val="00D21AD1"/>
    <w:rsid w:val="00D22086"/>
    <w:rsid w:val="00D2306B"/>
    <w:rsid w:val="00D24681"/>
    <w:rsid w:val="00D24E81"/>
    <w:rsid w:val="00D24E99"/>
    <w:rsid w:val="00D25CC1"/>
    <w:rsid w:val="00D27ADA"/>
    <w:rsid w:val="00D3121C"/>
    <w:rsid w:val="00D32BF5"/>
    <w:rsid w:val="00D3434F"/>
    <w:rsid w:val="00D345E1"/>
    <w:rsid w:val="00D37641"/>
    <w:rsid w:val="00D40E3D"/>
    <w:rsid w:val="00D41025"/>
    <w:rsid w:val="00D432AC"/>
    <w:rsid w:val="00D43949"/>
    <w:rsid w:val="00D43F89"/>
    <w:rsid w:val="00D45230"/>
    <w:rsid w:val="00D45593"/>
    <w:rsid w:val="00D46551"/>
    <w:rsid w:val="00D46BD1"/>
    <w:rsid w:val="00D5553A"/>
    <w:rsid w:val="00D5655F"/>
    <w:rsid w:val="00D57BD7"/>
    <w:rsid w:val="00D64763"/>
    <w:rsid w:val="00D66035"/>
    <w:rsid w:val="00D6691B"/>
    <w:rsid w:val="00D673FA"/>
    <w:rsid w:val="00D67B9B"/>
    <w:rsid w:val="00D74C9D"/>
    <w:rsid w:val="00D7513D"/>
    <w:rsid w:val="00D7571F"/>
    <w:rsid w:val="00D77152"/>
    <w:rsid w:val="00D77C83"/>
    <w:rsid w:val="00D861BB"/>
    <w:rsid w:val="00D866A5"/>
    <w:rsid w:val="00D8687A"/>
    <w:rsid w:val="00D91F17"/>
    <w:rsid w:val="00D925D7"/>
    <w:rsid w:val="00D94752"/>
    <w:rsid w:val="00DA0874"/>
    <w:rsid w:val="00DA0A0A"/>
    <w:rsid w:val="00DA1C79"/>
    <w:rsid w:val="00DA48EC"/>
    <w:rsid w:val="00DA4F54"/>
    <w:rsid w:val="00DA6EA2"/>
    <w:rsid w:val="00DA7DEE"/>
    <w:rsid w:val="00DB0A31"/>
    <w:rsid w:val="00DB1D0A"/>
    <w:rsid w:val="00DB255E"/>
    <w:rsid w:val="00DB2A66"/>
    <w:rsid w:val="00DB6393"/>
    <w:rsid w:val="00DC1807"/>
    <w:rsid w:val="00DC272F"/>
    <w:rsid w:val="00DC30A3"/>
    <w:rsid w:val="00DC4F67"/>
    <w:rsid w:val="00DC7523"/>
    <w:rsid w:val="00DC7BCC"/>
    <w:rsid w:val="00DD4DF8"/>
    <w:rsid w:val="00DD549F"/>
    <w:rsid w:val="00DD6931"/>
    <w:rsid w:val="00DE5923"/>
    <w:rsid w:val="00DE657C"/>
    <w:rsid w:val="00DF1554"/>
    <w:rsid w:val="00DF4287"/>
    <w:rsid w:val="00DF466F"/>
    <w:rsid w:val="00DF5DAE"/>
    <w:rsid w:val="00DF71B5"/>
    <w:rsid w:val="00E0020F"/>
    <w:rsid w:val="00E00DC7"/>
    <w:rsid w:val="00E02C88"/>
    <w:rsid w:val="00E02F0E"/>
    <w:rsid w:val="00E03509"/>
    <w:rsid w:val="00E03B26"/>
    <w:rsid w:val="00E03C01"/>
    <w:rsid w:val="00E03DAB"/>
    <w:rsid w:val="00E0461E"/>
    <w:rsid w:val="00E0775C"/>
    <w:rsid w:val="00E11A70"/>
    <w:rsid w:val="00E12D56"/>
    <w:rsid w:val="00E140CD"/>
    <w:rsid w:val="00E206D6"/>
    <w:rsid w:val="00E208EF"/>
    <w:rsid w:val="00E26F8B"/>
    <w:rsid w:val="00E37510"/>
    <w:rsid w:val="00E40C90"/>
    <w:rsid w:val="00E42F30"/>
    <w:rsid w:val="00E430AF"/>
    <w:rsid w:val="00E43706"/>
    <w:rsid w:val="00E44BEC"/>
    <w:rsid w:val="00E5392D"/>
    <w:rsid w:val="00E541B3"/>
    <w:rsid w:val="00E5679D"/>
    <w:rsid w:val="00E6176E"/>
    <w:rsid w:val="00E63820"/>
    <w:rsid w:val="00E63C50"/>
    <w:rsid w:val="00E7040B"/>
    <w:rsid w:val="00E729ED"/>
    <w:rsid w:val="00E7668B"/>
    <w:rsid w:val="00E77154"/>
    <w:rsid w:val="00E77B53"/>
    <w:rsid w:val="00E81220"/>
    <w:rsid w:val="00E824EE"/>
    <w:rsid w:val="00E834F8"/>
    <w:rsid w:val="00E839D2"/>
    <w:rsid w:val="00E86468"/>
    <w:rsid w:val="00E90365"/>
    <w:rsid w:val="00E90B70"/>
    <w:rsid w:val="00E90C25"/>
    <w:rsid w:val="00E91E02"/>
    <w:rsid w:val="00E91E7E"/>
    <w:rsid w:val="00EA160B"/>
    <w:rsid w:val="00EA298B"/>
    <w:rsid w:val="00EA3CC5"/>
    <w:rsid w:val="00EA5AD0"/>
    <w:rsid w:val="00EC0CE4"/>
    <w:rsid w:val="00EC2B37"/>
    <w:rsid w:val="00EC3052"/>
    <w:rsid w:val="00EC335D"/>
    <w:rsid w:val="00EC3518"/>
    <w:rsid w:val="00EC4ACF"/>
    <w:rsid w:val="00EC7A27"/>
    <w:rsid w:val="00ED054F"/>
    <w:rsid w:val="00ED096E"/>
    <w:rsid w:val="00ED1DB4"/>
    <w:rsid w:val="00ED327E"/>
    <w:rsid w:val="00ED5D63"/>
    <w:rsid w:val="00EE0A48"/>
    <w:rsid w:val="00EE0EA5"/>
    <w:rsid w:val="00EE11BC"/>
    <w:rsid w:val="00EE169A"/>
    <w:rsid w:val="00EE16AC"/>
    <w:rsid w:val="00EE1F88"/>
    <w:rsid w:val="00EE3286"/>
    <w:rsid w:val="00EE4A5A"/>
    <w:rsid w:val="00EE7F87"/>
    <w:rsid w:val="00EF0494"/>
    <w:rsid w:val="00EF0563"/>
    <w:rsid w:val="00EF1C91"/>
    <w:rsid w:val="00EF1F62"/>
    <w:rsid w:val="00EF4DD8"/>
    <w:rsid w:val="00F0085F"/>
    <w:rsid w:val="00F036BE"/>
    <w:rsid w:val="00F03AEB"/>
    <w:rsid w:val="00F055C5"/>
    <w:rsid w:val="00F05F7A"/>
    <w:rsid w:val="00F06447"/>
    <w:rsid w:val="00F07075"/>
    <w:rsid w:val="00F10144"/>
    <w:rsid w:val="00F17E72"/>
    <w:rsid w:val="00F21618"/>
    <w:rsid w:val="00F21B22"/>
    <w:rsid w:val="00F2273C"/>
    <w:rsid w:val="00F22A19"/>
    <w:rsid w:val="00F23BC3"/>
    <w:rsid w:val="00F246CB"/>
    <w:rsid w:val="00F2508E"/>
    <w:rsid w:val="00F2616D"/>
    <w:rsid w:val="00F279EE"/>
    <w:rsid w:val="00F323A6"/>
    <w:rsid w:val="00F335E8"/>
    <w:rsid w:val="00F356F2"/>
    <w:rsid w:val="00F35C22"/>
    <w:rsid w:val="00F40FDB"/>
    <w:rsid w:val="00F4126E"/>
    <w:rsid w:val="00F414E2"/>
    <w:rsid w:val="00F417FA"/>
    <w:rsid w:val="00F43145"/>
    <w:rsid w:val="00F43936"/>
    <w:rsid w:val="00F43EDD"/>
    <w:rsid w:val="00F442AF"/>
    <w:rsid w:val="00F45794"/>
    <w:rsid w:val="00F45A96"/>
    <w:rsid w:val="00F508E9"/>
    <w:rsid w:val="00F554D9"/>
    <w:rsid w:val="00F60F7D"/>
    <w:rsid w:val="00F630AB"/>
    <w:rsid w:val="00F6479D"/>
    <w:rsid w:val="00F6744C"/>
    <w:rsid w:val="00F7049A"/>
    <w:rsid w:val="00F710E2"/>
    <w:rsid w:val="00F71C37"/>
    <w:rsid w:val="00F724FD"/>
    <w:rsid w:val="00F77FDC"/>
    <w:rsid w:val="00F8003B"/>
    <w:rsid w:val="00F81BD8"/>
    <w:rsid w:val="00F82341"/>
    <w:rsid w:val="00F85981"/>
    <w:rsid w:val="00F85C1B"/>
    <w:rsid w:val="00F9138C"/>
    <w:rsid w:val="00F94A60"/>
    <w:rsid w:val="00F978C5"/>
    <w:rsid w:val="00FA0CC3"/>
    <w:rsid w:val="00FA630C"/>
    <w:rsid w:val="00FA678B"/>
    <w:rsid w:val="00FB0C36"/>
    <w:rsid w:val="00FB65DB"/>
    <w:rsid w:val="00FB69C7"/>
    <w:rsid w:val="00FC012E"/>
    <w:rsid w:val="00FC0C20"/>
    <w:rsid w:val="00FC7F0A"/>
    <w:rsid w:val="00FD4059"/>
    <w:rsid w:val="00FD6998"/>
    <w:rsid w:val="00FE0E08"/>
    <w:rsid w:val="00FE2BC4"/>
    <w:rsid w:val="00FF23F1"/>
    <w:rsid w:val="00FF2403"/>
    <w:rsid w:val="00FF4E6F"/>
    <w:rsid w:val="00FF7D1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D66BD"/>
  <w15:chartTrackingRefBased/>
  <w15:docId w15:val="{E3706A1C-11E5-47F6-B532-611055B3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4371C"/>
    <w:pPr>
      <w:spacing w:after="120"/>
    </w:pPr>
    <w:rPr>
      <w:rFonts w:ascii="Times New Roman" w:hAnsi="Times New Roman"/>
      <w:color w:val="000000" w:themeColor="text1"/>
      <w:sz w:val="20"/>
    </w:rPr>
  </w:style>
  <w:style w:type="paragraph" w:styleId="berschrift1">
    <w:name w:val="heading 1"/>
    <w:basedOn w:val="Standard"/>
    <w:next w:val="Standard"/>
    <w:link w:val="berschrift1Zchn"/>
    <w:uiPriority w:val="9"/>
    <w:qFormat/>
    <w:rsid w:val="00061EFF"/>
    <w:pPr>
      <w:keepNext/>
      <w:keepLines/>
      <w:numPr>
        <w:numId w:val="3"/>
      </w:numPr>
      <w:spacing w:before="360" w:after="80"/>
      <w:outlineLvl w:val="0"/>
    </w:pPr>
    <w:rPr>
      <w:rFonts w:eastAsiaTheme="majorEastAsia" w:cstheme="majorBidi"/>
      <w:sz w:val="40"/>
      <w:szCs w:val="40"/>
    </w:rPr>
  </w:style>
  <w:style w:type="paragraph" w:styleId="berschrift2">
    <w:name w:val="heading 2"/>
    <w:basedOn w:val="Standard"/>
    <w:next w:val="Standard"/>
    <w:link w:val="berschrift2Zchn"/>
    <w:uiPriority w:val="9"/>
    <w:unhideWhenUsed/>
    <w:qFormat/>
    <w:rsid w:val="0014371C"/>
    <w:pPr>
      <w:numPr>
        <w:ilvl w:val="1"/>
        <w:numId w:val="3"/>
      </w:numPr>
      <w:outlineLvl w:val="1"/>
    </w:pPr>
    <w:rPr>
      <w:sz w:val="32"/>
    </w:rPr>
  </w:style>
  <w:style w:type="paragraph" w:styleId="berschrift3">
    <w:name w:val="heading 3"/>
    <w:basedOn w:val="Standard"/>
    <w:next w:val="Standard"/>
    <w:link w:val="berschrift3Zchn"/>
    <w:uiPriority w:val="9"/>
    <w:unhideWhenUsed/>
    <w:qFormat/>
    <w:rsid w:val="0014371C"/>
    <w:pPr>
      <w:keepNext/>
      <w:keepLines/>
      <w:numPr>
        <w:ilvl w:val="2"/>
        <w:numId w:val="3"/>
      </w:numPr>
      <w:spacing w:before="160" w:after="80"/>
      <w:outlineLvl w:val="2"/>
    </w:pPr>
    <w:rPr>
      <w:rFonts w:eastAsiaTheme="majorEastAsia" w:cstheme="majorBidi"/>
      <w:sz w:val="28"/>
      <w:szCs w:val="28"/>
    </w:rPr>
  </w:style>
  <w:style w:type="paragraph" w:styleId="berschrift4">
    <w:name w:val="heading 4"/>
    <w:basedOn w:val="Standard"/>
    <w:next w:val="Standard"/>
    <w:link w:val="berschrift4Zchn"/>
    <w:uiPriority w:val="9"/>
    <w:unhideWhenUsed/>
    <w:qFormat/>
    <w:rsid w:val="00A018DA"/>
    <w:pPr>
      <w:keepNext/>
      <w:keepLines/>
      <w:numPr>
        <w:ilvl w:val="3"/>
        <w:numId w:val="3"/>
      </w:numPr>
      <w:spacing w:before="80" w:after="40"/>
      <w:outlineLvl w:val="3"/>
    </w:pPr>
    <w:rPr>
      <w:rFonts w:eastAsiaTheme="majorEastAsia" w:cstheme="majorBidi"/>
      <w:i/>
      <w:iCs/>
      <w:sz w:val="24"/>
    </w:rPr>
  </w:style>
  <w:style w:type="paragraph" w:styleId="berschrift5">
    <w:name w:val="heading 5"/>
    <w:basedOn w:val="Standard"/>
    <w:next w:val="Standard"/>
    <w:link w:val="berschrift5Zchn"/>
    <w:uiPriority w:val="9"/>
    <w:unhideWhenUsed/>
    <w:rsid w:val="005E13E9"/>
    <w:pPr>
      <w:keepNext/>
      <w:keepLines/>
      <w:numPr>
        <w:ilvl w:val="4"/>
        <w:numId w:val="3"/>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unhideWhenUsed/>
    <w:rsid w:val="005E13E9"/>
    <w:pPr>
      <w:keepNext/>
      <w:keepLines/>
      <w:numPr>
        <w:ilvl w:val="5"/>
        <w:numId w:val="3"/>
      </w:numPr>
      <w:spacing w:before="40" w:after="0"/>
      <w:outlineLvl w:val="5"/>
    </w:pPr>
    <w:rPr>
      <w:rFonts w:eastAsiaTheme="majorEastAsia" w:cstheme="majorBidi"/>
      <w:i/>
      <w:iCs/>
      <w:color w:val="595959" w:themeColor="text1" w:themeTint="A6"/>
    </w:rPr>
  </w:style>
  <w:style w:type="paragraph" w:styleId="berschrift7">
    <w:name w:val="heading 7"/>
    <w:basedOn w:val="berschrift4"/>
    <w:next w:val="Standard"/>
    <w:link w:val="berschrift7Zchn"/>
    <w:uiPriority w:val="9"/>
    <w:unhideWhenUsed/>
    <w:qFormat/>
    <w:rsid w:val="00BA37DD"/>
    <w:pPr>
      <w:jc w:val="both"/>
      <w:outlineLvl w:val="6"/>
    </w:pPr>
    <w:rPr>
      <w:noProof/>
      <w:sz w:val="20"/>
      <w:szCs w:val="32"/>
    </w:rPr>
  </w:style>
  <w:style w:type="paragraph" w:styleId="berschrift8">
    <w:name w:val="heading 8"/>
    <w:basedOn w:val="Standard"/>
    <w:next w:val="Standard"/>
    <w:link w:val="berschrift8Zchn"/>
    <w:uiPriority w:val="9"/>
    <w:semiHidden/>
    <w:unhideWhenUsed/>
    <w:qFormat/>
    <w:rsid w:val="005E13E9"/>
    <w:pPr>
      <w:keepNext/>
      <w:keepLines/>
      <w:numPr>
        <w:ilvl w:val="7"/>
        <w:numId w:val="3"/>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E13E9"/>
    <w:pPr>
      <w:keepNext/>
      <w:keepLines/>
      <w:numPr>
        <w:ilvl w:val="8"/>
        <w:numId w:val="3"/>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61EFF"/>
    <w:rPr>
      <w:rFonts w:ascii="Times New Roman" w:eastAsiaTheme="majorEastAsia" w:hAnsi="Times New Roman" w:cstheme="majorBidi"/>
      <w:color w:val="000000" w:themeColor="text1"/>
      <w:sz w:val="40"/>
      <w:szCs w:val="40"/>
    </w:rPr>
  </w:style>
  <w:style w:type="character" w:customStyle="1" w:styleId="berschrift2Zchn">
    <w:name w:val="Überschrift 2 Zchn"/>
    <w:basedOn w:val="Absatz-Standardschriftart"/>
    <w:link w:val="berschrift2"/>
    <w:uiPriority w:val="9"/>
    <w:rsid w:val="0014371C"/>
    <w:rPr>
      <w:rFonts w:ascii="Times New Roman" w:hAnsi="Times New Roman"/>
      <w:color w:val="000000" w:themeColor="text1"/>
      <w:sz w:val="32"/>
    </w:rPr>
  </w:style>
  <w:style w:type="character" w:customStyle="1" w:styleId="berschrift3Zchn">
    <w:name w:val="Überschrift 3 Zchn"/>
    <w:basedOn w:val="Absatz-Standardschriftart"/>
    <w:link w:val="berschrift3"/>
    <w:uiPriority w:val="9"/>
    <w:rsid w:val="0014371C"/>
    <w:rPr>
      <w:rFonts w:ascii="Times New Roman" w:eastAsiaTheme="majorEastAsia" w:hAnsi="Times New Roman" w:cstheme="majorBidi"/>
      <w:color w:val="000000" w:themeColor="text1"/>
      <w:sz w:val="28"/>
      <w:szCs w:val="28"/>
    </w:rPr>
  </w:style>
  <w:style w:type="character" w:customStyle="1" w:styleId="berschrift4Zchn">
    <w:name w:val="Überschrift 4 Zchn"/>
    <w:basedOn w:val="Absatz-Standardschriftart"/>
    <w:link w:val="berschrift4"/>
    <w:uiPriority w:val="9"/>
    <w:rsid w:val="00A018DA"/>
    <w:rPr>
      <w:rFonts w:ascii="Times New Roman" w:eastAsiaTheme="majorEastAsia" w:hAnsi="Times New Roman" w:cstheme="majorBidi"/>
      <w:i/>
      <w:iCs/>
      <w:color w:val="000000" w:themeColor="text1"/>
    </w:rPr>
  </w:style>
  <w:style w:type="character" w:customStyle="1" w:styleId="berschrift5Zchn">
    <w:name w:val="Überschrift 5 Zchn"/>
    <w:basedOn w:val="Absatz-Standardschriftart"/>
    <w:link w:val="berschrift5"/>
    <w:uiPriority w:val="9"/>
    <w:rsid w:val="005E13E9"/>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rsid w:val="005E13E9"/>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rsid w:val="00BA37DD"/>
    <w:rPr>
      <w:rFonts w:ascii="Times New Roman" w:eastAsiaTheme="majorEastAsia" w:hAnsi="Times New Roman" w:cstheme="majorBidi"/>
      <w:i/>
      <w:iCs/>
      <w:noProof/>
      <w:color w:val="000000" w:themeColor="text1"/>
      <w:sz w:val="20"/>
      <w:szCs w:val="32"/>
    </w:rPr>
  </w:style>
  <w:style w:type="character" w:customStyle="1" w:styleId="berschrift8Zchn">
    <w:name w:val="Überschrift 8 Zchn"/>
    <w:basedOn w:val="Absatz-Standardschriftart"/>
    <w:link w:val="berschrift8"/>
    <w:uiPriority w:val="9"/>
    <w:semiHidden/>
    <w:rsid w:val="005E13E9"/>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E13E9"/>
    <w:rPr>
      <w:rFonts w:eastAsiaTheme="majorEastAsia" w:cstheme="majorBidi"/>
      <w:color w:val="272727" w:themeColor="text1" w:themeTint="D8"/>
    </w:rPr>
  </w:style>
  <w:style w:type="paragraph" w:styleId="Titel">
    <w:name w:val="Title"/>
    <w:basedOn w:val="Standard"/>
    <w:next w:val="Standard"/>
    <w:link w:val="TitelZchn"/>
    <w:uiPriority w:val="10"/>
    <w:qFormat/>
    <w:rsid w:val="005E13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E13E9"/>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E13E9"/>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E13E9"/>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E13E9"/>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E13E9"/>
    <w:rPr>
      <w:i/>
      <w:iCs/>
      <w:color w:val="404040" w:themeColor="text1" w:themeTint="BF"/>
    </w:rPr>
  </w:style>
  <w:style w:type="paragraph" w:styleId="Listenabsatz">
    <w:name w:val="List Paragraph"/>
    <w:basedOn w:val="Standard"/>
    <w:uiPriority w:val="34"/>
    <w:qFormat/>
    <w:rsid w:val="005E13E9"/>
    <w:pPr>
      <w:ind w:left="720"/>
      <w:contextualSpacing/>
    </w:pPr>
  </w:style>
  <w:style w:type="character" w:styleId="IntensiveHervorhebung">
    <w:name w:val="Intense Emphasis"/>
    <w:basedOn w:val="Absatz-Standardschriftart"/>
    <w:uiPriority w:val="21"/>
    <w:qFormat/>
    <w:rsid w:val="005E13E9"/>
    <w:rPr>
      <w:i/>
      <w:iCs/>
      <w:color w:val="0F4761" w:themeColor="accent1" w:themeShade="BF"/>
    </w:rPr>
  </w:style>
  <w:style w:type="paragraph" w:styleId="IntensivesZitat">
    <w:name w:val="Intense Quote"/>
    <w:basedOn w:val="Standard"/>
    <w:next w:val="Standard"/>
    <w:link w:val="IntensivesZitatZchn"/>
    <w:uiPriority w:val="30"/>
    <w:qFormat/>
    <w:rsid w:val="005E13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E13E9"/>
    <w:rPr>
      <w:i/>
      <w:iCs/>
      <w:color w:val="0F4761" w:themeColor="accent1" w:themeShade="BF"/>
    </w:rPr>
  </w:style>
  <w:style w:type="character" w:styleId="IntensiverVerweis">
    <w:name w:val="Intense Reference"/>
    <w:basedOn w:val="Absatz-Standardschriftart"/>
    <w:uiPriority w:val="32"/>
    <w:qFormat/>
    <w:rsid w:val="005E13E9"/>
    <w:rPr>
      <w:b/>
      <w:bCs/>
      <w:smallCaps/>
      <w:color w:val="0F4761" w:themeColor="accent1" w:themeShade="BF"/>
      <w:spacing w:val="5"/>
    </w:rPr>
  </w:style>
  <w:style w:type="paragraph" w:styleId="Kopfzeile">
    <w:name w:val="header"/>
    <w:basedOn w:val="Standard"/>
    <w:link w:val="KopfzeileZchn"/>
    <w:uiPriority w:val="99"/>
    <w:unhideWhenUsed/>
    <w:rsid w:val="00A071A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071AB"/>
  </w:style>
  <w:style w:type="paragraph" w:styleId="Fuzeile">
    <w:name w:val="footer"/>
    <w:basedOn w:val="Standard"/>
    <w:link w:val="FuzeileZchn"/>
    <w:uiPriority w:val="99"/>
    <w:unhideWhenUsed/>
    <w:rsid w:val="00A071A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071AB"/>
  </w:style>
  <w:style w:type="character" w:styleId="Platzhaltertext">
    <w:name w:val="Placeholder Text"/>
    <w:basedOn w:val="Absatz-Standardschriftart"/>
    <w:uiPriority w:val="99"/>
    <w:semiHidden/>
    <w:rsid w:val="00A071AB"/>
    <w:rPr>
      <w:color w:val="666666"/>
    </w:rPr>
  </w:style>
  <w:style w:type="paragraph" w:customStyle="1" w:styleId="Nichts">
    <w:name w:val="Nichts"/>
    <w:basedOn w:val="Standard"/>
    <w:link w:val="NichtsZchn"/>
    <w:rsid w:val="00EF0494"/>
    <w:pPr>
      <w:spacing w:after="200"/>
    </w:pPr>
    <w:rPr>
      <w:b/>
      <w:i/>
      <w:sz w:val="18"/>
      <w:lang w:val="en-GB"/>
    </w:rPr>
  </w:style>
  <w:style w:type="character" w:customStyle="1" w:styleId="NichtsZchn">
    <w:name w:val="Nichts Zchn"/>
    <w:basedOn w:val="Absatz-Standardschriftart"/>
    <w:link w:val="Nichts"/>
    <w:rsid w:val="00EF0494"/>
    <w:rPr>
      <w:rFonts w:ascii="Times New Roman" w:hAnsi="Times New Roman"/>
      <w:b/>
      <w:i/>
      <w:sz w:val="18"/>
      <w:lang w:val="en-GB"/>
    </w:rPr>
  </w:style>
  <w:style w:type="paragraph" w:styleId="Beschriftung">
    <w:name w:val="caption"/>
    <w:basedOn w:val="Standard"/>
    <w:next w:val="Standard"/>
    <w:uiPriority w:val="35"/>
    <w:unhideWhenUsed/>
    <w:qFormat/>
    <w:rsid w:val="00302D16"/>
    <w:pPr>
      <w:spacing w:after="200" w:line="240" w:lineRule="auto"/>
    </w:pPr>
    <w:rPr>
      <w:b/>
      <w:i/>
      <w:iCs/>
      <w:sz w:val="18"/>
      <w:szCs w:val="18"/>
    </w:rPr>
  </w:style>
  <w:style w:type="paragraph" w:styleId="KeinLeerraum">
    <w:name w:val="No Spacing"/>
    <w:uiPriority w:val="1"/>
    <w:qFormat/>
    <w:rsid w:val="00EF0494"/>
    <w:pPr>
      <w:spacing w:after="0" w:line="240" w:lineRule="auto"/>
    </w:pPr>
    <w:rPr>
      <w:rFonts w:ascii="Times New Roman" w:hAnsi="Times New Roman"/>
      <w:sz w:val="20"/>
    </w:rPr>
  </w:style>
  <w:style w:type="paragraph" w:customStyle="1" w:styleId="Code">
    <w:name w:val="Code"/>
    <w:basedOn w:val="Standard"/>
    <w:link w:val="CodeZchn"/>
    <w:qFormat/>
    <w:rsid w:val="00D345E1"/>
    <w:pPr>
      <w:keepNext/>
      <w:keepLines/>
      <w:shd w:val="clear" w:color="auto" w:fill="ADADAD" w:themeFill="background2" w:themeFillShade="BF"/>
      <w:ind w:left="851" w:right="851"/>
      <w:contextualSpacing/>
    </w:pPr>
    <w:rPr>
      <w:rFonts w:ascii="Courier New" w:hAnsi="Courier New"/>
    </w:rPr>
  </w:style>
  <w:style w:type="character" w:customStyle="1" w:styleId="CodeZchn">
    <w:name w:val="Code Zchn"/>
    <w:basedOn w:val="Absatz-Standardschriftart"/>
    <w:link w:val="Code"/>
    <w:rsid w:val="00D345E1"/>
    <w:rPr>
      <w:rFonts w:ascii="Courier New" w:hAnsi="Courier New"/>
      <w:color w:val="000000" w:themeColor="text1"/>
      <w:sz w:val="20"/>
      <w:shd w:val="clear" w:color="auto" w:fill="ADADAD" w:themeFill="background2" w:themeFillShade="BF"/>
    </w:rPr>
  </w:style>
  <w:style w:type="table" w:styleId="Tabellenraster">
    <w:name w:val="Table Grid"/>
    <w:basedOn w:val="NormaleTabelle"/>
    <w:uiPriority w:val="39"/>
    <w:rsid w:val="008B06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8112C3"/>
    <w:pPr>
      <w:spacing w:before="240" w:after="0" w:line="259" w:lineRule="auto"/>
      <w:outlineLvl w:val="9"/>
    </w:pPr>
    <w:rPr>
      <w:color w:val="0F4761" w:themeColor="accent1" w:themeShade="BF"/>
      <w:kern w:val="0"/>
      <w:sz w:val="32"/>
      <w:szCs w:val="32"/>
      <w:lang w:eastAsia="de-CH"/>
      <w14:ligatures w14:val="none"/>
    </w:rPr>
  </w:style>
  <w:style w:type="paragraph" w:styleId="Verzeichnis1">
    <w:name w:val="toc 1"/>
    <w:basedOn w:val="Standard"/>
    <w:next w:val="Standard"/>
    <w:autoRedefine/>
    <w:uiPriority w:val="39"/>
    <w:unhideWhenUsed/>
    <w:rsid w:val="008112C3"/>
    <w:pPr>
      <w:spacing w:after="100"/>
    </w:pPr>
  </w:style>
  <w:style w:type="paragraph" w:styleId="Verzeichnis2">
    <w:name w:val="toc 2"/>
    <w:basedOn w:val="Standard"/>
    <w:next w:val="Standard"/>
    <w:autoRedefine/>
    <w:uiPriority w:val="39"/>
    <w:unhideWhenUsed/>
    <w:rsid w:val="008112C3"/>
    <w:pPr>
      <w:spacing w:after="100"/>
      <w:ind w:left="200"/>
    </w:pPr>
  </w:style>
  <w:style w:type="paragraph" w:styleId="Verzeichnis3">
    <w:name w:val="toc 3"/>
    <w:basedOn w:val="Standard"/>
    <w:next w:val="Standard"/>
    <w:autoRedefine/>
    <w:uiPriority w:val="39"/>
    <w:unhideWhenUsed/>
    <w:rsid w:val="008112C3"/>
    <w:pPr>
      <w:spacing w:after="100"/>
      <w:ind w:left="400"/>
    </w:pPr>
  </w:style>
  <w:style w:type="character" w:styleId="Hyperlink">
    <w:name w:val="Hyperlink"/>
    <w:basedOn w:val="Absatz-Standardschriftart"/>
    <w:uiPriority w:val="99"/>
    <w:unhideWhenUsed/>
    <w:rsid w:val="008112C3"/>
    <w:rPr>
      <w:color w:val="467886" w:themeColor="hyperlink"/>
      <w:u w:val="single"/>
    </w:rPr>
  </w:style>
  <w:style w:type="paragraph" w:styleId="Abbildungsverzeichnis">
    <w:name w:val="table of figures"/>
    <w:basedOn w:val="Standard"/>
    <w:next w:val="Standard"/>
    <w:uiPriority w:val="99"/>
    <w:unhideWhenUsed/>
    <w:rsid w:val="00B96AFD"/>
    <w:pPr>
      <w:spacing w:after="0"/>
    </w:pPr>
  </w:style>
  <w:style w:type="paragraph" w:styleId="StandardWeb">
    <w:name w:val="Normal (Web)"/>
    <w:basedOn w:val="Standard"/>
    <w:uiPriority w:val="99"/>
    <w:semiHidden/>
    <w:unhideWhenUsed/>
    <w:rsid w:val="00595816"/>
    <w:rPr>
      <w:rFonts w:cs="Times New Roman"/>
      <w:sz w:val="24"/>
    </w:rPr>
  </w:style>
  <w:style w:type="character" w:styleId="Fett">
    <w:name w:val="Strong"/>
    <w:basedOn w:val="Absatz-Standardschriftart"/>
    <w:uiPriority w:val="22"/>
    <w:qFormat/>
    <w:rsid w:val="00C9729B"/>
    <w:rPr>
      <w:b/>
      <w:bCs/>
    </w:rPr>
  </w:style>
  <w:style w:type="character" w:styleId="HTMLCode">
    <w:name w:val="HTML Code"/>
    <w:basedOn w:val="Absatz-Standardschriftart"/>
    <w:uiPriority w:val="99"/>
    <w:semiHidden/>
    <w:unhideWhenUsed/>
    <w:rsid w:val="00086C33"/>
    <w:rPr>
      <w:rFonts w:ascii="Courier New" w:eastAsia="Times New Roman" w:hAnsi="Courier New" w:cs="Courier New"/>
      <w:sz w:val="20"/>
      <w:szCs w:val="20"/>
    </w:rPr>
  </w:style>
  <w:style w:type="paragraph" w:styleId="Literaturverzeichnis">
    <w:name w:val="Bibliography"/>
    <w:basedOn w:val="Standard"/>
    <w:next w:val="Standard"/>
    <w:uiPriority w:val="37"/>
    <w:unhideWhenUsed/>
    <w:rsid w:val="009D4377"/>
  </w:style>
  <w:style w:type="character" w:styleId="NichtaufgelsteErwhnung">
    <w:name w:val="Unresolved Mention"/>
    <w:basedOn w:val="Absatz-Standardschriftart"/>
    <w:uiPriority w:val="99"/>
    <w:semiHidden/>
    <w:unhideWhenUsed/>
    <w:rsid w:val="005747F4"/>
    <w:rPr>
      <w:color w:val="605E5C"/>
      <w:shd w:val="clear" w:color="auto" w:fill="E1DFDD"/>
    </w:rPr>
  </w:style>
  <w:style w:type="paragraph" w:styleId="Funotentext">
    <w:name w:val="footnote text"/>
    <w:basedOn w:val="Standard"/>
    <w:link w:val="FunotentextZchn"/>
    <w:uiPriority w:val="99"/>
    <w:semiHidden/>
    <w:unhideWhenUsed/>
    <w:rsid w:val="00F21B22"/>
    <w:pPr>
      <w:spacing w:after="0" w:line="240" w:lineRule="auto"/>
    </w:pPr>
    <w:rPr>
      <w:szCs w:val="20"/>
    </w:rPr>
  </w:style>
  <w:style w:type="character" w:customStyle="1" w:styleId="FunotentextZchn">
    <w:name w:val="Fußnotentext Zchn"/>
    <w:basedOn w:val="Absatz-Standardschriftart"/>
    <w:link w:val="Funotentext"/>
    <w:uiPriority w:val="99"/>
    <w:semiHidden/>
    <w:rsid w:val="00F21B22"/>
    <w:rPr>
      <w:rFonts w:ascii="Times New Roman" w:hAnsi="Times New Roman"/>
      <w:color w:val="000000" w:themeColor="text1"/>
      <w:sz w:val="20"/>
      <w:szCs w:val="20"/>
    </w:rPr>
  </w:style>
  <w:style w:type="character" w:styleId="Funotenzeichen">
    <w:name w:val="footnote reference"/>
    <w:basedOn w:val="Absatz-Standardschriftart"/>
    <w:uiPriority w:val="99"/>
    <w:semiHidden/>
    <w:unhideWhenUsed/>
    <w:rsid w:val="00F21B2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8990">
      <w:bodyDiv w:val="1"/>
      <w:marLeft w:val="0"/>
      <w:marRight w:val="0"/>
      <w:marTop w:val="0"/>
      <w:marBottom w:val="0"/>
      <w:divBdr>
        <w:top w:val="none" w:sz="0" w:space="0" w:color="auto"/>
        <w:left w:val="none" w:sz="0" w:space="0" w:color="auto"/>
        <w:bottom w:val="none" w:sz="0" w:space="0" w:color="auto"/>
        <w:right w:val="none" w:sz="0" w:space="0" w:color="auto"/>
      </w:divBdr>
    </w:div>
    <w:div w:id="7799468">
      <w:bodyDiv w:val="1"/>
      <w:marLeft w:val="0"/>
      <w:marRight w:val="0"/>
      <w:marTop w:val="0"/>
      <w:marBottom w:val="0"/>
      <w:divBdr>
        <w:top w:val="none" w:sz="0" w:space="0" w:color="auto"/>
        <w:left w:val="none" w:sz="0" w:space="0" w:color="auto"/>
        <w:bottom w:val="none" w:sz="0" w:space="0" w:color="auto"/>
        <w:right w:val="none" w:sz="0" w:space="0" w:color="auto"/>
      </w:divBdr>
    </w:div>
    <w:div w:id="17782939">
      <w:bodyDiv w:val="1"/>
      <w:marLeft w:val="0"/>
      <w:marRight w:val="0"/>
      <w:marTop w:val="0"/>
      <w:marBottom w:val="0"/>
      <w:divBdr>
        <w:top w:val="none" w:sz="0" w:space="0" w:color="auto"/>
        <w:left w:val="none" w:sz="0" w:space="0" w:color="auto"/>
        <w:bottom w:val="none" w:sz="0" w:space="0" w:color="auto"/>
        <w:right w:val="none" w:sz="0" w:space="0" w:color="auto"/>
      </w:divBdr>
    </w:div>
    <w:div w:id="38283812">
      <w:bodyDiv w:val="1"/>
      <w:marLeft w:val="0"/>
      <w:marRight w:val="0"/>
      <w:marTop w:val="0"/>
      <w:marBottom w:val="0"/>
      <w:divBdr>
        <w:top w:val="none" w:sz="0" w:space="0" w:color="auto"/>
        <w:left w:val="none" w:sz="0" w:space="0" w:color="auto"/>
        <w:bottom w:val="none" w:sz="0" w:space="0" w:color="auto"/>
        <w:right w:val="none" w:sz="0" w:space="0" w:color="auto"/>
      </w:divBdr>
    </w:div>
    <w:div w:id="86538345">
      <w:bodyDiv w:val="1"/>
      <w:marLeft w:val="0"/>
      <w:marRight w:val="0"/>
      <w:marTop w:val="0"/>
      <w:marBottom w:val="0"/>
      <w:divBdr>
        <w:top w:val="none" w:sz="0" w:space="0" w:color="auto"/>
        <w:left w:val="none" w:sz="0" w:space="0" w:color="auto"/>
        <w:bottom w:val="none" w:sz="0" w:space="0" w:color="auto"/>
        <w:right w:val="none" w:sz="0" w:space="0" w:color="auto"/>
      </w:divBdr>
    </w:div>
    <w:div w:id="89931071">
      <w:bodyDiv w:val="1"/>
      <w:marLeft w:val="0"/>
      <w:marRight w:val="0"/>
      <w:marTop w:val="0"/>
      <w:marBottom w:val="0"/>
      <w:divBdr>
        <w:top w:val="none" w:sz="0" w:space="0" w:color="auto"/>
        <w:left w:val="none" w:sz="0" w:space="0" w:color="auto"/>
        <w:bottom w:val="none" w:sz="0" w:space="0" w:color="auto"/>
        <w:right w:val="none" w:sz="0" w:space="0" w:color="auto"/>
      </w:divBdr>
    </w:div>
    <w:div w:id="90515896">
      <w:bodyDiv w:val="1"/>
      <w:marLeft w:val="0"/>
      <w:marRight w:val="0"/>
      <w:marTop w:val="0"/>
      <w:marBottom w:val="0"/>
      <w:divBdr>
        <w:top w:val="none" w:sz="0" w:space="0" w:color="auto"/>
        <w:left w:val="none" w:sz="0" w:space="0" w:color="auto"/>
        <w:bottom w:val="none" w:sz="0" w:space="0" w:color="auto"/>
        <w:right w:val="none" w:sz="0" w:space="0" w:color="auto"/>
      </w:divBdr>
    </w:div>
    <w:div w:id="113407618">
      <w:bodyDiv w:val="1"/>
      <w:marLeft w:val="0"/>
      <w:marRight w:val="0"/>
      <w:marTop w:val="0"/>
      <w:marBottom w:val="0"/>
      <w:divBdr>
        <w:top w:val="none" w:sz="0" w:space="0" w:color="auto"/>
        <w:left w:val="none" w:sz="0" w:space="0" w:color="auto"/>
        <w:bottom w:val="none" w:sz="0" w:space="0" w:color="auto"/>
        <w:right w:val="none" w:sz="0" w:space="0" w:color="auto"/>
      </w:divBdr>
    </w:div>
    <w:div w:id="132337147">
      <w:bodyDiv w:val="1"/>
      <w:marLeft w:val="0"/>
      <w:marRight w:val="0"/>
      <w:marTop w:val="0"/>
      <w:marBottom w:val="0"/>
      <w:divBdr>
        <w:top w:val="none" w:sz="0" w:space="0" w:color="auto"/>
        <w:left w:val="none" w:sz="0" w:space="0" w:color="auto"/>
        <w:bottom w:val="none" w:sz="0" w:space="0" w:color="auto"/>
        <w:right w:val="none" w:sz="0" w:space="0" w:color="auto"/>
      </w:divBdr>
    </w:div>
    <w:div w:id="191656007">
      <w:bodyDiv w:val="1"/>
      <w:marLeft w:val="0"/>
      <w:marRight w:val="0"/>
      <w:marTop w:val="0"/>
      <w:marBottom w:val="0"/>
      <w:divBdr>
        <w:top w:val="none" w:sz="0" w:space="0" w:color="auto"/>
        <w:left w:val="none" w:sz="0" w:space="0" w:color="auto"/>
        <w:bottom w:val="none" w:sz="0" w:space="0" w:color="auto"/>
        <w:right w:val="none" w:sz="0" w:space="0" w:color="auto"/>
      </w:divBdr>
    </w:div>
    <w:div w:id="204686382">
      <w:bodyDiv w:val="1"/>
      <w:marLeft w:val="0"/>
      <w:marRight w:val="0"/>
      <w:marTop w:val="0"/>
      <w:marBottom w:val="0"/>
      <w:divBdr>
        <w:top w:val="none" w:sz="0" w:space="0" w:color="auto"/>
        <w:left w:val="none" w:sz="0" w:space="0" w:color="auto"/>
        <w:bottom w:val="none" w:sz="0" w:space="0" w:color="auto"/>
        <w:right w:val="none" w:sz="0" w:space="0" w:color="auto"/>
      </w:divBdr>
    </w:div>
    <w:div w:id="206379758">
      <w:bodyDiv w:val="1"/>
      <w:marLeft w:val="0"/>
      <w:marRight w:val="0"/>
      <w:marTop w:val="0"/>
      <w:marBottom w:val="0"/>
      <w:divBdr>
        <w:top w:val="none" w:sz="0" w:space="0" w:color="auto"/>
        <w:left w:val="none" w:sz="0" w:space="0" w:color="auto"/>
        <w:bottom w:val="none" w:sz="0" w:space="0" w:color="auto"/>
        <w:right w:val="none" w:sz="0" w:space="0" w:color="auto"/>
      </w:divBdr>
    </w:div>
    <w:div w:id="254441767">
      <w:bodyDiv w:val="1"/>
      <w:marLeft w:val="0"/>
      <w:marRight w:val="0"/>
      <w:marTop w:val="0"/>
      <w:marBottom w:val="0"/>
      <w:divBdr>
        <w:top w:val="none" w:sz="0" w:space="0" w:color="auto"/>
        <w:left w:val="none" w:sz="0" w:space="0" w:color="auto"/>
        <w:bottom w:val="none" w:sz="0" w:space="0" w:color="auto"/>
        <w:right w:val="none" w:sz="0" w:space="0" w:color="auto"/>
      </w:divBdr>
    </w:div>
    <w:div w:id="264075974">
      <w:bodyDiv w:val="1"/>
      <w:marLeft w:val="0"/>
      <w:marRight w:val="0"/>
      <w:marTop w:val="0"/>
      <w:marBottom w:val="0"/>
      <w:divBdr>
        <w:top w:val="none" w:sz="0" w:space="0" w:color="auto"/>
        <w:left w:val="none" w:sz="0" w:space="0" w:color="auto"/>
        <w:bottom w:val="none" w:sz="0" w:space="0" w:color="auto"/>
        <w:right w:val="none" w:sz="0" w:space="0" w:color="auto"/>
      </w:divBdr>
    </w:div>
    <w:div w:id="276525004">
      <w:bodyDiv w:val="1"/>
      <w:marLeft w:val="0"/>
      <w:marRight w:val="0"/>
      <w:marTop w:val="0"/>
      <w:marBottom w:val="0"/>
      <w:divBdr>
        <w:top w:val="none" w:sz="0" w:space="0" w:color="auto"/>
        <w:left w:val="none" w:sz="0" w:space="0" w:color="auto"/>
        <w:bottom w:val="none" w:sz="0" w:space="0" w:color="auto"/>
        <w:right w:val="none" w:sz="0" w:space="0" w:color="auto"/>
      </w:divBdr>
    </w:div>
    <w:div w:id="279340687">
      <w:bodyDiv w:val="1"/>
      <w:marLeft w:val="0"/>
      <w:marRight w:val="0"/>
      <w:marTop w:val="0"/>
      <w:marBottom w:val="0"/>
      <w:divBdr>
        <w:top w:val="none" w:sz="0" w:space="0" w:color="auto"/>
        <w:left w:val="none" w:sz="0" w:space="0" w:color="auto"/>
        <w:bottom w:val="none" w:sz="0" w:space="0" w:color="auto"/>
        <w:right w:val="none" w:sz="0" w:space="0" w:color="auto"/>
      </w:divBdr>
    </w:div>
    <w:div w:id="282343448">
      <w:bodyDiv w:val="1"/>
      <w:marLeft w:val="0"/>
      <w:marRight w:val="0"/>
      <w:marTop w:val="0"/>
      <w:marBottom w:val="0"/>
      <w:divBdr>
        <w:top w:val="none" w:sz="0" w:space="0" w:color="auto"/>
        <w:left w:val="none" w:sz="0" w:space="0" w:color="auto"/>
        <w:bottom w:val="none" w:sz="0" w:space="0" w:color="auto"/>
        <w:right w:val="none" w:sz="0" w:space="0" w:color="auto"/>
      </w:divBdr>
      <w:divsChild>
        <w:div w:id="1995141392">
          <w:marLeft w:val="0"/>
          <w:marRight w:val="0"/>
          <w:marTop w:val="0"/>
          <w:marBottom w:val="0"/>
          <w:divBdr>
            <w:top w:val="none" w:sz="0" w:space="0" w:color="auto"/>
            <w:left w:val="none" w:sz="0" w:space="0" w:color="auto"/>
            <w:bottom w:val="none" w:sz="0" w:space="0" w:color="auto"/>
            <w:right w:val="none" w:sz="0" w:space="0" w:color="auto"/>
          </w:divBdr>
          <w:divsChild>
            <w:div w:id="1258366864">
              <w:marLeft w:val="0"/>
              <w:marRight w:val="0"/>
              <w:marTop w:val="0"/>
              <w:marBottom w:val="0"/>
              <w:divBdr>
                <w:top w:val="none" w:sz="0" w:space="0" w:color="auto"/>
                <w:left w:val="none" w:sz="0" w:space="0" w:color="auto"/>
                <w:bottom w:val="none" w:sz="0" w:space="0" w:color="auto"/>
                <w:right w:val="none" w:sz="0" w:space="0" w:color="auto"/>
              </w:divBdr>
            </w:div>
            <w:div w:id="1098140770">
              <w:marLeft w:val="0"/>
              <w:marRight w:val="0"/>
              <w:marTop w:val="0"/>
              <w:marBottom w:val="0"/>
              <w:divBdr>
                <w:top w:val="none" w:sz="0" w:space="0" w:color="auto"/>
                <w:left w:val="none" w:sz="0" w:space="0" w:color="auto"/>
                <w:bottom w:val="none" w:sz="0" w:space="0" w:color="auto"/>
                <w:right w:val="none" w:sz="0" w:space="0" w:color="auto"/>
              </w:divBdr>
            </w:div>
            <w:div w:id="1819880034">
              <w:marLeft w:val="0"/>
              <w:marRight w:val="0"/>
              <w:marTop w:val="0"/>
              <w:marBottom w:val="0"/>
              <w:divBdr>
                <w:top w:val="none" w:sz="0" w:space="0" w:color="auto"/>
                <w:left w:val="none" w:sz="0" w:space="0" w:color="auto"/>
                <w:bottom w:val="none" w:sz="0" w:space="0" w:color="auto"/>
                <w:right w:val="none" w:sz="0" w:space="0" w:color="auto"/>
              </w:divBdr>
            </w:div>
            <w:div w:id="2059434315">
              <w:marLeft w:val="0"/>
              <w:marRight w:val="0"/>
              <w:marTop w:val="0"/>
              <w:marBottom w:val="0"/>
              <w:divBdr>
                <w:top w:val="none" w:sz="0" w:space="0" w:color="auto"/>
                <w:left w:val="none" w:sz="0" w:space="0" w:color="auto"/>
                <w:bottom w:val="none" w:sz="0" w:space="0" w:color="auto"/>
                <w:right w:val="none" w:sz="0" w:space="0" w:color="auto"/>
              </w:divBdr>
            </w:div>
            <w:div w:id="1411270890">
              <w:marLeft w:val="0"/>
              <w:marRight w:val="0"/>
              <w:marTop w:val="0"/>
              <w:marBottom w:val="0"/>
              <w:divBdr>
                <w:top w:val="none" w:sz="0" w:space="0" w:color="auto"/>
                <w:left w:val="none" w:sz="0" w:space="0" w:color="auto"/>
                <w:bottom w:val="none" w:sz="0" w:space="0" w:color="auto"/>
                <w:right w:val="none" w:sz="0" w:space="0" w:color="auto"/>
              </w:divBdr>
            </w:div>
            <w:div w:id="1469661102">
              <w:marLeft w:val="0"/>
              <w:marRight w:val="0"/>
              <w:marTop w:val="0"/>
              <w:marBottom w:val="0"/>
              <w:divBdr>
                <w:top w:val="none" w:sz="0" w:space="0" w:color="auto"/>
                <w:left w:val="none" w:sz="0" w:space="0" w:color="auto"/>
                <w:bottom w:val="none" w:sz="0" w:space="0" w:color="auto"/>
                <w:right w:val="none" w:sz="0" w:space="0" w:color="auto"/>
              </w:divBdr>
            </w:div>
            <w:div w:id="112139568">
              <w:marLeft w:val="0"/>
              <w:marRight w:val="0"/>
              <w:marTop w:val="0"/>
              <w:marBottom w:val="0"/>
              <w:divBdr>
                <w:top w:val="none" w:sz="0" w:space="0" w:color="auto"/>
                <w:left w:val="none" w:sz="0" w:space="0" w:color="auto"/>
                <w:bottom w:val="none" w:sz="0" w:space="0" w:color="auto"/>
                <w:right w:val="none" w:sz="0" w:space="0" w:color="auto"/>
              </w:divBdr>
            </w:div>
            <w:div w:id="9761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6339">
      <w:bodyDiv w:val="1"/>
      <w:marLeft w:val="0"/>
      <w:marRight w:val="0"/>
      <w:marTop w:val="0"/>
      <w:marBottom w:val="0"/>
      <w:divBdr>
        <w:top w:val="none" w:sz="0" w:space="0" w:color="auto"/>
        <w:left w:val="none" w:sz="0" w:space="0" w:color="auto"/>
        <w:bottom w:val="none" w:sz="0" w:space="0" w:color="auto"/>
        <w:right w:val="none" w:sz="0" w:space="0" w:color="auto"/>
      </w:divBdr>
      <w:divsChild>
        <w:div w:id="87042235">
          <w:marLeft w:val="0"/>
          <w:marRight w:val="0"/>
          <w:marTop w:val="0"/>
          <w:marBottom w:val="0"/>
          <w:divBdr>
            <w:top w:val="none" w:sz="0" w:space="0" w:color="auto"/>
            <w:left w:val="none" w:sz="0" w:space="0" w:color="auto"/>
            <w:bottom w:val="none" w:sz="0" w:space="0" w:color="auto"/>
            <w:right w:val="none" w:sz="0" w:space="0" w:color="auto"/>
          </w:divBdr>
          <w:divsChild>
            <w:div w:id="1206871963">
              <w:marLeft w:val="0"/>
              <w:marRight w:val="0"/>
              <w:marTop w:val="0"/>
              <w:marBottom w:val="0"/>
              <w:divBdr>
                <w:top w:val="none" w:sz="0" w:space="0" w:color="auto"/>
                <w:left w:val="none" w:sz="0" w:space="0" w:color="auto"/>
                <w:bottom w:val="none" w:sz="0" w:space="0" w:color="auto"/>
                <w:right w:val="none" w:sz="0" w:space="0" w:color="auto"/>
              </w:divBdr>
            </w:div>
            <w:div w:id="1065838698">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674723399">
              <w:marLeft w:val="0"/>
              <w:marRight w:val="0"/>
              <w:marTop w:val="0"/>
              <w:marBottom w:val="0"/>
              <w:divBdr>
                <w:top w:val="none" w:sz="0" w:space="0" w:color="auto"/>
                <w:left w:val="none" w:sz="0" w:space="0" w:color="auto"/>
                <w:bottom w:val="none" w:sz="0" w:space="0" w:color="auto"/>
                <w:right w:val="none" w:sz="0" w:space="0" w:color="auto"/>
              </w:divBdr>
            </w:div>
            <w:div w:id="2101639289">
              <w:marLeft w:val="0"/>
              <w:marRight w:val="0"/>
              <w:marTop w:val="0"/>
              <w:marBottom w:val="0"/>
              <w:divBdr>
                <w:top w:val="none" w:sz="0" w:space="0" w:color="auto"/>
                <w:left w:val="none" w:sz="0" w:space="0" w:color="auto"/>
                <w:bottom w:val="none" w:sz="0" w:space="0" w:color="auto"/>
                <w:right w:val="none" w:sz="0" w:space="0" w:color="auto"/>
              </w:divBdr>
            </w:div>
            <w:div w:id="1824002764">
              <w:marLeft w:val="0"/>
              <w:marRight w:val="0"/>
              <w:marTop w:val="0"/>
              <w:marBottom w:val="0"/>
              <w:divBdr>
                <w:top w:val="none" w:sz="0" w:space="0" w:color="auto"/>
                <w:left w:val="none" w:sz="0" w:space="0" w:color="auto"/>
                <w:bottom w:val="none" w:sz="0" w:space="0" w:color="auto"/>
                <w:right w:val="none" w:sz="0" w:space="0" w:color="auto"/>
              </w:divBdr>
            </w:div>
            <w:div w:id="591665716">
              <w:marLeft w:val="0"/>
              <w:marRight w:val="0"/>
              <w:marTop w:val="0"/>
              <w:marBottom w:val="0"/>
              <w:divBdr>
                <w:top w:val="none" w:sz="0" w:space="0" w:color="auto"/>
                <w:left w:val="none" w:sz="0" w:space="0" w:color="auto"/>
                <w:bottom w:val="none" w:sz="0" w:space="0" w:color="auto"/>
                <w:right w:val="none" w:sz="0" w:space="0" w:color="auto"/>
              </w:divBdr>
            </w:div>
            <w:div w:id="11870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74153">
      <w:bodyDiv w:val="1"/>
      <w:marLeft w:val="0"/>
      <w:marRight w:val="0"/>
      <w:marTop w:val="0"/>
      <w:marBottom w:val="0"/>
      <w:divBdr>
        <w:top w:val="none" w:sz="0" w:space="0" w:color="auto"/>
        <w:left w:val="none" w:sz="0" w:space="0" w:color="auto"/>
        <w:bottom w:val="none" w:sz="0" w:space="0" w:color="auto"/>
        <w:right w:val="none" w:sz="0" w:space="0" w:color="auto"/>
      </w:divBdr>
    </w:div>
    <w:div w:id="348026946">
      <w:bodyDiv w:val="1"/>
      <w:marLeft w:val="0"/>
      <w:marRight w:val="0"/>
      <w:marTop w:val="0"/>
      <w:marBottom w:val="0"/>
      <w:divBdr>
        <w:top w:val="none" w:sz="0" w:space="0" w:color="auto"/>
        <w:left w:val="none" w:sz="0" w:space="0" w:color="auto"/>
        <w:bottom w:val="none" w:sz="0" w:space="0" w:color="auto"/>
        <w:right w:val="none" w:sz="0" w:space="0" w:color="auto"/>
      </w:divBdr>
    </w:div>
    <w:div w:id="421952343">
      <w:bodyDiv w:val="1"/>
      <w:marLeft w:val="0"/>
      <w:marRight w:val="0"/>
      <w:marTop w:val="0"/>
      <w:marBottom w:val="0"/>
      <w:divBdr>
        <w:top w:val="none" w:sz="0" w:space="0" w:color="auto"/>
        <w:left w:val="none" w:sz="0" w:space="0" w:color="auto"/>
        <w:bottom w:val="none" w:sz="0" w:space="0" w:color="auto"/>
        <w:right w:val="none" w:sz="0" w:space="0" w:color="auto"/>
      </w:divBdr>
    </w:div>
    <w:div w:id="434709342">
      <w:bodyDiv w:val="1"/>
      <w:marLeft w:val="0"/>
      <w:marRight w:val="0"/>
      <w:marTop w:val="0"/>
      <w:marBottom w:val="0"/>
      <w:divBdr>
        <w:top w:val="none" w:sz="0" w:space="0" w:color="auto"/>
        <w:left w:val="none" w:sz="0" w:space="0" w:color="auto"/>
        <w:bottom w:val="none" w:sz="0" w:space="0" w:color="auto"/>
        <w:right w:val="none" w:sz="0" w:space="0" w:color="auto"/>
      </w:divBdr>
    </w:div>
    <w:div w:id="509412844">
      <w:bodyDiv w:val="1"/>
      <w:marLeft w:val="0"/>
      <w:marRight w:val="0"/>
      <w:marTop w:val="0"/>
      <w:marBottom w:val="0"/>
      <w:divBdr>
        <w:top w:val="none" w:sz="0" w:space="0" w:color="auto"/>
        <w:left w:val="none" w:sz="0" w:space="0" w:color="auto"/>
        <w:bottom w:val="none" w:sz="0" w:space="0" w:color="auto"/>
        <w:right w:val="none" w:sz="0" w:space="0" w:color="auto"/>
      </w:divBdr>
    </w:div>
    <w:div w:id="533274221">
      <w:bodyDiv w:val="1"/>
      <w:marLeft w:val="0"/>
      <w:marRight w:val="0"/>
      <w:marTop w:val="0"/>
      <w:marBottom w:val="0"/>
      <w:divBdr>
        <w:top w:val="none" w:sz="0" w:space="0" w:color="auto"/>
        <w:left w:val="none" w:sz="0" w:space="0" w:color="auto"/>
        <w:bottom w:val="none" w:sz="0" w:space="0" w:color="auto"/>
        <w:right w:val="none" w:sz="0" w:space="0" w:color="auto"/>
      </w:divBdr>
    </w:div>
    <w:div w:id="539827822">
      <w:bodyDiv w:val="1"/>
      <w:marLeft w:val="0"/>
      <w:marRight w:val="0"/>
      <w:marTop w:val="0"/>
      <w:marBottom w:val="0"/>
      <w:divBdr>
        <w:top w:val="none" w:sz="0" w:space="0" w:color="auto"/>
        <w:left w:val="none" w:sz="0" w:space="0" w:color="auto"/>
        <w:bottom w:val="none" w:sz="0" w:space="0" w:color="auto"/>
        <w:right w:val="none" w:sz="0" w:space="0" w:color="auto"/>
      </w:divBdr>
    </w:div>
    <w:div w:id="618532121">
      <w:bodyDiv w:val="1"/>
      <w:marLeft w:val="0"/>
      <w:marRight w:val="0"/>
      <w:marTop w:val="0"/>
      <w:marBottom w:val="0"/>
      <w:divBdr>
        <w:top w:val="none" w:sz="0" w:space="0" w:color="auto"/>
        <w:left w:val="none" w:sz="0" w:space="0" w:color="auto"/>
        <w:bottom w:val="none" w:sz="0" w:space="0" w:color="auto"/>
        <w:right w:val="none" w:sz="0" w:space="0" w:color="auto"/>
      </w:divBdr>
    </w:div>
    <w:div w:id="629670436">
      <w:bodyDiv w:val="1"/>
      <w:marLeft w:val="0"/>
      <w:marRight w:val="0"/>
      <w:marTop w:val="0"/>
      <w:marBottom w:val="0"/>
      <w:divBdr>
        <w:top w:val="none" w:sz="0" w:space="0" w:color="auto"/>
        <w:left w:val="none" w:sz="0" w:space="0" w:color="auto"/>
        <w:bottom w:val="none" w:sz="0" w:space="0" w:color="auto"/>
        <w:right w:val="none" w:sz="0" w:space="0" w:color="auto"/>
      </w:divBdr>
    </w:div>
    <w:div w:id="658926822">
      <w:bodyDiv w:val="1"/>
      <w:marLeft w:val="0"/>
      <w:marRight w:val="0"/>
      <w:marTop w:val="0"/>
      <w:marBottom w:val="0"/>
      <w:divBdr>
        <w:top w:val="none" w:sz="0" w:space="0" w:color="auto"/>
        <w:left w:val="none" w:sz="0" w:space="0" w:color="auto"/>
        <w:bottom w:val="none" w:sz="0" w:space="0" w:color="auto"/>
        <w:right w:val="none" w:sz="0" w:space="0" w:color="auto"/>
      </w:divBdr>
    </w:div>
    <w:div w:id="674843806">
      <w:bodyDiv w:val="1"/>
      <w:marLeft w:val="0"/>
      <w:marRight w:val="0"/>
      <w:marTop w:val="0"/>
      <w:marBottom w:val="0"/>
      <w:divBdr>
        <w:top w:val="none" w:sz="0" w:space="0" w:color="auto"/>
        <w:left w:val="none" w:sz="0" w:space="0" w:color="auto"/>
        <w:bottom w:val="none" w:sz="0" w:space="0" w:color="auto"/>
        <w:right w:val="none" w:sz="0" w:space="0" w:color="auto"/>
      </w:divBdr>
    </w:div>
    <w:div w:id="678194575">
      <w:bodyDiv w:val="1"/>
      <w:marLeft w:val="0"/>
      <w:marRight w:val="0"/>
      <w:marTop w:val="0"/>
      <w:marBottom w:val="0"/>
      <w:divBdr>
        <w:top w:val="none" w:sz="0" w:space="0" w:color="auto"/>
        <w:left w:val="none" w:sz="0" w:space="0" w:color="auto"/>
        <w:bottom w:val="none" w:sz="0" w:space="0" w:color="auto"/>
        <w:right w:val="none" w:sz="0" w:space="0" w:color="auto"/>
      </w:divBdr>
    </w:div>
    <w:div w:id="714702130">
      <w:bodyDiv w:val="1"/>
      <w:marLeft w:val="0"/>
      <w:marRight w:val="0"/>
      <w:marTop w:val="0"/>
      <w:marBottom w:val="0"/>
      <w:divBdr>
        <w:top w:val="none" w:sz="0" w:space="0" w:color="auto"/>
        <w:left w:val="none" w:sz="0" w:space="0" w:color="auto"/>
        <w:bottom w:val="none" w:sz="0" w:space="0" w:color="auto"/>
        <w:right w:val="none" w:sz="0" w:space="0" w:color="auto"/>
      </w:divBdr>
    </w:div>
    <w:div w:id="715664536">
      <w:bodyDiv w:val="1"/>
      <w:marLeft w:val="0"/>
      <w:marRight w:val="0"/>
      <w:marTop w:val="0"/>
      <w:marBottom w:val="0"/>
      <w:divBdr>
        <w:top w:val="none" w:sz="0" w:space="0" w:color="auto"/>
        <w:left w:val="none" w:sz="0" w:space="0" w:color="auto"/>
        <w:bottom w:val="none" w:sz="0" w:space="0" w:color="auto"/>
        <w:right w:val="none" w:sz="0" w:space="0" w:color="auto"/>
      </w:divBdr>
    </w:div>
    <w:div w:id="722172762">
      <w:bodyDiv w:val="1"/>
      <w:marLeft w:val="0"/>
      <w:marRight w:val="0"/>
      <w:marTop w:val="0"/>
      <w:marBottom w:val="0"/>
      <w:divBdr>
        <w:top w:val="none" w:sz="0" w:space="0" w:color="auto"/>
        <w:left w:val="none" w:sz="0" w:space="0" w:color="auto"/>
        <w:bottom w:val="none" w:sz="0" w:space="0" w:color="auto"/>
        <w:right w:val="none" w:sz="0" w:space="0" w:color="auto"/>
      </w:divBdr>
    </w:div>
    <w:div w:id="740758593">
      <w:bodyDiv w:val="1"/>
      <w:marLeft w:val="0"/>
      <w:marRight w:val="0"/>
      <w:marTop w:val="0"/>
      <w:marBottom w:val="0"/>
      <w:divBdr>
        <w:top w:val="none" w:sz="0" w:space="0" w:color="auto"/>
        <w:left w:val="none" w:sz="0" w:space="0" w:color="auto"/>
        <w:bottom w:val="none" w:sz="0" w:space="0" w:color="auto"/>
        <w:right w:val="none" w:sz="0" w:space="0" w:color="auto"/>
      </w:divBdr>
    </w:div>
    <w:div w:id="752243972">
      <w:bodyDiv w:val="1"/>
      <w:marLeft w:val="0"/>
      <w:marRight w:val="0"/>
      <w:marTop w:val="0"/>
      <w:marBottom w:val="0"/>
      <w:divBdr>
        <w:top w:val="none" w:sz="0" w:space="0" w:color="auto"/>
        <w:left w:val="none" w:sz="0" w:space="0" w:color="auto"/>
        <w:bottom w:val="none" w:sz="0" w:space="0" w:color="auto"/>
        <w:right w:val="none" w:sz="0" w:space="0" w:color="auto"/>
      </w:divBdr>
    </w:div>
    <w:div w:id="753626634">
      <w:bodyDiv w:val="1"/>
      <w:marLeft w:val="0"/>
      <w:marRight w:val="0"/>
      <w:marTop w:val="0"/>
      <w:marBottom w:val="0"/>
      <w:divBdr>
        <w:top w:val="none" w:sz="0" w:space="0" w:color="auto"/>
        <w:left w:val="none" w:sz="0" w:space="0" w:color="auto"/>
        <w:bottom w:val="none" w:sz="0" w:space="0" w:color="auto"/>
        <w:right w:val="none" w:sz="0" w:space="0" w:color="auto"/>
      </w:divBdr>
    </w:div>
    <w:div w:id="757823631">
      <w:bodyDiv w:val="1"/>
      <w:marLeft w:val="0"/>
      <w:marRight w:val="0"/>
      <w:marTop w:val="0"/>
      <w:marBottom w:val="0"/>
      <w:divBdr>
        <w:top w:val="none" w:sz="0" w:space="0" w:color="auto"/>
        <w:left w:val="none" w:sz="0" w:space="0" w:color="auto"/>
        <w:bottom w:val="none" w:sz="0" w:space="0" w:color="auto"/>
        <w:right w:val="none" w:sz="0" w:space="0" w:color="auto"/>
      </w:divBdr>
    </w:div>
    <w:div w:id="807433932">
      <w:bodyDiv w:val="1"/>
      <w:marLeft w:val="0"/>
      <w:marRight w:val="0"/>
      <w:marTop w:val="0"/>
      <w:marBottom w:val="0"/>
      <w:divBdr>
        <w:top w:val="none" w:sz="0" w:space="0" w:color="auto"/>
        <w:left w:val="none" w:sz="0" w:space="0" w:color="auto"/>
        <w:bottom w:val="none" w:sz="0" w:space="0" w:color="auto"/>
        <w:right w:val="none" w:sz="0" w:space="0" w:color="auto"/>
      </w:divBdr>
    </w:div>
    <w:div w:id="828331954">
      <w:bodyDiv w:val="1"/>
      <w:marLeft w:val="0"/>
      <w:marRight w:val="0"/>
      <w:marTop w:val="0"/>
      <w:marBottom w:val="0"/>
      <w:divBdr>
        <w:top w:val="none" w:sz="0" w:space="0" w:color="auto"/>
        <w:left w:val="none" w:sz="0" w:space="0" w:color="auto"/>
        <w:bottom w:val="none" w:sz="0" w:space="0" w:color="auto"/>
        <w:right w:val="none" w:sz="0" w:space="0" w:color="auto"/>
      </w:divBdr>
    </w:div>
    <w:div w:id="831483540">
      <w:bodyDiv w:val="1"/>
      <w:marLeft w:val="0"/>
      <w:marRight w:val="0"/>
      <w:marTop w:val="0"/>
      <w:marBottom w:val="0"/>
      <w:divBdr>
        <w:top w:val="none" w:sz="0" w:space="0" w:color="auto"/>
        <w:left w:val="none" w:sz="0" w:space="0" w:color="auto"/>
        <w:bottom w:val="none" w:sz="0" w:space="0" w:color="auto"/>
        <w:right w:val="none" w:sz="0" w:space="0" w:color="auto"/>
      </w:divBdr>
    </w:div>
    <w:div w:id="863323139">
      <w:bodyDiv w:val="1"/>
      <w:marLeft w:val="0"/>
      <w:marRight w:val="0"/>
      <w:marTop w:val="0"/>
      <w:marBottom w:val="0"/>
      <w:divBdr>
        <w:top w:val="none" w:sz="0" w:space="0" w:color="auto"/>
        <w:left w:val="none" w:sz="0" w:space="0" w:color="auto"/>
        <w:bottom w:val="none" w:sz="0" w:space="0" w:color="auto"/>
        <w:right w:val="none" w:sz="0" w:space="0" w:color="auto"/>
      </w:divBdr>
    </w:div>
    <w:div w:id="869806281">
      <w:bodyDiv w:val="1"/>
      <w:marLeft w:val="0"/>
      <w:marRight w:val="0"/>
      <w:marTop w:val="0"/>
      <w:marBottom w:val="0"/>
      <w:divBdr>
        <w:top w:val="none" w:sz="0" w:space="0" w:color="auto"/>
        <w:left w:val="none" w:sz="0" w:space="0" w:color="auto"/>
        <w:bottom w:val="none" w:sz="0" w:space="0" w:color="auto"/>
        <w:right w:val="none" w:sz="0" w:space="0" w:color="auto"/>
      </w:divBdr>
    </w:div>
    <w:div w:id="880365710">
      <w:bodyDiv w:val="1"/>
      <w:marLeft w:val="0"/>
      <w:marRight w:val="0"/>
      <w:marTop w:val="0"/>
      <w:marBottom w:val="0"/>
      <w:divBdr>
        <w:top w:val="none" w:sz="0" w:space="0" w:color="auto"/>
        <w:left w:val="none" w:sz="0" w:space="0" w:color="auto"/>
        <w:bottom w:val="none" w:sz="0" w:space="0" w:color="auto"/>
        <w:right w:val="none" w:sz="0" w:space="0" w:color="auto"/>
      </w:divBdr>
    </w:div>
    <w:div w:id="888765839">
      <w:bodyDiv w:val="1"/>
      <w:marLeft w:val="0"/>
      <w:marRight w:val="0"/>
      <w:marTop w:val="0"/>
      <w:marBottom w:val="0"/>
      <w:divBdr>
        <w:top w:val="none" w:sz="0" w:space="0" w:color="auto"/>
        <w:left w:val="none" w:sz="0" w:space="0" w:color="auto"/>
        <w:bottom w:val="none" w:sz="0" w:space="0" w:color="auto"/>
        <w:right w:val="none" w:sz="0" w:space="0" w:color="auto"/>
      </w:divBdr>
    </w:div>
    <w:div w:id="967055483">
      <w:bodyDiv w:val="1"/>
      <w:marLeft w:val="0"/>
      <w:marRight w:val="0"/>
      <w:marTop w:val="0"/>
      <w:marBottom w:val="0"/>
      <w:divBdr>
        <w:top w:val="none" w:sz="0" w:space="0" w:color="auto"/>
        <w:left w:val="none" w:sz="0" w:space="0" w:color="auto"/>
        <w:bottom w:val="none" w:sz="0" w:space="0" w:color="auto"/>
        <w:right w:val="none" w:sz="0" w:space="0" w:color="auto"/>
      </w:divBdr>
    </w:div>
    <w:div w:id="972715593">
      <w:bodyDiv w:val="1"/>
      <w:marLeft w:val="0"/>
      <w:marRight w:val="0"/>
      <w:marTop w:val="0"/>
      <w:marBottom w:val="0"/>
      <w:divBdr>
        <w:top w:val="none" w:sz="0" w:space="0" w:color="auto"/>
        <w:left w:val="none" w:sz="0" w:space="0" w:color="auto"/>
        <w:bottom w:val="none" w:sz="0" w:space="0" w:color="auto"/>
        <w:right w:val="none" w:sz="0" w:space="0" w:color="auto"/>
      </w:divBdr>
    </w:div>
    <w:div w:id="1047804446">
      <w:bodyDiv w:val="1"/>
      <w:marLeft w:val="0"/>
      <w:marRight w:val="0"/>
      <w:marTop w:val="0"/>
      <w:marBottom w:val="0"/>
      <w:divBdr>
        <w:top w:val="none" w:sz="0" w:space="0" w:color="auto"/>
        <w:left w:val="none" w:sz="0" w:space="0" w:color="auto"/>
        <w:bottom w:val="none" w:sz="0" w:space="0" w:color="auto"/>
        <w:right w:val="none" w:sz="0" w:space="0" w:color="auto"/>
      </w:divBdr>
    </w:div>
    <w:div w:id="1071272010">
      <w:bodyDiv w:val="1"/>
      <w:marLeft w:val="0"/>
      <w:marRight w:val="0"/>
      <w:marTop w:val="0"/>
      <w:marBottom w:val="0"/>
      <w:divBdr>
        <w:top w:val="none" w:sz="0" w:space="0" w:color="auto"/>
        <w:left w:val="none" w:sz="0" w:space="0" w:color="auto"/>
        <w:bottom w:val="none" w:sz="0" w:space="0" w:color="auto"/>
        <w:right w:val="none" w:sz="0" w:space="0" w:color="auto"/>
      </w:divBdr>
    </w:div>
    <w:div w:id="1104611341">
      <w:bodyDiv w:val="1"/>
      <w:marLeft w:val="0"/>
      <w:marRight w:val="0"/>
      <w:marTop w:val="0"/>
      <w:marBottom w:val="0"/>
      <w:divBdr>
        <w:top w:val="none" w:sz="0" w:space="0" w:color="auto"/>
        <w:left w:val="none" w:sz="0" w:space="0" w:color="auto"/>
        <w:bottom w:val="none" w:sz="0" w:space="0" w:color="auto"/>
        <w:right w:val="none" w:sz="0" w:space="0" w:color="auto"/>
      </w:divBdr>
    </w:div>
    <w:div w:id="1134635478">
      <w:bodyDiv w:val="1"/>
      <w:marLeft w:val="0"/>
      <w:marRight w:val="0"/>
      <w:marTop w:val="0"/>
      <w:marBottom w:val="0"/>
      <w:divBdr>
        <w:top w:val="none" w:sz="0" w:space="0" w:color="auto"/>
        <w:left w:val="none" w:sz="0" w:space="0" w:color="auto"/>
        <w:bottom w:val="none" w:sz="0" w:space="0" w:color="auto"/>
        <w:right w:val="none" w:sz="0" w:space="0" w:color="auto"/>
      </w:divBdr>
    </w:div>
    <w:div w:id="1138105547">
      <w:bodyDiv w:val="1"/>
      <w:marLeft w:val="0"/>
      <w:marRight w:val="0"/>
      <w:marTop w:val="0"/>
      <w:marBottom w:val="0"/>
      <w:divBdr>
        <w:top w:val="none" w:sz="0" w:space="0" w:color="auto"/>
        <w:left w:val="none" w:sz="0" w:space="0" w:color="auto"/>
        <w:bottom w:val="none" w:sz="0" w:space="0" w:color="auto"/>
        <w:right w:val="none" w:sz="0" w:space="0" w:color="auto"/>
      </w:divBdr>
    </w:div>
    <w:div w:id="1151172557">
      <w:bodyDiv w:val="1"/>
      <w:marLeft w:val="0"/>
      <w:marRight w:val="0"/>
      <w:marTop w:val="0"/>
      <w:marBottom w:val="0"/>
      <w:divBdr>
        <w:top w:val="none" w:sz="0" w:space="0" w:color="auto"/>
        <w:left w:val="none" w:sz="0" w:space="0" w:color="auto"/>
        <w:bottom w:val="none" w:sz="0" w:space="0" w:color="auto"/>
        <w:right w:val="none" w:sz="0" w:space="0" w:color="auto"/>
      </w:divBdr>
    </w:div>
    <w:div w:id="1155876697">
      <w:bodyDiv w:val="1"/>
      <w:marLeft w:val="0"/>
      <w:marRight w:val="0"/>
      <w:marTop w:val="0"/>
      <w:marBottom w:val="0"/>
      <w:divBdr>
        <w:top w:val="none" w:sz="0" w:space="0" w:color="auto"/>
        <w:left w:val="none" w:sz="0" w:space="0" w:color="auto"/>
        <w:bottom w:val="none" w:sz="0" w:space="0" w:color="auto"/>
        <w:right w:val="none" w:sz="0" w:space="0" w:color="auto"/>
      </w:divBdr>
    </w:div>
    <w:div w:id="1186358793">
      <w:bodyDiv w:val="1"/>
      <w:marLeft w:val="0"/>
      <w:marRight w:val="0"/>
      <w:marTop w:val="0"/>
      <w:marBottom w:val="0"/>
      <w:divBdr>
        <w:top w:val="none" w:sz="0" w:space="0" w:color="auto"/>
        <w:left w:val="none" w:sz="0" w:space="0" w:color="auto"/>
        <w:bottom w:val="none" w:sz="0" w:space="0" w:color="auto"/>
        <w:right w:val="none" w:sz="0" w:space="0" w:color="auto"/>
      </w:divBdr>
    </w:div>
    <w:div w:id="1235774676">
      <w:bodyDiv w:val="1"/>
      <w:marLeft w:val="0"/>
      <w:marRight w:val="0"/>
      <w:marTop w:val="0"/>
      <w:marBottom w:val="0"/>
      <w:divBdr>
        <w:top w:val="none" w:sz="0" w:space="0" w:color="auto"/>
        <w:left w:val="none" w:sz="0" w:space="0" w:color="auto"/>
        <w:bottom w:val="none" w:sz="0" w:space="0" w:color="auto"/>
        <w:right w:val="none" w:sz="0" w:space="0" w:color="auto"/>
      </w:divBdr>
    </w:div>
    <w:div w:id="1252736516">
      <w:bodyDiv w:val="1"/>
      <w:marLeft w:val="0"/>
      <w:marRight w:val="0"/>
      <w:marTop w:val="0"/>
      <w:marBottom w:val="0"/>
      <w:divBdr>
        <w:top w:val="none" w:sz="0" w:space="0" w:color="auto"/>
        <w:left w:val="none" w:sz="0" w:space="0" w:color="auto"/>
        <w:bottom w:val="none" w:sz="0" w:space="0" w:color="auto"/>
        <w:right w:val="none" w:sz="0" w:space="0" w:color="auto"/>
      </w:divBdr>
    </w:div>
    <w:div w:id="1309699937">
      <w:bodyDiv w:val="1"/>
      <w:marLeft w:val="0"/>
      <w:marRight w:val="0"/>
      <w:marTop w:val="0"/>
      <w:marBottom w:val="0"/>
      <w:divBdr>
        <w:top w:val="none" w:sz="0" w:space="0" w:color="auto"/>
        <w:left w:val="none" w:sz="0" w:space="0" w:color="auto"/>
        <w:bottom w:val="none" w:sz="0" w:space="0" w:color="auto"/>
        <w:right w:val="none" w:sz="0" w:space="0" w:color="auto"/>
      </w:divBdr>
    </w:div>
    <w:div w:id="1323922988">
      <w:bodyDiv w:val="1"/>
      <w:marLeft w:val="0"/>
      <w:marRight w:val="0"/>
      <w:marTop w:val="0"/>
      <w:marBottom w:val="0"/>
      <w:divBdr>
        <w:top w:val="none" w:sz="0" w:space="0" w:color="auto"/>
        <w:left w:val="none" w:sz="0" w:space="0" w:color="auto"/>
        <w:bottom w:val="none" w:sz="0" w:space="0" w:color="auto"/>
        <w:right w:val="none" w:sz="0" w:space="0" w:color="auto"/>
      </w:divBdr>
    </w:div>
    <w:div w:id="1334646808">
      <w:bodyDiv w:val="1"/>
      <w:marLeft w:val="0"/>
      <w:marRight w:val="0"/>
      <w:marTop w:val="0"/>
      <w:marBottom w:val="0"/>
      <w:divBdr>
        <w:top w:val="none" w:sz="0" w:space="0" w:color="auto"/>
        <w:left w:val="none" w:sz="0" w:space="0" w:color="auto"/>
        <w:bottom w:val="none" w:sz="0" w:space="0" w:color="auto"/>
        <w:right w:val="none" w:sz="0" w:space="0" w:color="auto"/>
      </w:divBdr>
    </w:div>
    <w:div w:id="1342392488">
      <w:bodyDiv w:val="1"/>
      <w:marLeft w:val="0"/>
      <w:marRight w:val="0"/>
      <w:marTop w:val="0"/>
      <w:marBottom w:val="0"/>
      <w:divBdr>
        <w:top w:val="none" w:sz="0" w:space="0" w:color="auto"/>
        <w:left w:val="none" w:sz="0" w:space="0" w:color="auto"/>
        <w:bottom w:val="none" w:sz="0" w:space="0" w:color="auto"/>
        <w:right w:val="none" w:sz="0" w:space="0" w:color="auto"/>
      </w:divBdr>
    </w:div>
    <w:div w:id="1343899106">
      <w:bodyDiv w:val="1"/>
      <w:marLeft w:val="0"/>
      <w:marRight w:val="0"/>
      <w:marTop w:val="0"/>
      <w:marBottom w:val="0"/>
      <w:divBdr>
        <w:top w:val="none" w:sz="0" w:space="0" w:color="auto"/>
        <w:left w:val="none" w:sz="0" w:space="0" w:color="auto"/>
        <w:bottom w:val="none" w:sz="0" w:space="0" w:color="auto"/>
        <w:right w:val="none" w:sz="0" w:space="0" w:color="auto"/>
      </w:divBdr>
    </w:div>
    <w:div w:id="1351181780">
      <w:bodyDiv w:val="1"/>
      <w:marLeft w:val="0"/>
      <w:marRight w:val="0"/>
      <w:marTop w:val="0"/>
      <w:marBottom w:val="0"/>
      <w:divBdr>
        <w:top w:val="none" w:sz="0" w:space="0" w:color="auto"/>
        <w:left w:val="none" w:sz="0" w:space="0" w:color="auto"/>
        <w:bottom w:val="none" w:sz="0" w:space="0" w:color="auto"/>
        <w:right w:val="none" w:sz="0" w:space="0" w:color="auto"/>
      </w:divBdr>
    </w:div>
    <w:div w:id="1353339782">
      <w:bodyDiv w:val="1"/>
      <w:marLeft w:val="0"/>
      <w:marRight w:val="0"/>
      <w:marTop w:val="0"/>
      <w:marBottom w:val="0"/>
      <w:divBdr>
        <w:top w:val="none" w:sz="0" w:space="0" w:color="auto"/>
        <w:left w:val="none" w:sz="0" w:space="0" w:color="auto"/>
        <w:bottom w:val="none" w:sz="0" w:space="0" w:color="auto"/>
        <w:right w:val="none" w:sz="0" w:space="0" w:color="auto"/>
      </w:divBdr>
    </w:div>
    <w:div w:id="1394885034">
      <w:bodyDiv w:val="1"/>
      <w:marLeft w:val="0"/>
      <w:marRight w:val="0"/>
      <w:marTop w:val="0"/>
      <w:marBottom w:val="0"/>
      <w:divBdr>
        <w:top w:val="none" w:sz="0" w:space="0" w:color="auto"/>
        <w:left w:val="none" w:sz="0" w:space="0" w:color="auto"/>
        <w:bottom w:val="none" w:sz="0" w:space="0" w:color="auto"/>
        <w:right w:val="none" w:sz="0" w:space="0" w:color="auto"/>
      </w:divBdr>
    </w:div>
    <w:div w:id="1413814946">
      <w:bodyDiv w:val="1"/>
      <w:marLeft w:val="0"/>
      <w:marRight w:val="0"/>
      <w:marTop w:val="0"/>
      <w:marBottom w:val="0"/>
      <w:divBdr>
        <w:top w:val="none" w:sz="0" w:space="0" w:color="auto"/>
        <w:left w:val="none" w:sz="0" w:space="0" w:color="auto"/>
        <w:bottom w:val="none" w:sz="0" w:space="0" w:color="auto"/>
        <w:right w:val="none" w:sz="0" w:space="0" w:color="auto"/>
      </w:divBdr>
    </w:div>
    <w:div w:id="1417702811">
      <w:bodyDiv w:val="1"/>
      <w:marLeft w:val="0"/>
      <w:marRight w:val="0"/>
      <w:marTop w:val="0"/>
      <w:marBottom w:val="0"/>
      <w:divBdr>
        <w:top w:val="none" w:sz="0" w:space="0" w:color="auto"/>
        <w:left w:val="none" w:sz="0" w:space="0" w:color="auto"/>
        <w:bottom w:val="none" w:sz="0" w:space="0" w:color="auto"/>
        <w:right w:val="none" w:sz="0" w:space="0" w:color="auto"/>
      </w:divBdr>
    </w:div>
    <w:div w:id="1429305746">
      <w:bodyDiv w:val="1"/>
      <w:marLeft w:val="0"/>
      <w:marRight w:val="0"/>
      <w:marTop w:val="0"/>
      <w:marBottom w:val="0"/>
      <w:divBdr>
        <w:top w:val="none" w:sz="0" w:space="0" w:color="auto"/>
        <w:left w:val="none" w:sz="0" w:space="0" w:color="auto"/>
        <w:bottom w:val="none" w:sz="0" w:space="0" w:color="auto"/>
        <w:right w:val="none" w:sz="0" w:space="0" w:color="auto"/>
      </w:divBdr>
    </w:div>
    <w:div w:id="1447388361">
      <w:bodyDiv w:val="1"/>
      <w:marLeft w:val="0"/>
      <w:marRight w:val="0"/>
      <w:marTop w:val="0"/>
      <w:marBottom w:val="0"/>
      <w:divBdr>
        <w:top w:val="none" w:sz="0" w:space="0" w:color="auto"/>
        <w:left w:val="none" w:sz="0" w:space="0" w:color="auto"/>
        <w:bottom w:val="none" w:sz="0" w:space="0" w:color="auto"/>
        <w:right w:val="none" w:sz="0" w:space="0" w:color="auto"/>
      </w:divBdr>
    </w:div>
    <w:div w:id="1476678209">
      <w:bodyDiv w:val="1"/>
      <w:marLeft w:val="0"/>
      <w:marRight w:val="0"/>
      <w:marTop w:val="0"/>
      <w:marBottom w:val="0"/>
      <w:divBdr>
        <w:top w:val="none" w:sz="0" w:space="0" w:color="auto"/>
        <w:left w:val="none" w:sz="0" w:space="0" w:color="auto"/>
        <w:bottom w:val="none" w:sz="0" w:space="0" w:color="auto"/>
        <w:right w:val="none" w:sz="0" w:space="0" w:color="auto"/>
      </w:divBdr>
    </w:div>
    <w:div w:id="1507406687">
      <w:bodyDiv w:val="1"/>
      <w:marLeft w:val="0"/>
      <w:marRight w:val="0"/>
      <w:marTop w:val="0"/>
      <w:marBottom w:val="0"/>
      <w:divBdr>
        <w:top w:val="none" w:sz="0" w:space="0" w:color="auto"/>
        <w:left w:val="none" w:sz="0" w:space="0" w:color="auto"/>
        <w:bottom w:val="none" w:sz="0" w:space="0" w:color="auto"/>
        <w:right w:val="none" w:sz="0" w:space="0" w:color="auto"/>
      </w:divBdr>
    </w:div>
    <w:div w:id="1576623259">
      <w:bodyDiv w:val="1"/>
      <w:marLeft w:val="0"/>
      <w:marRight w:val="0"/>
      <w:marTop w:val="0"/>
      <w:marBottom w:val="0"/>
      <w:divBdr>
        <w:top w:val="none" w:sz="0" w:space="0" w:color="auto"/>
        <w:left w:val="none" w:sz="0" w:space="0" w:color="auto"/>
        <w:bottom w:val="none" w:sz="0" w:space="0" w:color="auto"/>
        <w:right w:val="none" w:sz="0" w:space="0" w:color="auto"/>
      </w:divBdr>
    </w:div>
    <w:div w:id="1605962404">
      <w:bodyDiv w:val="1"/>
      <w:marLeft w:val="0"/>
      <w:marRight w:val="0"/>
      <w:marTop w:val="0"/>
      <w:marBottom w:val="0"/>
      <w:divBdr>
        <w:top w:val="none" w:sz="0" w:space="0" w:color="auto"/>
        <w:left w:val="none" w:sz="0" w:space="0" w:color="auto"/>
        <w:bottom w:val="none" w:sz="0" w:space="0" w:color="auto"/>
        <w:right w:val="none" w:sz="0" w:space="0" w:color="auto"/>
      </w:divBdr>
    </w:div>
    <w:div w:id="1624729761">
      <w:bodyDiv w:val="1"/>
      <w:marLeft w:val="0"/>
      <w:marRight w:val="0"/>
      <w:marTop w:val="0"/>
      <w:marBottom w:val="0"/>
      <w:divBdr>
        <w:top w:val="none" w:sz="0" w:space="0" w:color="auto"/>
        <w:left w:val="none" w:sz="0" w:space="0" w:color="auto"/>
        <w:bottom w:val="none" w:sz="0" w:space="0" w:color="auto"/>
        <w:right w:val="none" w:sz="0" w:space="0" w:color="auto"/>
      </w:divBdr>
    </w:div>
    <w:div w:id="1628318714">
      <w:bodyDiv w:val="1"/>
      <w:marLeft w:val="0"/>
      <w:marRight w:val="0"/>
      <w:marTop w:val="0"/>
      <w:marBottom w:val="0"/>
      <w:divBdr>
        <w:top w:val="none" w:sz="0" w:space="0" w:color="auto"/>
        <w:left w:val="none" w:sz="0" w:space="0" w:color="auto"/>
        <w:bottom w:val="none" w:sz="0" w:space="0" w:color="auto"/>
        <w:right w:val="none" w:sz="0" w:space="0" w:color="auto"/>
      </w:divBdr>
    </w:div>
    <w:div w:id="1683240855">
      <w:bodyDiv w:val="1"/>
      <w:marLeft w:val="0"/>
      <w:marRight w:val="0"/>
      <w:marTop w:val="0"/>
      <w:marBottom w:val="0"/>
      <w:divBdr>
        <w:top w:val="none" w:sz="0" w:space="0" w:color="auto"/>
        <w:left w:val="none" w:sz="0" w:space="0" w:color="auto"/>
        <w:bottom w:val="none" w:sz="0" w:space="0" w:color="auto"/>
        <w:right w:val="none" w:sz="0" w:space="0" w:color="auto"/>
      </w:divBdr>
    </w:div>
    <w:div w:id="1728993529">
      <w:bodyDiv w:val="1"/>
      <w:marLeft w:val="0"/>
      <w:marRight w:val="0"/>
      <w:marTop w:val="0"/>
      <w:marBottom w:val="0"/>
      <w:divBdr>
        <w:top w:val="none" w:sz="0" w:space="0" w:color="auto"/>
        <w:left w:val="none" w:sz="0" w:space="0" w:color="auto"/>
        <w:bottom w:val="none" w:sz="0" w:space="0" w:color="auto"/>
        <w:right w:val="none" w:sz="0" w:space="0" w:color="auto"/>
      </w:divBdr>
    </w:div>
    <w:div w:id="1740058953">
      <w:bodyDiv w:val="1"/>
      <w:marLeft w:val="0"/>
      <w:marRight w:val="0"/>
      <w:marTop w:val="0"/>
      <w:marBottom w:val="0"/>
      <w:divBdr>
        <w:top w:val="none" w:sz="0" w:space="0" w:color="auto"/>
        <w:left w:val="none" w:sz="0" w:space="0" w:color="auto"/>
        <w:bottom w:val="none" w:sz="0" w:space="0" w:color="auto"/>
        <w:right w:val="none" w:sz="0" w:space="0" w:color="auto"/>
      </w:divBdr>
    </w:div>
    <w:div w:id="1807776642">
      <w:bodyDiv w:val="1"/>
      <w:marLeft w:val="0"/>
      <w:marRight w:val="0"/>
      <w:marTop w:val="0"/>
      <w:marBottom w:val="0"/>
      <w:divBdr>
        <w:top w:val="none" w:sz="0" w:space="0" w:color="auto"/>
        <w:left w:val="none" w:sz="0" w:space="0" w:color="auto"/>
        <w:bottom w:val="none" w:sz="0" w:space="0" w:color="auto"/>
        <w:right w:val="none" w:sz="0" w:space="0" w:color="auto"/>
      </w:divBdr>
    </w:div>
    <w:div w:id="1840927947">
      <w:bodyDiv w:val="1"/>
      <w:marLeft w:val="0"/>
      <w:marRight w:val="0"/>
      <w:marTop w:val="0"/>
      <w:marBottom w:val="0"/>
      <w:divBdr>
        <w:top w:val="none" w:sz="0" w:space="0" w:color="auto"/>
        <w:left w:val="none" w:sz="0" w:space="0" w:color="auto"/>
        <w:bottom w:val="none" w:sz="0" w:space="0" w:color="auto"/>
        <w:right w:val="none" w:sz="0" w:space="0" w:color="auto"/>
      </w:divBdr>
    </w:div>
    <w:div w:id="1851217540">
      <w:bodyDiv w:val="1"/>
      <w:marLeft w:val="0"/>
      <w:marRight w:val="0"/>
      <w:marTop w:val="0"/>
      <w:marBottom w:val="0"/>
      <w:divBdr>
        <w:top w:val="none" w:sz="0" w:space="0" w:color="auto"/>
        <w:left w:val="none" w:sz="0" w:space="0" w:color="auto"/>
        <w:bottom w:val="none" w:sz="0" w:space="0" w:color="auto"/>
        <w:right w:val="none" w:sz="0" w:space="0" w:color="auto"/>
      </w:divBdr>
    </w:div>
    <w:div w:id="1870995255">
      <w:bodyDiv w:val="1"/>
      <w:marLeft w:val="0"/>
      <w:marRight w:val="0"/>
      <w:marTop w:val="0"/>
      <w:marBottom w:val="0"/>
      <w:divBdr>
        <w:top w:val="none" w:sz="0" w:space="0" w:color="auto"/>
        <w:left w:val="none" w:sz="0" w:space="0" w:color="auto"/>
        <w:bottom w:val="none" w:sz="0" w:space="0" w:color="auto"/>
        <w:right w:val="none" w:sz="0" w:space="0" w:color="auto"/>
      </w:divBdr>
    </w:div>
    <w:div w:id="1878351549">
      <w:bodyDiv w:val="1"/>
      <w:marLeft w:val="0"/>
      <w:marRight w:val="0"/>
      <w:marTop w:val="0"/>
      <w:marBottom w:val="0"/>
      <w:divBdr>
        <w:top w:val="none" w:sz="0" w:space="0" w:color="auto"/>
        <w:left w:val="none" w:sz="0" w:space="0" w:color="auto"/>
        <w:bottom w:val="none" w:sz="0" w:space="0" w:color="auto"/>
        <w:right w:val="none" w:sz="0" w:space="0" w:color="auto"/>
      </w:divBdr>
    </w:div>
    <w:div w:id="1884440443">
      <w:bodyDiv w:val="1"/>
      <w:marLeft w:val="0"/>
      <w:marRight w:val="0"/>
      <w:marTop w:val="0"/>
      <w:marBottom w:val="0"/>
      <w:divBdr>
        <w:top w:val="none" w:sz="0" w:space="0" w:color="auto"/>
        <w:left w:val="none" w:sz="0" w:space="0" w:color="auto"/>
        <w:bottom w:val="none" w:sz="0" w:space="0" w:color="auto"/>
        <w:right w:val="none" w:sz="0" w:space="0" w:color="auto"/>
      </w:divBdr>
    </w:div>
    <w:div w:id="1902130484">
      <w:bodyDiv w:val="1"/>
      <w:marLeft w:val="0"/>
      <w:marRight w:val="0"/>
      <w:marTop w:val="0"/>
      <w:marBottom w:val="0"/>
      <w:divBdr>
        <w:top w:val="none" w:sz="0" w:space="0" w:color="auto"/>
        <w:left w:val="none" w:sz="0" w:space="0" w:color="auto"/>
        <w:bottom w:val="none" w:sz="0" w:space="0" w:color="auto"/>
        <w:right w:val="none" w:sz="0" w:space="0" w:color="auto"/>
      </w:divBdr>
    </w:div>
    <w:div w:id="1908152203">
      <w:bodyDiv w:val="1"/>
      <w:marLeft w:val="0"/>
      <w:marRight w:val="0"/>
      <w:marTop w:val="0"/>
      <w:marBottom w:val="0"/>
      <w:divBdr>
        <w:top w:val="none" w:sz="0" w:space="0" w:color="auto"/>
        <w:left w:val="none" w:sz="0" w:space="0" w:color="auto"/>
        <w:bottom w:val="none" w:sz="0" w:space="0" w:color="auto"/>
        <w:right w:val="none" w:sz="0" w:space="0" w:color="auto"/>
      </w:divBdr>
    </w:div>
    <w:div w:id="1956983724">
      <w:bodyDiv w:val="1"/>
      <w:marLeft w:val="0"/>
      <w:marRight w:val="0"/>
      <w:marTop w:val="0"/>
      <w:marBottom w:val="0"/>
      <w:divBdr>
        <w:top w:val="none" w:sz="0" w:space="0" w:color="auto"/>
        <w:left w:val="none" w:sz="0" w:space="0" w:color="auto"/>
        <w:bottom w:val="none" w:sz="0" w:space="0" w:color="auto"/>
        <w:right w:val="none" w:sz="0" w:space="0" w:color="auto"/>
      </w:divBdr>
      <w:divsChild>
        <w:div w:id="2080397171">
          <w:marLeft w:val="0"/>
          <w:marRight w:val="0"/>
          <w:marTop w:val="0"/>
          <w:marBottom w:val="0"/>
          <w:divBdr>
            <w:top w:val="none" w:sz="0" w:space="0" w:color="auto"/>
            <w:left w:val="none" w:sz="0" w:space="0" w:color="auto"/>
            <w:bottom w:val="none" w:sz="0" w:space="0" w:color="auto"/>
            <w:right w:val="none" w:sz="0" w:space="0" w:color="auto"/>
          </w:divBdr>
        </w:div>
      </w:divsChild>
    </w:div>
    <w:div w:id="1972831062">
      <w:bodyDiv w:val="1"/>
      <w:marLeft w:val="0"/>
      <w:marRight w:val="0"/>
      <w:marTop w:val="0"/>
      <w:marBottom w:val="0"/>
      <w:divBdr>
        <w:top w:val="none" w:sz="0" w:space="0" w:color="auto"/>
        <w:left w:val="none" w:sz="0" w:space="0" w:color="auto"/>
        <w:bottom w:val="none" w:sz="0" w:space="0" w:color="auto"/>
        <w:right w:val="none" w:sz="0" w:space="0" w:color="auto"/>
      </w:divBdr>
    </w:div>
    <w:div w:id="1980183462">
      <w:bodyDiv w:val="1"/>
      <w:marLeft w:val="0"/>
      <w:marRight w:val="0"/>
      <w:marTop w:val="0"/>
      <w:marBottom w:val="0"/>
      <w:divBdr>
        <w:top w:val="none" w:sz="0" w:space="0" w:color="auto"/>
        <w:left w:val="none" w:sz="0" w:space="0" w:color="auto"/>
        <w:bottom w:val="none" w:sz="0" w:space="0" w:color="auto"/>
        <w:right w:val="none" w:sz="0" w:space="0" w:color="auto"/>
      </w:divBdr>
    </w:div>
    <w:div w:id="1988313933">
      <w:bodyDiv w:val="1"/>
      <w:marLeft w:val="0"/>
      <w:marRight w:val="0"/>
      <w:marTop w:val="0"/>
      <w:marBottom w:val="0"/>
      <w:divBdr>
        <w:top w:val="none" w:sz="0" w:space="0" w:color="auto"/>
        <w:left w:val="none" w:sz="0" w:space="0" w:color="auto"/>
        <w:bottom w:val="none" w:sz="0" w:space="0" w:color="auto"/>
        <w:right w:val="none" w:sz="0" w:space="0" w:color="auto"/>
      </w:divBdr>
    </w:div>
    <w:div w:id="2000383895">
      <w:bodyDiv w:val="1"/>
      <w:marLeft w:val="0"/>
      <w:marRight w:val="0"/>
      <w:marTop w:val="0"/>
      <w:marBottom w:val="0"/>
      <w:divBdr>
        <w:top w:val="none" w:sz="0" w:space="0" w:color="auto"/>
        <w:left w:val="none" w:sz="0" w:space="0" w:color="auto"/>
        <w:bottom w:val="none" w:sz="0" w:space="0" w:color="auto"/>
        <w:right w:val="none" w:sz="0" w:space="0" w:color="auto"/>
      </w:divBdr>
    </w:div>
    <w:div w:id="2001422896">
      <w:bodyDiv w:val="1"/>
      <w:marLeft w:val="0"/>
      <w:marRight w:val="0"/>
      <w:marTop w:val="0"/>
      <w:marBottom w:val="0"/>
      <w:divBdr>
        <w:top w:val="none" w:sz="0" w:space="0" w:color="auto"/>
        <w:left w:val="none" w:sz="0" w:space="0" w:color="auto"/>
        <w:bottom w:val="none" w:sz="0" w:space="0" w:color="auto"/>
        <w:right w:val="none" w:sz="0" w:space="0" w:color="auto"/>
      </w:divBdr>
    </w:div>
    <w:div w:id="2021857139">
      <w:bodyDiv w:val="1"/>
      <w:marLeft w:val="0"/>
      <w:marRight w:val="0"/>
      <w:marTop w:val="0"/>
      <w:marBottom w:val="0"/>
      <w:divBdr>
        <w:top w:val="none" w:sz="0" w:space="0" w:color="auto"/>
        <w:left w:val="none" w:sz="0" w:space="0" w:color="auto"/>
        <w:bottom w:val="none" w:sz="0" w:space="0" w:color="auto"/>
        <w:right w:val="none" w:sz="0" w:space="0" w:color="auto"/>
      </w:divBdr>
    </w:div>
    <w:div w:id="2036349553">
      <w:bodyDiv w:val="1"/>
      <w:marLeft w:val="0"/>
      <w:marRight w:val="0"/>
      <w:marTop w:val="0"/>
      <w:marBottom w:val="0"/>
      <w:divBdr>
        <w:top w:val="none" w:sz="0" w:space="0" w:color="auto"/>
        <w:left w:val="none" w:sz="0" w:space="0" w:color="auto"/>
        <w:bottom w:val="none" w:sz="0" w:space="0" w:color="auto"/>
        <w:right w:val="none" w:sz="0" w:space="0" w:color="auto"/>
      </w:divBdr>
    </w:div>
    <w:div w:id="2048800245">
      <w:bodyDiv w:val="1"/>
      <w:marLeft w:val="0"/>
      <w:marRight w:val="0"/>
      <w:marTop w:val="0"/>
      <w:marBottom w:val="0"/>
      <w:divBdr>
        <w:top w:val="none" w:sz="0" w:space="0" w:color="auto"/>
        <w:left w:val="none" w:sz="0" w:space="0" w:color="auto"/>
        <w:bottom w:val="none" w:sz="0" w:space="0" w:color="auto"/>
        <w:right w:val="none" w:sz="0" w:space="0" w:color="auto"/>
      </w:divBdr>
    </w:div>
    <w:div w:id="2051874635">
      <w:bodyDiv w:val="1"/>
      <w:marLeft w:val="0"/>
      <w:marRight w:val="0"/>
      <w:marTop w:val="0"/>
      <w:marBottom w:val="0"/>
      <w:divBdr>
        <w:top w:val="none" w:sz="0" w:space="0" w:color="auto"/>
        <w:left w:val="none" w:sz="0" w:space="0" w:color="auto"/>
        <w:bottom w:val="none" w:sz="0" w:space="0" w:color="auto"/>
        <w:right w:val="none" w:sz="0" w:space="0" w:color="auto"/>
      </w:divBdr>
    </w:div>
    <w:div w:id="2082018891">
      <w:bodyDiv w:val="1"/>
      <w:marLeft w:val="0"/>
      <w:marRight w:val="0"/>
      <w:marTop w:val="0"/>
      <w:marBottom w:val="0"/>
      <w:divBdr>
        <w:top w:val="none" w:sz="0" w:space="0" w:color="auto"/>
        <w:left w:val="none" w:sz="0" w:space="0" w:color="auto"/>
        <w:bottom w:val="none" w:sz="0" w:space="0" w:color="auto"/>
        <w:right w:val="none" w:sz="0" w:space="0" w:color="auto"/>
      </w:divBdr>
    </w:div>
    <w:div w:id="2089039866">
      <w:bodyDiv w:val="1"/>
      <w:marLeft w:val="0"/>
      <w:marRight w:val="0"/>
      <w:marTop w:val="0"/>
      <w:marBottom w:val="0"/>
      <w:divBdr>
        <w:top w:val="none" w:sz="0" w:space="0" w:color="auto"/>
        <w:left w:val="none" w:sz="0" w:space="0" w:color="auto"/>
        <w:bottom w:val="none" w:sz="0" w:space="0" w:color="auto"/>
        <w:right w:val="none" w:sz="0" w:space="0" w:color="auto"/>
      </w:divBdr>
    </w:div>
    <w:div w:id="2108308847">
      <w:bodyDiv w:val="1"/>
      <w:marLeft w:val="0"/>
      <w:marRight w:val="0"/>
      <w:marTop w:val="0"/>
      <w:marBottom w:val="0"/>
      <w:divBdr>
        <w:top w:val="none" w:sz="0" w:space="0" w:color="auto"/>
        <w:left w:val="none" w:sz="0" w:space="0" w:color="auto"/>
        <w:bottom w:val="none" w:sz="0" w:space="0" w:color="auto"/>
        <w:right w:val="none" w:sz="0" w:space="0" w:color="auto"/>
      </w:divBdr>
    </w:div>
    <w:div w:id="2141338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liver%20Hagenbrock\OneDrive%20-%20Kt.%20SG%20BLD\Dokumente\GBS\2.%20Semester\Modul%20431\Portfolio\Oliver_Hagenbrock_VorlagePortfoli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DF409D95F6447A88B98BAFBDBCAA9D"/>
        <w:category>
          <w:name w:val="Allgemein"/>
          <w:gallery w:val="placeholder"/>
        </w:category>
        <w:types>
          <w:type w:val="bbPlcHdr"/>
        </w:types>
        <w:behaviors>
          <w:behavior w:val="content"/>
        </w:behaviors>
        <w:guid w:val="{E1BEAA34-2B31-4174-9DB9-0214482138D7}"/>
      </w:docPartPr>
      <w:docPartBody>
        <w:p w:rsidR="00E26B8A" w:rsidRDefault="00E26B8A">
          <w:pPr>
            <w:pStyle w:val="C6DF409D95F6447A88B98BAFBDBCAA9D"/>
          </w:pPr>
          <w:r w:rsidRPr="00D3470C">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9AD"/>
    <w:rsid w:val="00012FF4"/>
    <w:rsid w:val="000807AE"/>
    <w:rsid w:val="000818C0"/>
    <w:rsid w:val="00093D3E"/>
    <w:rsid w:val="000B28B4"/>
    <w:rsid w:val="000C40D3"/>
    <w:rsid w:val="001C58DC"/>
    <w:rsid w:val="00252B55"/>
    <w:rsid w:val="00277369"/>
    <w:rsid w:val="00284803"/>
    <w:rsid w:val="002E3D27"/>
    <w:rsid w:val="002F6807"/>
    <w:rsid w:val="003373E2"/>
    <w:rsid w:val="00375E12"/>
    <w:rsid w:val="003D2E53"/>
    <w:rsid w:val="003D5CDC"/>
    <w:rsid w:val="003E00CF"/>
    <w:rsid w:val="004160F7"/>
    <w:rsid w:val="00472355"/>
    <w:rsid w:val="00484D43"/>
    <w:rsid w:val="004B7708"/>
    <w:rsid w:val="004C1717"/>
    <w:rsid w:val="005428EA"/>
    <w:rsid w:val="005C2B40"/>
    <w:rsid w:val="00613123"/>
    <w:rsid w:val="0062173E"/>
    <w:rsid w:val="0072608F"/>
    <w:rsid w:val="00735368"/>
    <w:rsid w:val="007369AD"/>
    <w:rsid w:val="00753022"/>
    <w:rsid w:val="007B1FC2"/>
    <w:rsid w:val="007B5432"/>
    <w:rsid w:val="007B6361"/>
    <w:rsid w:val="00886D47"/>
    <w:rsid w:val="008E6C7B"/>
    <w:rsid w:val="009011A5"/>
    <w:rsid w:val="0098199C"/>
    <w:rsid w:val="0098620C"/>
    <w:rsid w:val="0099265D"/>
    <w:rsid w:val="009D5D20"/>
    <w:rsid w:val="00A9570F"/>
    <w:rsid w:val="00AE0F5D"/>
    <w:rsid w:val="00B12D01"/>
    <w:rsid w:val="00B2686C"/>
    <w:rsid w:val="00B6582E"/>
    <w:rsid w:val="00BF195B"/>
    <w:rsid w:val="00C24CDE"/>
    <w:rsid w:val="00C6674A"/>
    <w:rsid w:val="00CD6ADA"/>
    <w:rsid w:val="00D5553A"/>
    <w:rsid w:val="00E0775C"/>
    <w:rsid w:val="00E25932"/>
    <w:rsid w:val="00E26B8A"/>
    <w:rsid w:val="00E31CD9"/>
    <w:rsid w:val="00EA3CC5"/>
    <w:rsid w:val="00EF4DD8"/>
    <w:rsid w:val="00F356F2"/>
    <w:rsid w:val="00F40FDB"/>
    <w:rsid w:val="00F71C37"/>
    <w:rsid w:val="00F91CC9"/>
    <w:rsid w:val="00FB3D1C"/>
    <w:rsid w:val="00FE2BC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D5CDC"/>
    <w:rPr>
      <w:color w:val="666666"/>
    </w:rPr>
  </w:style>
  <w:style w:type="paragraph" w:customStyle="1" w:styleId="C6DF409D95F6447A88B98BAFBDBCAA9D">
    <w:name w:val="C6DF409D95F6447A88B98BAFBDBCAA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Aba25</b:Tag>
    <b:SourceType>InternetSite</b:SourceType>
    <b:Guid>{D6C402F3-AF08-4F75-90C9-0FFF85A0C4CD}</b:Guid>
    <b:Author>
      <b:Author>
        <b:NameList>
          <b:Person>
            <b:Last>Abacus</b:Last>
          </b:Person>
        </b:NameList>
      </b:Author>
    </b:Author>
    <b:Title>Abacus</b:Title>
    <b:URL>-</b:URL>
    <b:YearAccessed>2025</b:YearAccessed>
    <b:MonthAccessed>03</b:MonthAccessed>
    <b:DayAccessed>01</b:DayAccessed>
    <b:Comments>Interne Webseite mit Organigramm</b:Comments>
    <b:RefOrder>4</b:RefOrder>
  </b:Source>
  <b:Source>
    <b:Tag>Uni25</b:Tag>
    <b:SourceType>InternetSite</b:SourceType>
    <b:Guid>{2AD85966-403F-4AAF-9500-E301CF637C46}</b:Guid>
    <b:Title>unifr</b:Title>
    <b:Author>
      <b:Author>
        <b:NameList>
          <b:Person>
            <b:Last>Universität-Freiburg</b:Last>
          </b:Person>
        </b:NameList>
      </b:Author>
    </b:Author>
    <b:YearAccessed>2025</b:YearAccessed>
    <b:MonthAccessed>04</b:MonthAccessed>
    <b:DayAccessed>10</b:DayAccessed>
    <b:Comments>Recherche wie man gute Notizen macht</b:Comments>
    <b:RefOrder>3</b:RefOrder>
  </b:Source>
  <b:Source>
    <b:Tag>Wor25</b:Tag>
    <b:SourceType>InternetSite</b:SourceType>
    <b:Guid>{0CF10057-8E55-4C6E-B558-11671DE4883C}</b:Guid>
    <b:Author>
      <b:Author>
        <b:NameList>
          <b:Person>
            <b:Last>Wordpress</b:Last>
          </b:Person>
        </b:NameList>
      </b:Author>
    </b:Author>
    <b:Title>Wordpress</b:Title>
    <b:URL>https://arbnorseportfolio.wordpress.com/aufgaben-und-auftraege-im-betrieb/</b:URL>
    <b:YearAccessed>2025</b:YearAccessed>
    <b:MonthAccessed>03</b:MonthAccessed>
    <b:DayAccessed>02</b:DayAccessed>
    <b:Comments>Rechereche Unterschied zwischen Aufgabe und Auftrag</b:Comments>
    <b:RefOrder>5</b:RefOrder>
  </b:Source>
  <b:Source>
    <b:Tag>Ins25</b:Tag>
    <b:SourceType>InternetSite</b:SourceType>
    <b:Guid>{EB3F160F-7649-4D8B-8202-9FAFAE84FB03}</b:Guid>
    <b:Title>Arbeitswissenschaft</b:Title>
    <b:URL>https://www.arbeitswissenschaft.net/angebote-produkte/ifaa-lexikon/aufbau-und-ablauforganisation#:~:text=W%C3%A4hrend%20die%20Aufbauorganisation%20die%20statische,nicht%20isoliert%20voneinander%20betrachtet%20werden</b:URL>
    <b:Author>
      <b:Author>
        <b:NameList>
          <b:Person>
            <b:Last>Institut-für-angewandte-Arbeitswissenschaft-e.-V.</b:Last>
          </b:Person>
        </b:NameList>
      </b:Author>
    </b:Author>
    <b:YearAccessed>2025</b:YearAccessed>
    <b:MonthAccessed>03</b:MonthAccessed>
    <b:DayAccessed>01</b:DayAccessed>
    <b:Comments>Recherche von Aufbau- und Ablauforganisation</b:Comments>
    <b:RefOrder>6</b:RefOrder>
  </b:Source>
  <b:Source>
    <b:Tag>Stu25</b:Tag>
    <b:SourceType>InternetSite</b:SourceType>
    <b:Guid>{97EEB2BE-5058-43F5-8D03-6E321C70AA45}</b:Guid>
    <b:Author>
      <b:Author>
        <b:NameList>
          <b:Person>
            <b:Last>Studyflix</b:Last>
          </b:Person>
        </b:NameList>
      </b:Author>
    </b:Author>
    <b:Title>Studyflix</b:Title>
    <b:URL>https://studyflix.de/wirtschaft/aufbau-und-ablauforganisation-1691</b:URL>
    <b:Comments>Recherche von Aufbau- und Ablauforganisation</b:Comments>
    <b:YearAccessed>2025</b:YearAccessed>
    <b:MonthAccessed>03</b:MonthAccessed>
    <b:DayAccessed>01</b:DayAccessed>
    <b:RefOrder>7</b:RefOrder>
  </b:Source>
  <b:Source>
    <b:Tag>Zum25</b:Tag>
    <b:SourceType>InternetSite</b:SourceType>
    <b:Guid>{2D8CF29E-FFD9-4167-988E-1065FEB79D43}</b:Guid>
    <b:Title>Zumfachwirt</b:Title>
    <b:URL>https://zumfachwirt.de/aufbauorganisation/</b:URL>
    <b:Author>
      <b:Author>
        <b:NameList>
          <b:Person>
            <b:Last>ZumFachwirt</b:Last>
          </b:Person>
        </b:NameList>
      </b:Author>
    </b:Author>
    <b:YearAccessed>2025</b:YearAccessed>
    <b:MonthAccessed>03</b:MonthAccessed>
    <b:DayAccessed>01</b:DayAccessed>
    <b:Comments>Inspiration Aufbauorganisation</b:Comments>
    <b:RefOrder>8</b:RefOrder>
  </b:Source>
  <b:Source>
    <b:Tag>isk25</b:Tag>
    <b:SourceType>InternetSite</b:SourceType>
    <b:Guid>{A89CF8A5-28DC-40C8-A3A8-916A1FAA1D37}</b:Guid>
    <b:Title>iskn</b:Title>
    <b:URL>https://www.iskn.co/de/discover/95105399/zehn-tipps-fur-schnelle-und-effektive-notizen</b:URL>
    <b:Author>
      <b:Author>
        <b:NameList>
          <b:Person>
            <b:Last>iskn</b:Last>
          </b:Person>
        </b:NameList>
      </b:Author>
    </b:Author>
    <b:YearAccessed>2025</b:YearAccessed>
    <b:MonthAccessed>04</b:MonthAccessed>
    <b:DayAccessed>10</b:DayAccessed>
    <b:Comments>Recherche wie man gute Notizen macht</b:Comments>
    <b:RefOrder>2</b:RefOrder>
  </b:Source>
  <b:Source>
    <b:Tag>PUR25</b:Tag>
    <b:SourceType>InternetSite</b:SourceType>
    <b:Guid>{2F31253C-0895-4A05-9EDF-E8D35870461F}</b:Guid>
    <b:Author>
      <b:Author>
        <b:NameList>
          <b:Person>
            <b:Last>PURE-Consultant</b:Last>
          </b:Person>
        </b:NameList>
      </b:Author>
    </b:Author>
    <b:Title>pureconsultant</b:Title>
    <b:URL>https://www.pureconsultant.de/de/management-2/auftrag/</b:URL>
    <b:YearAccessed>2025</b:YearAccessed>
    <b:MonthAccessed>03</b:MonthAccessed>
    <b:DayAccessed>02</b:DayAccessed>
    <b:Comments>Rechereche Unterschied zwischen Aufgabe und Auftrag</b:Comments>
    <b:RefOrder>9</b:RefOrder>
  </b:Source>
  <b:Source>
    <b:Tag>Roc25</b:Tag>
    <b:SourceType>InternetSite</b:SourceType>
    <b:Guid>{38231EC2-5CAD-4EB8-9EBB-FB8CD8225743}</b:Guid>
    <b:Title>rocon</b:Title>
    <b:Author>
      <b:Author>
        <b:NameList>
          <b:Person>
            <b:Last>Rocon</b:Last>
          </b:Person>
        </b:NameList>
      </b:Author>
    </b:Author>
    <b:URL>https://www.rocon.info/blog/it-projektmanagement-umsetzung-tipps</b:URL>
    <b:YearAccessed>2025</b:YearAccessed>
    <b:MonthAccessed>04</b:MonthAccessed>
    <b:DayAccessed>08</b:DayAccessed>
    <b:Comments>Recherche über die verschiedenen Projektphasen</b:Comments>
    <b:RefOrder>1</b:RefOrder>
  </b:Source>
  <b:Source>
    <b:Tag>Nic251</b:Tag>
    <b:SourceType>InternetSite</b:SourceType>
    <b:Guid>{C32CC963-50A9-45C4-BF55-43CB0A72ABA3}</b:Guid>
    <b:Author>
      <b:Author>
        <b:NameList>
          <b:Person>
            <b:Last>Nicola</b:Last>
            <b:First>Silas</b:First>
            <b:Middle>und Francesco</b:Middle>
          </b:Person>
        </b:NameList>
      </b:Author>
    </b:Author>
    <b:Title>OneNote Morphologischer Kasten</b:Title>
    <b:URL>https://bldsg-my.sharepoint.com/personal/pascal_schoenholzer_gbssg_ch/_layouts/Doc.aspx?sourcedoc={C06498AB-4B66-4BB5-9801-39571B8BE23E}&amp;wd=target%28_Platz%20zur%20Zusammenarbeit%2FVortr%C3%A4ge.one%7C4EAC4294-2295-44BE-A891-5653C16FB431%2FMorphologischer</b:URL>
    <b:YearAccessed>2025</b:YearAccessed>
    <b:MonthAccessed>05</b:MonthAccessed>
    <b:DayAccessed>25</b:DayAccessed>
    <b:Comments>Informieren über das Thema und Bild</b:Comments>
    <b:RefOrder>10</b:RefOrder>
  </b:Source>
  <b:Source>
    <b:Tag>Nic25</b:Tag>
    <b:SourceType>InternetSite</b:SourceType>
    <b:Guid>{47DD4597-1B72-4D1C-8657-DC35A0F89FB8}</b:Guid>
    <b:Title>OneNote Mindmap</b:Title>
    <b:URL>https://bldsg-my.sharepoint.com/personal/pascal_schoenholzer_gbssg_ch/_layouts/Doc.aspx?sourcedoc={C06498AB-4B66-4BB5-9801-39571B8BE23E}&amp;wd=target%28_Platz%20zur%20Zusammenarbeit%2FVortr%C3%A4ge.one%7C4EAC4294-2295-44BE-A891-5653C16FB431%2FMindmap%7CEBA95</b:URL>
    <b:Author>
      <b:Author>
        <b:NameList>
          <b:Person>
            <b:Last>Nico</b:Last>
            <b:First>Nevio</b:First>
            <b:Middle>und Severin</b:Middle>
          </b:Person>
        </b:NameList>
      </b:Author>
    </b:Author>
    <b:YearAccessed>2025</b:YearAccessed>
    <b:MonthAccessed>05</b:MonthAccessed>
    <b:DayAccessed>25</b:DayAccessed>
    <b:Comments>Informieren über das Thema und Bild</b:Comments>
    <b:RefOrder>11</b:RefOrder>
  </b:Source>
  <b:Source>
    <b:Tag>Mer25</b:Tag>
    <b:SourceType>InternetSite</b:SourceType>
    <b:Guid>{E26FF4B5-C36A-4449-B8FF-2916572CFA36}</b:Guid>
    <b:Title>OneNote Brainwriting 635</b:Title>
    <b:URL>https://bldsg-my.sharepoint.com/personal/pascal_schoenholzer_gbssg_ch/_layouts/Doc.aspx?sourcedoc={C06498AB-4B66-4BB5-9801-39571B8BE23E}&amp;wd=target%28_Platz%20zur%20Zusammenarbeit%2FVortr%C3%A4ge.one%7C4EAC4294-2295-44BE-A891-5653C16FB431%2FBrainwriting%20</b:URL>
    <b:Author>
      <b:Author>
        <b:NameList>
          <b:Person>
            <b:Last>Aulon</b:Last>
            <b:First>Merve</b:First>
            <b:Middle>und</b:Middle>
          </b:Person>
        </b:NameList>
      </b:Author>
    </b:Author>
    <b:YearAccessed>2025</b:YearAccessed>
    <b:MonthAccessed>05</b:MonthAccessed>
    <b:DayAccessed>25</b:DayAccessed>
    <b:Comments>Informieren über das Thema und Bild</b:Comments>
    <b:RefOrder>12</b:RefOrder>
  </b:Source>
  <b:Source>
    <b:Tag>Aar25</b:Tag>
    <b:SourceType>InternetSite</b:SourceType>
    <b:Guid>{7BA9FDCB-9A5F-4526-A0E0-A2B121BAABA9}</b:Guid>
    <b:Author>
      <b:Author>
        <b:NameList>
          <b:Person>
            <b:Last>Aaron</b:Last>
            <b:First>Tom</b:First>
            <b:Middle>und</b:Middle>
          </b:Person>
        </b:NameList>
      </b:Author>
    </b:Author>
    <b:Title>OneNote Lernvertrag/Lernjournal</b:Title>
    <b:URL>https://bldsg-my.sharepoint.com/personal/pascal_schoenholzer_gbssg_ch/_layouts/Doc.aspx?sourcedoc={C06498AB-4B66-4BB5-9801-39571B8BE23E}&amp;wd=target%28_Platz%20zur%20Zusammenarbeit%2FVortr%C3%A4ge.one%7C4EAC4294-2295-44BE-A891-5653C16FB431%2FLernvertrag%5C%</b:URL>
    <b:YearAccessed>2025</b:YearAccessed>
    <b:MonthAccessed>05</b:MonthAccessed>
    <b:DayAccessed>25</b:DayAccessed>
    <b:Comments>Informieren über das Thema</b:Comments>
    <b:RefOrder>13</b:RefOrder>
  </b:Source>
  <b:Source>
    <b:Tag>Cor25</b:Tag>
    <b:SourceType>InternetSite</b:SourceType>
    <b:Guid>{83A1FCC0-BCAB-45EF-AD50-8E876D8D5C23}</b:Guid>
    <b:Author>
      <b:Author>
        <b:NameList>
          <b:Person>
            <b:Last>Cornelsen</b:Last>
          </b:Person>
        </b:NameList>
      </b:Author>
    </b:Author>
    <b:Title>Cornelsen</b:Title>
    <b:URL>https://www.cornelsen.de/produkte/lernvertrag-ii-editierbare-kopiervorlage-1100006442</b:URL>
    <b:YearAccessed>2025</b:YearAccessed>
    <b:MonthAccessed>05</b:MonthAccessed>
    <b:DayAccessed>25</b:DayAccessed>
    <b:Comments>Bild Lernvertrag</b:Comments>
    <b:RefOrder>14</b:RefOrder>
  </b:Source>
  <b:Source>
    <b:Tag>Uni251</b:Tag>
    <b:SourceType>InternetSite</b:SourceType>
    <b:Guid>{02CAF0CE-0515-4CAE-8AB9-415F1BFCA6C4}</b:Guid>
    <b:Author>
      <b:Author>
        <b:NameList>
          <b:Person>
            <b:Last>Uni-paderborn</b:Last>
          </b:Person>
        </b:NameList>
      </b:Author>
    </b:Author>
    <b:Title>Uni-paderborn</b:Title>
    <b:URL>www.uni-paderborn.de/fileadmin/zfs/Formulare_und_Flyer/lernjournal-logbuch.pdf</b:URL>
    <b:YearAccessed>2025</b:YearAccessed>
    <b:MonthAccessed>05</b:MonthAccessed>
    <b:DayAccessed>27</b:DayAccessed>
    <b:Comments>Bild Lernjournal</b:Comments>
    <b:RefOrder>15</b:RefOrder>
  </b:Source>
  <b:Source>
    <b:Tag>Lar25</b:Tag>
    <b:SourceType>InternetSite</b:SourceType>
    <b:Guid>{55D60078-331F-4476-9D6A-5E3A9DDD25F1}</b:Guid>
    <b:Author>
      <b:Author>
        <b:NameList>
          <b:Person>
            <b:Last>Lars</b:Last>
            <b:First>Hadi</b:First>
            <b:Middle>und</b:Middle>
          </b:Person>
        </b:NameList>
      </b:Author>
    </b:Author>
    <b:Title>OneNote Problemlösezyklus</b:Title>
    <b:URL>https://bldsg-my.sharepoint.com/personal/pascal_schoenholzer_gbssg_ch/_layouts/Doc.aspx?sourcedoc={C06498AB-4B66-4BB5-9801-39571B8BE23E}&amp;wd=target%28_Platz%20zur%20Zusammenarbeit%2FVortr%C3%A4ge.one%7C4EAC4294-2295-44BE-A891-5653C16FB431%2FProbleml%C3%B6s</b:URL>
    <b:YearAccessed>2025</b:YearAccessed>
    <b:MonthAccessed>05</b:MonthAccessed>
    <b:DayAccessed>25</b:DayAccessed>
    <b:Comments>Informieren über das Thema und Bild</b:Comments>
    <b:RefOrder>16</b:RefOrder>
  </b:Source>
  <b:Source>
    <b:Tag>Giu25</b:Tag>
    <b:SourceType>InternetSite</b:SourceType>
    <b:Guid>{C150FDC9-3537-41B6-9578-6809896205E7}</b:Guid>
    <b:Title>OneNote Verschiedene Lernmethoden</b:Title>
    <b:URL>https://bldsg-my.sharepoint.com/personal/pascal_schoenholzer_gbssg_ch/_layouts/Doc.aspx?sourcedoc={C06498AB-4B66-4BB5-9801-39571B8BE23E}&amp;wd=target%28_Platz%20zur%20Zusammenarbeit%2FVortr%C3%A4ge.one%7C4EAC4294-2295-44BE-A891-5653C16FB431%2FVerschiedene%20</b:URL>
    <b:Author>
      <b:Author>
        <b:NameList>
          <b:Person>
            <b:Last>Leon</b:Last>
            <b:First>Giulio</b:First>
            <b:Middle>und</b:Middle>
          </b:Person>
        </b:NameList>
      </b:Author>
    </b:Author>
    <b:YearAccessed>2025</b:YearAccessed>
    <b:MonthAccessed>05</b:MonthAccessed>
    <b:DayAccessed>25</b:DayAccessed>
    <b:Comments>Informieren über das Thema und Bilder</b:Comments>
    <b:RefOrder>17</b:RefOrder>
  </b:Source>
</b:Sources>
</file>

<file path=customXml/itemProps1.xml><?xml version="1.0" encoding="utf-8"?>
<ds:datastoreItem xmlns:ds="http://schemas.openxmlformats.org/officeDocument/2006/customXml" ds:itemID="{8062C66E-FAE9-4E4A-9400-924DA795F6A6}">
  <ds:schemaRefs>
    <ds:schemaRef ds:uri="http://schemas.openxmlformats.org/officeDocument/2006/bibliography"/>
  </ds:schemaRefs>
</ds:datastoreItem>
</file>

<file path=docMetadata/LabelInfo.xml><?xml version="1.0" encoding="utf-8"?>
<clbl:labelList xmlns:clbl="http://schemas.microsoft.com/office/2020/mipLabelMetadata">
  <clbl:label id="{5daf41bd-338c-4311-b1b0-e1299889c34b}" enabled="0" method="" siteId="{5daf41bd-338c-4311-b1b0-e1299889c34b}" removed="1"/>
</clbl:labelList>
</file>

<file path=docProps/app.xml><?xml version="1.0" encoding="utf-8"?>
<Properties xmlns="http://schemas.openxmlformats.org/officeDocument/2006/extended-properties" xmlns:vt="http://schemas.openxmlformats.org/officeDocument/2006/docPropsVTypes">
  <Template>Oliver_Hagenbrock_VorlagePortfolio.dotx</Template>
  <TotalTime>0</TotalTime>
  <Pages>35</Pages>
  <Words>10997</Words>
  <Characters>69283</Characters>
  <Application>Microsoft Office Word</Application>
  <DocSecurity>0</DocSecurity>
  <Lines>577</Lines>
  <Paragraphs>160</Paragraphs>
  <ScaleCrop>false</ScaleCrop>
  <HeadingPairs>
    <vt:vector size="2" baseType="variant">
      <vt:variant>
        <vt:lpstr>Titel</vt:lpstr>
      </vt:variant>
      <vt:variant>
        <vt:i4>1</vt:i4>
      </vt:variant>
    </vt:vector>
  </HeadingPairs>
  <TitlesOfParts>
    <vt:vector size="1" baseType="lpstr">
      <vt:lpstr>Portfolio</vt:lpstr>
    </vt:vector>
  </TitlesOfParts>
  <Company/>
  <LinksUpToDate>false</LinksUpToDate>
  <CharactersWithSpaces>80120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dc:title>
  <dc:subject>Modul 431/Portfolio</dc:subject>
  <dc:creator>Oliver Hagenbrock</dc:creator>
  <cp:keywords/>
  <dc:description/>
  <cp:lastModifiedBy>Hagenbrock Oliver GBS-BMTL1c_2024</cp:lastModifiedBy>
  <cp:revision>1069</cp:revision>
  <dcterms:created xsi:type="dcterms:W3CDTF">2025-02-16T12:09:00Z</dcterms:created>
  <dcterms:modified xsi:type="dcterms:W3CDTF">2025-05-27T19:12:00Z</dcterms:modified>
  <cp:category>Version 3.0</cp:category>
</cp:coreProperties>
</file>